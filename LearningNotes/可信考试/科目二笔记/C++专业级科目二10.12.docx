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1.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 xml:space="preserve">int a = 0x10; </w:t>
      </w:r>
      <w:r w:rsidRPr="008C31C9">
        <w:t>请问以上</w:t>
      </w:r>
      <w:commentRangeStart w:id="0"/>
      <w:r w:rsidRPr="008C31C9">
        <w:t>声明是什么意思</w:t>
      </w:r>
      <w:commentRangeEnd w:id="0"/>
      <w:r w:rsidRPr="008C31C9">
        <w:commentReference w:id="0"/>
      </w:r>
    </w:p>
    <w:p w14:paraId="61B4ACB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A.</w:t>
      </w:r>
      <w:r w:rsidRPr="008C31C9">
        <w:t xml:space="preserve"> 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0</w:t>
      </w:r>
    </w:p>
    <w:p w14:paraId="6B52970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是八进制的</w:t>
      </w:r>
      <w:r w:rsidRPr="008C31C9">
        <w:rPr>
          <w:rFonts w:hint="eastAsia"/>
        </w:rPr>
        <w:t>1</w:t>
      </w:r>
      <w:r w:rsidRPr="008C31C9">
        <w:t>0</w:t>
      </w:r>
    </w:p>
    <w:p w14:paraId="5A78203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是二进制的</w:t>
      </w:r>
      <w:r w:rsidRPr="008C31C9">
        <w:rPr>
          <w:rFonts w:hint="eastAsia"/>
        </w:rPr>
        <w:t>1</w:t>
      </w:r>
      <w:r w:rsidRPr="008C31C9">
        <w:t>0</w:t>
      </w:r>
    </w:p>
    <w:p w14:paraId="4D78947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t xml:space="preserve">. </w:t>
      </w:r>
      <w:r w:rsidRPr="008C31C9">
        <w:rPr>
          <w:rFonts w:hint="eastAsia"/>
        </w:rPr>
        <w:t>a</w:t>
      </w:r>
      <w:r w:rsidRPr="008C31C9">
        <w:rPr>
          <w:rFonts w:hint="eastAsia"/>
        </w:rPr>
        <w:t>是十进制的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，</w:t>
      </w:r>
      <w:r w:rsidRPr="008C31C9">
        <w:rPr>
          <w:rFonts w:hint="eastAsia"/>
        </w:rPr>
        <w:t>1</w:t>
      </w:r>
      <w:r w:rsidRPr="008C31C9">
        <w:t>6</w:t>
      </w:r>
      <w:r w:rsidRPr="008C31C9">
        <w:rPr>
          <w:rFonts w:hint="eastAsia"/>
        </w:rPr>
        <w:t>进制的</w:t>
      </w:r>
      <w:r w:rsidRPr="008C31C9">
        <w:rPr>
          <w:rFonts w:hint="eastAsia"/>
        </w:rPr>
        <w:t>1</w:t>
      </w:r>
      <w:r w:rsidRPr="008C31C9">
        <w:t>0</w:t>
      </w:r>
    </w:p>
    <w:p w14:paraId="25E4020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72DAE5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2.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（单选）</w:t>
      </w:r>
      <w:r w:rsidRPr="008C31C9">
        <w:t>以下代码的</w:t>
      </w:r>
      <w:commentRangeStart w:id="1"/>
      <w:commentRangeStart w:id="2"/>
      <w:r w:rsidRPr="008C31C9">
        <w:t>输出是什么？</w:t>
      </w:r>
      <w:commentRangeEnd w:id="1"/>
      <w:r w:rsidRPr="008C31C9">
        <w:commentReference w:id="1"/>
      </w:r>
      <w:commentRangeEnd w:id="2"/>
      <w:r w:rsidR="00677A6A">
        <w:rPr>
          <w:rStyle w:val="af6"/>
        </w:rPr>
        <w:commentReference w:id="2"/>
      </w:r>
    </w:p>
    <w:p w14:paraId="6E8702FE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&lt;iostream&gt;</w:t>
      </w:r>
    </w:p>
    <w:p w14:paraId="4C8AC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#include &lt;string&gt;</w:t>
      </w:r>
    </w:p>
    <w:p w14:paraId="034CFEA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Alpha(string beta) {</w:t>
      </w:r>
    </w:p>
    <w:p w14:paraId="3BD232B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    </w:t>
      </w:r>
      <w:proofErr w:type="spellStart"/>
      <w:r w:rsidRPr="008C31C9">
        <w:t>cout</w:t>
      </w:r>
      <w:proofErr w:type="spellEnd"/>
      <w:r w:rsidRPr="008C31C9">
        <w:t xml:space="preserve"> &lt;&lt; beta &lt;&lt; </w:t>
      </w:r>
      <w:proofErr w:type="spellStart"/>
      <w:r w:rsidRPr="008C31C9">
        <w:t>endl</w:t>
      </w:r>
      <w:proofErr w:type="spellEnd"/>
      <w:r w:rsidRPr="008C31C9">
        <w:t>;</w:t>
      </w:r>
    </w:p>
    <w:p w14:paraId="09F0A5D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7016461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int main()</w:t>
      </w:r>
    </w:p>
    <w:p w14:paraId="218D157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3C7E2A90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Alpha("gamma");</w:t>
      </w:r>
    </w:p>
    <w:p w14:paraId="4F339B1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    return 0;</w:t>
      </w:r>
    </w:p>
    <w:p w14:paraId="09D1DE2F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53456B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A.</w:t>
      </w:r>
      <w:r w:rsidRPr="008C31C9">
        <w:t>编译错误</w:t>
      </w:r>
    </w:p>
    <w:p w14:paraId="292F1B6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t>B.g</w:t>
      </w:r>
      <w:proofErr w:type="spellEnd"/>
    </w:p>
    <w:p w14:paraId="0F3A68D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t>C.gamma</w:t>
      </w:r>
      <w:proofErr w:type="spellEnd"/>
    </w:p>
    <w:p w14:paraId="4ED53C6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D.</w:t>
      </w:r>
      <w:r w:rsidRPr="008C31C9">
        <w:t>无输出</w:t>
      </w:r>
    </w:p>
    <w:p w14:paraId="657B00A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3AD4DA3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3.</w:t>
      </w:r>
      <w:r w:rsidRPr="008C31C9">
        <w:rPr>
          <w:rFonts w:hint="eastAsia"/>
        </w:rPr>
        <w:t>（单选）以下两段从代码属于两个不同的程序，在每个程序中，当</w:t>
      </w:r>
      <w:r w:rsidRPr="008C31C9">
        <w:rPr>
          <w:rFonts w:hint="eastAsia"/>
        </w:rPr>
        <w:t>proc</w:t>
      </w:r>
      <w:r w:rsidRPr="008C31C9">
        <w:rPr>
          <w:rFonts w:hint="eastAsia"/>
        </w:rPr>
        <w:t>被多线程并发调用了</w:t>
      </w:r>
      <w:r w:rsidRPr="008C31C9">
        <w:rPr>
          <w:rFonts w:hint="eastAsia"/>
        </w:rPr>
        <w:t>10000</w:t>
      </w:r>
      <w:r w:rsidRPr="008C31C9">
        <w:rPr>
          <w:rFonts w:hint="eastAsia"/>
        </w:rPr>
        <w:t>次后，对于相应的全局变量的值，</w:t>
      </w:r>
      <w:commentRangeStart w:id="3"/>
      <w:commentRangeStart w:id="4"/>
      <w:r w:rsidRPr="008C31C9">
        <w:rPr>
          <w:rFonts w:hint="eastAsia"/>
        </w:rPr>
        <w:t>说法正确的是（）</w:t>
      </w:r>
      <w:commentRangeEnd w:id="3"/>
      <w:r w:rsidRPr="008C31C9">
        <w:commentReference w:id="3"/>
      </w:r>
      <w:commentRangeEnd w:id="4"/>
      <w:r w:rsidR="002113B8">
        <w:rPr>
          <w:rStyle w:val="af6"/>
        </w:rPr>
        <w:commentReference w:id="4"/>
      </w:r>
    </w:p>
    <w:p w14:paraId="12C437C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std::atomic&lt;std::uint32_t&gt; </w:t>
      </w:r>
      <w:proofErr w:type="spellStart"/>
      <w:r w:rsidRPr="008C31C9">
        <w:t>g_a</w:t>
      </w:r>
      <w:proofErr w:type="spellEnd"/>
      <w:r w:rsidRPr="008C31C9">
        <w:t>(0);</w:t>
      </w:r>
    </w:p>
    <w:p w14:paraId="0C9C0E22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9D6DD1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22ED3BD6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</w:t>
      </w:r>
      <w:proofErr w:type="spellStart"/>
      <w:r w:rsidRPr="008C31C9">
        <w:t>g_a</w:t>
      </w:r>
      <w:proofErr w:type="spellEnd"/>
      <w:r w:rsidRPr="008C31C9">
        <w:t>;</w:t>
      </w:r>
    </w:p>
    <w:p w14:paraId="021D513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39C187F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volatile std::uint32_t  </w:t>
      </w:r>
      <w:proofErr w:type="spellStart"/>
      <w:r w:rsidRPr="008C31C9">
        <w:t>g_v</w:t>
      </w:r>
      <w:proofErr w:type="spellEnd"/>
      <w:r w:rsidRPr="008C31C9">
        <w:t>(0);</w:t>
      </w:r>
    </w:p>
    <w:p w14:paraId="5089F888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void proc()</w:t>
      </w:r>
    </w:p>
    <w:p w14:paraId="5810562B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{</w:t>
      </w:r>
    </w:p>
    <w:p w14:paraId="05C6848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 xml:space="preserve"> ++</w:t>
      </w:r>
      <w:proofErr w:type="spellStart"/>
      <w:r w:rsidRPr="008C31C9">
        <w:t>g_v</w:t>
      </w:r>
      <w:proofErr w:type="spellEnd"/>
      <w:r w:rsidRPr="008C31C9">
        <w:t>;</w:t>
      </w:r>
    </w:p>
    <w:p w14:paraId="2BD68E1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t>}</w:t>
      </w:r>
    </w:p>
    <w:p w14:paraId="61154BB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09076D8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的值不确定</w:t>
      </w:r>
    </w:p>
    <w:p w14:paraId="7D017BAD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的值不确定</w:t>
      </w:r>
    </w:p>
    <w:p w14:paraId="3CF29F6C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42DACA93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E9A4929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的值为</w:t>
      </w:r>
      <w:r w:rsidRPr="008C31C9">
        <w:rPr>
          <w:rFonts w:hint="eastAsia"/>
        </w:rPr>
        <w:t>10000</w:t>
      </w:r>
    </w:p>
    <w:p w14:paraId="5FF588F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r w:rsidRPr="008C31C9">
        <w:rPr>
          <w:rFonts w:hint="eastAsia"/>
        </w:rPr>
        <w:t xml:space="preserve"> </w:t>
      </w:r>
      <w:proofErr w:type="spellStart"/>
      <w:r w:rsidRPr="008C31C9">
        <w:rPr>
          <w:rFonts w:hint="eastAsia"/>
        </w:rPr>
        <w:t>g_a</w:t>
      </w:r>
      <w:proofErr w:type="spellEnd"/>
      <w:r w:rsidRPr="008C31C9">
        <w:rPr>
          <w:rFonts w:hint="eastAsia"/>
        </w:rPr>
        <w:t>的值不确定</w:t>
      </w:r>
    </w:p>
    <w:p w14:paraId="6994CBE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proofErr w:type="spellStart"/>
      <w:r w:rsidRPr="008C31C9">
        <w:rPr>
          <w:rFonts w:hint="eastAsia"/>
        </w:rPr>
        <w:t>g_v</w:t>
      </w:r>
      <w:proofErr w:type="spellEnd"/>
      <w:r w:rsidRPr="008C31C9">
        <w:rPr>
          <w:rFonts w:hint="eastAsia"/>
        </w:rPr>
        <w:t>的值不确定</w:t>
      </w:r>
    </w:p>
    <w:p w14:paraId="0C5FBBD5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</w:p>
    <w:p w14:paraId="4FB59C77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lastRenderedPageBreak/>
        <w:t>4</w:t>
      </w:r>
      <w:r w:rsidRPr="008C31C9">
        <w:t>.</w:t>
      </w:r>
      <w:r w:rsidRPr="008C31C9">
        <w:rPr>
          <w:rFonts w:hint="eastAsia"/>
        </w:rPr>
        <w:t xml:space="preserve"> </w:t>
      </w:r>
      <w:r w:rsidRPr="008C31C9">
        <w:rPr>
          <w:rFonts w:hint="eastAsia"/>
        </w:rPr>
        <w:t>（多选）对于</w:t>
      </w:r>
      <w:r w:rsidRPr="008C31C9">
        <w:rPr>
          <w:rFonts w:hint="eastAsia"/>
        </w:rPr>
        <w:t>string</w:t>
      </w:r>
      <w:r w:rsidRPr="008C31C9">
        <w:rPr>
          <w:rFonts w:hint="eastAsia"/>
        </w:rPr>
        <w:t>类型的字符串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，哪些可以获取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所表示</w:t>
      </w:r>
      <w:commentRangeStart w:id="5"/>
      <w:r w:rsidRPr="008C31C9">
        <w:rPr>
          <w:rFonts w:hint="eastAsia"/>
        </w:rPr>
        <w:t>的字符长度（）</w:t>
      </w:r>
      <w:commentRangeEnd w:id="5"/>
      <w:r w:rsidRPr="008C31C9">
        <w:commentReference w:id="5"/>
      </w:r>
    </w:p>
    <w:p w14:paraId="05406304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A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sizeof</w:t>
      </w:r>
      <w:proofErr w:type="spellEnd"/>
      <w:r w:rsidRPr="008C31C9">
        <w:rPr>
          <w:rFonts w:hint="eastAsia"/>
        </w:rPr>
        <w:t>(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)</w:t>
      </w:r>
    </w:p>
    <w:p w14:paraId="1223458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B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sizeof</w:t>
      </w:r>
      <w:proofErr w:type="spellEnd"/>
      <w:r w:rsidRPr="008C31C9">
        <w:rPr>
          <w:rFonts w:hint="eastAsia"/>
        </w:rPr>
        <w:t>(</w:t>
      </w:r>
      <w:proofErr w:type="spellStart"/>
      <w:r w:rsidRPr="008C31C9">
        <w:rPr>
          <w:rFonts w:hint="eastAsia"/>
        </w:rPr>
        <w:t>mystring</w:t>
      </w:r>
      <w:proofErr w:type="spellEnd"/>
      <w:r w:rsidRPr="008C31C9">
        <w:rPr>
          <w:rFonts w:hint="eastAsia"/>
        </w:rPr>
        <w:t>)-1</w:t>
      </w:r>
    </w:p>
    <w:p w14:paraId="6E2E306A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C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mystring.size</w:t>
      </w:r>
      <w:proofErr w:type="spellEnd"/>
      <w:r w:rsidRPr="008C31C9">
        <w:rPr>
          <w:rFonts w:hint="eastAsia"/>
        </w:rPr>
        <w:t>()</w:t>
      </w:r>
    </w:p>
    <w:p w14:paraId="7D044871" w14:textId="77777777" w:rsidR="008C31C9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D</w:t>
      </w:r>
      <w:r w:rsidRPr="008C31C9">
        <w:rPr>
          <w:rFonts w:hint="eastAsia"/>
        </w:rPr>
        <w:t>、</w:t>
      </w:r>
      <w:proofErr w:type="spellStart"/>
      <w:r w:rsidRPr="008C31C9">
        <w:rPr>
          <w:rFonts w:hint="eastAsia"/>
        </w:rPr>
        <w:t>mystrong.capacity</w:t>
      </w:r>
      <w:proofErr w:type="spellEnd"/>
      <w:r w:rsidRPr="008C31C9">
        <w:rPr>
          <w:rFonts w:hint="eastAsia"/>
        </w:rPr>
        <w:t>()</w:t>
      </w:r>
    </w:p>
    <w:p w14:paraId="285C13A9" w14:textId="77777777" w:rsidR="00152B8F" w:rsidRPr="008C31C9" w:rsidRDefault="008C31C9" w:rsidP="008C31C9">
      <w:pPr>
        <w:widowControl/>
        <w:autoSpaceDE/>
        <w:autoSpaceDN/>
        <w:adjustRightInd/>
        <w:spacing w:line="240" w:lineRule="auto"/>
      </w:pPr>
      <w:r w:rsidRPr="008C31C9">
        <w:rPr>
          <w:rFonts w:hint="eastAsia"/>
        </w:rPr>
        <w:t>E</w:t>
      </w:r>
      <w:r w:rsidRPr="008C31C9">
        <w:rPr>
          <w:rFonts w:hint="eastAsia"/>
        </w:rPr>
        <w:t>．</w:t>
      </w:r>
      <w:proofErr w:type="spellStart"/>
      <w:r w:rsidRPr="008C31C9">
        <w:rPr>
          <w:rFonts w:hint="eastAsia"/>
        </w:rPr>
        <w:t>mystring.length</w:t>
      </w:r>
      <w:proofErr w:type="spellEnd"/>
      <w:r w:rsidRPr="008C31C9">
        <w:rPr>
          <w:rFonts w:hint="eastAsia"/>
        </w:rPr>
        <w:t>()</w:t>
      </w:r>
    </w:p>
    <w:p w14:paraId="6F6AF091" w14:textId="77777777" w:rsidR="008C31C9" w:rsidRDefault="008C31C9" w:rsidP="00775BB5">
      <w:pPr>
        <w:spacing w:line="240" w:lineRule="auto"/>
      </w:pPr>
    </w:p>
    <w:p w14:paraId="749BD106" w14:textId="77777777" w:rsidR="008C31C9" w:rsidRDefault="008C31C9" w:rsidP="008C31C9"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（多选）</w:t>
      </w:r>
      <w:r>
        <w:rPr>
          <w:rFonts w:hint="eastAsia"/>
        </w:rPr>
        <w:t xml:space="preserve">Data </w:t>
      </w:r>
      <w:r>
        <w:rPr>
          <w:rFonts w:hint="eastAsia"/>
        </w:rPr>
        <w:t>是一个由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unit32_t</w:t>
      </w:r>
      <w:r>
        <w:rPr>
          <w:rFonts w:hint="eastAsia"/>
        </w:rPr>
        <w:t>组成的数据结构，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类的所有成员函数均可被多个线程调用，</w:t>
      </w:r>
      <w:commentRangeStart w:id="6"/>
      <w:r>
        <w:rPr>
          <w:rFonts w:hint="eastAsia"/>
        </w:rPr>
        <w:t>正确的是（）</w:t>
      </w:r>
      <w:commentRangeEnd w:id="6"/>
      <w:r>
        <w:rPr>
          <w:rStyle w:val="af6"/>
        </w:rPr>
        <w:commentReference w:id="6"/>
      </w:r>
    </w:p>
    <w:p w14:paraId="18AED82E" w14:textId="77777777" w:rsidR="008C31C9" w:rsidRDefault="008C31C9" w:rsidP="008C31C9">
      <w:pPr>
        <w:spacing w:line="240" w:lineRule="auto"/>
      </w:pPr>
      <w:r>
        <w:t xml:space="preserve">class </w:t>
      </w:r>
      <w:proofErr w:type="spellStart"/>
      <w:r>
        <w:t>DataList</w:t>
      </w:r>
      <w:proofErr w:type="spellEnd"/>
      <w:r>
        <w:t xml:space="preserve"> {</w:t>
      </w:r>
    </w:p>
    <w:p w14:paraId="06A82013" w14:textId="77777777" w:rsidR="008C31C9" w:rsidRDefault="008C31C9" w:rsidP="008C31C9">
      <w:pPr>
        <w:spacing w:line="240" w:lineRule="auto"/>
      </w:pPr>
      <w:r>
        <w:t>public:</w:t>
      </w:r>
    </w:p>
    <w:p w14:paraId="7AE337B0" w14:textId="77777777" w:rsidR="008C31C9" w:rsidRDefault="008C31C9" w:rsidP="008C31C9">
      <w:pPr>
        <w:spacing w:line="240" w:lineRule="auto"/>
      </w:pPr>
      <w:r>
        <w:t xml:space="preserve">    void </w:t>
      </w:r>
      <w:proofErr w:type="spellStart"/>
      <w:r>
        <w:t>AddToList</w:t>
      </w:r>
      <w:proofErr w:type="spellEnd"/>
      <w:r>
        <w:t>(const Data &amp;data);</w:t>
      </w:r>
    </w:p>
    <w:p w14:paraId="79DC6361" w14:textId="38235685" w:rsidR="008C31C9" w:rsidRDefault="008C31C9" w:rsidP="008C31C9">
      <w:pPr>
        <w:spacing w:line="240" w:lineRule="auto"/>
      </w:pPr>
      <w:r>
        <w:t xml:space="preserve">    void </w:t>
      </w:r>
      <w:proofErr w:type="spellStart"/>
      <w:r>
        <w:t>DelFronList</w:t>
      </w:r>
      <w:proofErr w:type="spellEnd"/>
      <w:r>
        <w:t>();</w:t>
      </w:r>
    </w:p>
    <w:p w14:paraId="16DD779A" w14:textId="77777777" w:rsidR="008C31C9" w:rsidRDefault="008C31C9" w:rsidP="008C31C9">
      <w:pPr>
        <w:spacing w:line="240" w:lineRule="auto"/>
      </w:pPr>
      <w:r>
        <w:t xml:space="preserve">    Data &amp;</w:t>
      </w:r>
      <w:proofErr w:type="spellStart"/>
      <w:r>
        <w:t>GetListHead</w:t>
      </w:r>
      <w:proofErr w:type="spellEnd"/>
      <w:r>
        <w:t>();</w:t>
      </w:r>
    </w:p>
    <w:p w14:paraId="4942100F" w14:textId="77777777" w:rsidR="008C31C9" w:rsidRDefault="008C31C9" w:rsidP="008C31C9">
      <w:pPr>
        <w:spacing w:line="240" w:lineRule="auto"/>
      </w:pPr>
      <w:r>
        <w:t xml:space="preserve">    int </w:t>
      </w:r>
      <w:proofErr w:type="spellStart"/>
      <w:r>
        <w:t>popListTail</w:t>
      </w:r>
      <w:proofErr w:type="spellEnd"/>
      <w:r>
        <w:t xml:space="preserve">(Data &amp;data </w:t>
      </w:r>
      <w:proofErr w:type="spellStart"/>
      <w:r>
        <w:t>ToFind</w:t>
      </w:r>
      <w:proofErr w:type="spellEnd"/>
      <w:r>
        <w:t>);</w:t>
      </w:r>
    </w:p>
    <w:p w14:paraId="066EE35F" w14:textId="77777777" w:rsidR="008C31C9" w:rsidRDefault="008C31C9" w:rsidP="008C31C9">
      <w:pPr>
        <w:spacing w:line="240" w:lineRule="auto"/>
      </w:pPr>
    </w:p>
    <w:p w14:paraId="671577C5" w14:textId="77777777" w:rsidR="008C31C9" w:rsidRDefault="008C31C9" w:rsidP="008C31C9">
      <w:pPr>
        <w:spacing w:line="240" w:lineRule="auto"/>
      </w:pPr>
      <w:r>
        <w:t>private:</w:t>
      </w:r>
    </w:p>
    <w:p w14:paraId="3DA0AC9D" w14:textId="77777777" w:rsidR="008C31C9" w:rsidRDefault="008C31C9" w:rsidP="008C31C9">
      <w:pPr>
        <w:spacing w:line="240" w:lineRule="auto"/>
      </w:pPr>
      <w:r>
        <w:t xml:space="preserve">    std::list&lt;Data&gt; </w:t>
      </w:r>
      <w:proofErr w:type="spellStart"/>
      <w:r>
        <w:t>m_list</w:t>
      </w:r>
      <w:proofErr w:type="spellEnd"/>
      <w:r>
        <w:t>;</w:t>
      </w:r>
    </w:p>
    <w:p w14:paraId="580ADA07" w14:textId="77777777" w:rsidR="008C31C9" w:rsidRDefault="008C31C9" w:rsidP="008C31C9">
      <w:pPr>
        <w:spacing w:line="240" w:lineRule="auto"/>
      </w:pPr>
      <w:r>
        <w:t xml:space="preserve">    std::mutex </w:t>
      </w:r>
      <w:proofErr w:type="spellStart"/>
      <w:r>
        <w:t>m_mutex</w:t>
      </w:r>
      <w:proofErr w:type="spellEnd"/>
      <w:r>
        <w:t>;</w:t>
      </w:r>
    </w:p>
    <w:p w14:paraId="335B13F6" w14:textId="77777777" w:rsidR="008C31C9" w:rsidRDefault="008C31C9" w:rsidP="008C31C9">
      <w:pPr>
        <w:spacing w:line="240" w:lineRule="auto"/>
      </w:pPr>
      <w:r>
        <w:t>};</w:t>
      </w:r>
    </w:p>
    <w:p w14:paraId="4819A0E7" w14:textId="77777777" w:rsidR="008C31C9" w:rsidRDefault="008C31C9" w:rsidP="008C31C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1A3EA446" w14:textId="77777777" w:rsidR="008C31C9" w:rsidRDefault="008C31C9" w:rsidP="008C31C9">
      <w:pPr>
        <w:spacing w:line="240" w:lineRule="auto"/>
      </w:pPr>
      <w:r>
        <w:t xml:space="preserve">void </w:t>
      </w:r>
      <w:proofErr w:type="spellStart"/>
      <w:r>
        <w:t>DataList</w:t>
      </w:r>
      <w:proofErr w:type="spellEnd"/>
      <w:r>
        <w:t>::</w:t>
      </w:r>
      <w:proofErr w:type="spellStart"/>
      <w:r>
        <w:t>AddTolist</w:t>
      </w:r>
      <w:proofErr w:type="spellEnd"/>
      <w:r>
        <w:t>(const Data &amp;data)</w:t>
      </w:r>
    </w:p>
    <w:p w14:paraId="7030C98C" w14:textId="77777777" w:rsidR="008C31C9" w:rsidRDefault="008C31C9" w:rsidP="008C31C9">
      <w:pPr>
        <w:spacing w:line="240" w:lineRule="auto"/>
      </w:pPr>
      <w:r>
        <w:t>{</w:t>
      </w:r>
    </w:p>
    <w:p w14:paraId="1AB101F0" w14:textId="77777777" w:rsidR="008C31C9" w:rsidRDefault="008C31C9" w:rsidP="008C31C9">
      <w:pPr>
        <w:spacing w:line="240" w:lineRule="auto"/>
      </w:pPr>
      <w:r>
        <w:t xml:space="preserve">    std::</w:t>
      </w:r>
      <w:proofErr w:type="spellStart"/>
      <w:r>
        <w:t>lock_guard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13A41441" w14:textId="77777777" w:rsidR="008C31C9" w:rsidRDefault="008C31C9" w:rsidP="008C31C9">
      <w:pPr>
        <w:spacing w:line="240" w:lineRule="auto"/>
      </w:pPr>
      <w:r>
        <w:t xml:space="preserve">    </w:t>
      </w:r>
      <w:proofErr w:type="spellStart"/>
      <w:r>
        <w:t>m_list.push_back</w:t>
      </w:r>
      <w:proofErr w:type="spellEnd"/>
      <w:r>
        <w:t>(data);</w:t>
      </w:r>
    </w:p>
    <w:p w14:paraId="18A9C0B5" w14:textId="77777777" w:rsidR="008C31C9" w:rsidRDefault="008C31C9" w:rsidP="008C31C9">
      <w:pPr>
        <w:spacing w:line="240" w:lineRule="auto"/>
      </w:pPr>
      <w:r>
        <w:t>}</w:t>
      </w:r>
    </w:p>
    <w:p w14:paraId="435290FB" w14:textId="77777777" w:rsidR="008C31C9" w:rsidRDefault="008C31C9" w:rsidP="008C31C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</w:p>
    <w:p w14:paraId="5190D3FC" w14:textId="77777777" w:rsidR="008C31C9" w:rsidRDefault="008C31C9" w:rsidP="008C31C9">
      <w:pPr>
        <w:spacing w:line="240" w:lineRule="auto"/>
      </w:pPr>
      <w:r>
        <w:t xml:space="preserve">void </w:t>
      </w:r>
      <w:proofErr w:type="spellStart"/>
      <w:r>
        <w:t>DataList</w:t>
      </w:r>
      <w:proofErr w:type="spellEnd"/>
      <w:r>
        <w:t>::</w:t>
      </w:r>
      <w:proofErr w:type="spellStart"/>
      <w:r>
        <w:t>DelFormList</w:t>
      </w:r>
      <w:proofErr w:type="spellEnd"/>
      <w:r>
        <w:t>()</w:t>
      </w:r>
    </w:p>
    <w:p w14:paraId="3C214C7B" w14:textId="77777777" w:rsidR="008C31C9" w:rsidRDefault="008C31C9" w:rsidP="008C31C9">
      <w:pPr>
        <w:spacing w:line="240" w:lineRule="auto"/>
      </w:pPr>
      <w:r>
        <w:t>{</w:t>
      </w:r>
    </w:p>
    <w:p w14:paraId="647FCDAB" w14:textId="77777777" w:rsidR="008C31C9" w:rsidRDefault="008C31C9" w:rsidP="008C31C9">
      <w:pPr>
        <w:spacing w:line="240" w:lineRule="auto"/>
      </w:pPr>
      <w:r>
        <w:t xml:space="preserve">    std::</w:t>
      </w:r>
      <w:proofErr w:type="spellStart"/>
      <w:r>
        <w:t>lock_guard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160201CC" w14:textId="77777777" w:rsidR="008C31C9" w:rsidRDefault="008C31C9" w:rsidP="008C31C9">
      <w:pPr>
        <w:spacing w:line="240" w:lineRule="auto"/>
      </w:pPr>
      <w:r>
        <w:t xml:space="preserve">    if (!</w:t>
      </w:r>
      <w:proofErr w:type="spellStart"/>
      <w:r>
        <w:t>m_list.empty</w:t>
      </w:r>
      <w:proofErr w:type="spellEnd"/>
      <w:r>
        <w:t>()) {</w:t>
      </w:r>
    </w:p>
    <w:p w14:paraId="660BBF6E" w14:textId="77777777" w:rsidR="008C31C9" w:rsidRDefault="008C31C9" w:rsidP="008C31C9">
      <w:pPr>
        <w:spacing w:line="240" w:lineRule="auto"/>
      </w:pPr>
      <w:r>
        <w:t xml:space="preserve">        </w:t>
      </w:r>
      <w:proofErr w:type="spellStart"/>
      <w:r>
        <w:t>m_list.push_back</w:t>
      </w:r>
      <w:proofErr w:type="spellEnd"/>
      <w:r>
        <w:t>(data);</w:t>
      </w:r>
    </w:p>
    <w:p w14:paraId="6BBBD45F" w14:textId="77777777" w:rsidR="008C31C9" w:rsidRDefault="008C31C9" w:rsidP="008C31C9">
      <w:pPr>
        <w:spacing w:line="240" w:lineRule="auto"/>
      </w:pPr>
      <w:r>
        <w:t xml:space="preserve">    }</w:t>
      </w:r>
    </w:p>
    <w:p w14:paraId="1FCF328E" w14:textId="77777777" w:rsidR="008C31C9" w:rsidRDefault="008C31C9" w:rsidP="008C31C9">
      <w:pPr>
        <w:spacing w:line="240" w:lineRule="auto"/>
      </w:pPr>
      <w:r>
        <w:t>}</w:t>
      </w:r>
    </w:p>
    <w:p w14:paraId="6AD336BE" w14:textId="77777777" w:rsidR="008C31C9" w:rsidRDefault="008C31C9" w:rsidP="008C31C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43E809F7" w14:textId="77777777" w:rsidR="008C31C9" w:rsidRDefault="008C31C9" w:rsidP="008C31C9">
      <w:pPr>
        <w:spacing w:line="240" w:lineRule="auto"/>
      </w:pPr>
      <w:r>
        <w:t>Data &amp;</w:t>
      </w:r>
      <w:proofErr w:type="spellStart"/>
      <w:r>
        <w:t>DataList</w:t>
      </w:r>
      <w:proofErr w:type="spellEnd"/>
      <w:r>
        <w:t>::</w:t>
      </w:r>
      <w:proofErr w:type="spellStart"/>
      <w:r>
        <w:t>GetListHead</w:t>
      </w:r>
      <w:proofErr w:type="spellEnd"/>
      <w:r>
        <w:t>()</w:t>
      </w:r>
    </w:p>
    <w:p w14:paraId="37D314C9" w14:textId="77777777" w:rsidR="008C31C9" w:rsidRDefault="008C31C9" w:rsidP="008C31C9">
      <w:pPr>
        <w:spacing w:line="240" w:lineRule="auto"/>
      </w:pPr>
      <w:r>
        <w:t>{</w:t>
      </w:r>
    </w:p>
    <w:p w14:paraId="37D12482" w14:textId="77777777" w:rsidR="008C31C9" w:rsidRDefault="008C31C9" w:rsidP="008C31C9">
      <w:pPr>
        <w:spacing w:line="240" w:lineRule="auto"/>
      </w:pPr>
      <w:r>
        <w:t xml:space="preserve">    if (</w:t>
      </w:r>
      <w:proofErr w:type="spellStart"/>
      <w:r>
        <w:t>m_list.size</w:t>
      </w:r>
      <w:proofErr w:type="spellEnd"/>
      <w:r>
        <w:t>() &gt; 0) {</w:t>
      </w:r>
    </w:p>
    <w:p w14:paraId="6D725F9F" w14:textId="77777777" w:rsidR="008C31C9" w:rsidRDefault="008C31C9" w:rsidP="008C31C9">
      <w:pPr>
        <w:spacing w:line="240" w:lineRule="auto"/>
      </w:pPr>
      <w:r>
        <w:t xml:space="preserve">        return </w:t>
      </w:r>
      <w:proofErr w:type="spellStart"/>
      <w:r>
        <w:t>m_list.front</w:t>
      </w:r>
      <w:proofErr w:type="spellEnd"/>
      <w:r>
        <w:t>();</w:t>
      </w:r>
    </w:p>
    <w:p w14:paraId="57CB5324" w14:textId="77777777" w:rsidR="008C31C9" w:rsidRDefault="008C31C9" w:rsidP="008C31C9">
      <w:pPr>
        <w:spacing w:line="240" w:lineRule="auto"/>
      </w:pPr>
      <w:r>
        <w:t xml:space="preserve">    }</w:t>
      </w:r>
    </w:p>
    <w:p w14:paraId="2E417A00" w14:textId="77777777" w:rsidR="008C31C9" w:rsidRDefault="008C31C9" w:rsidP="008C31C9">
      <w:pPr>
        <w:spacing w:line="240" w:lineRule="auto"/>
      </w:pPr>
      <w:r>
        <w:t xml:space="preserve">    static Data </w:t>
      </w:r>
      <w:proofErr w:type="spellStart"/>
      <w:r>
        <w:t>data</w:t>
      </w:r>
      <w:proofErr w:type="spellEnd"/>
      <w:r>
        <w:t>;</w:t>
      </w:r>
    </w:p>
    <w:p w14:paraId="20F21763" w14:textId="77777777" w:rsidR="008C31C9" w:rsidRDefault="008C31C9" w:rsidP="008C31C9">
      <w:pPr>
        <w:spacing w:line="240" w:lineRule="auto"/>
      </w:pPr>
      <w:r>
        <w:t xml:space="preserve">    return data;</w:t>
      </w:r>
    </w:p>
    <w:p w14:paraId="0277EC16" w14:textId="77777777" w:rsidR="008C31C9" w:rsidRDefault="008C31C9" w:rsidP="008C31C9">
      <w:pPr>
        <w:spacing w:line="240" w:lineRule="auto"/>
      </w:pPr>
      <w:r>
        <w:lastRenderedPageBreak/>
        <w:t>}</w:t>
      </w:r>
    </w:p>
    <w:p w14:paraId="4DA8C788" w14:textId="77777777" w:rsidR="008C31C9" w:rsidRDefault="008C31C9" w:rsidP="008C31C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</w:p>
    <w:p w14:paraId="5EFB8772" w14:textId="77777777" w:rsidR="008C31C9" w:rsidRDefault="008C31C9" w:rsidP="008C31C9">
      <w:pPr>
        <w:spacing w:line="240" w:lineRule="auto"/>
      </w:pPr>
      <w:r>
        <w:t xml:space="preserve">int </w:t>
      </w:r>
      <w:proofErr w:type="spellStart"/>
      <w:r>
        <w:t>DataList</w:t>
      </w:r>
      <w:proofErr w:type="spellEnd"/>
      <w:r>
        <w:t>::</w:t>
      </w:r>
      <w:proofErr w:type="spellStart"/>
      <w:r>
        <w:t>poplistTail</w:t>
      </w:r>
      <w:proofErr w:type="spellEnd"/>
      <w:r>
        <w:t>(Data &amp;data)</w:t>
      </w:r>
    </w:p>
    <w:p w14:paraId="7288057D" w14:textId="77777777" w:rsidR="008C31C9" w:rsidRDefault="008C31C9" w:rsidP="008C31C9">
      <w:pPr>
        <w:spacing w:line="240" w:lineRule="auto"/>
      </w:pPr>
      <w:r>
        <w:t>{</w:t>
      </w:r>
    </w:p>
    <w:p w14:paraId="67478DE2" w14:textId="77777777" w:rsidR="008C31C9" w:rsidRDefault="008C31C9" w:rsidP="008C31C9">
      <w:pPr>
        <w:spacing w:line="240" w:lineRule="auto"/>
      </w:pPr>
      <w:r>
        <w:t xml:space="preserve">    if (!</w:t>
      </w:r>
      <w:proofErr w:type="spellStart"/>
      <w:r>
        <w:t>m_list.empty</w:t>
      </w:r>
      <w:proofErr w:type="spellEnd"/>
      <w:r>
        <w:t>()) {</w:t>
      </w:r>
    </w:p>
    <w:p w14:paraId="3F1B1282" w14:textId="77777777" w:rsidR="008C31C9" w:rsidRDefault="008C31C9" w:rsidP="008C31C9">
      <w:pPr>
        <w:spacing w:line="240" w:lineRule="auto"/>
      </w:pPr>
      <w:r>
        <w:t xml:space="preserve">        std::</w:t>
      </w:r>
      <w:proofErr w:type="spellStart"/>
      <w:r>
        <w:t>loch_guard</w:t>
      </w:r>
      <w:proofErr w:type="spellEnd"/>
      <w:r>
        <w:t>&lt;std::mutex&gt; guard(</w:t>
      </w:r>
      <w:proofErr w:type="spellStart"/>
      <w:r>
        <w:t>m_mutex</w:t>
      </w:r>
      <w:proofErr w:type="spellEnd"/>
      <w:r>
        <w:t>);</w:t>
      </w:r>
    </w:p>
    <w:p w14:paraId="0CA1E54A" w14:textId="77777777" w:rsidR="008C31C9" w:rsidRDefault="008C31C9" w:rsidP="008C31C9">
      <w:pPr>
        <w:spacing w:line="240" w:lineRule="auto"/>
      </w:pPr>
      <w:r>
        <w:t xml:space="preserve">        data = </w:t>
      </w:r>
      <w:proofErr w:type="spellStart"/>
      <w:r>
        <w:t>m_list.back</w:t>
      </w:r>
      <w:proofErr w:type="spellEnd"/>
      <w:r>
        <w:t>();</w:t>
      </w:r>
    </w:p>
    <w:p w14:paraId="39E5F61D" w14:textId="77777777" w:rsidR="008C31C9" w:rsidRDefault="008C31C9" w:rsidP="008C31C9">
      <w:pPr>
        <w:spacing w:line="240" w:lineRule="auto"/>
      </w:pPr>
      <w:r>
        <w:t xml:space="preserve">        </w:t>
      </w:r>
      <w:proofErr w:type="spellStart"/>
      <w:r>
        <w:t>m_list.pop_banck</w:t>
      </w:r>
      <w:proofErr w:type="spellEnd"/>
      <w:r>
        <w:t>();</w:t>
      </w:r>
    </w:p>
    <w:p w14:paraId="461F9325" w14:textId="77777777" w:rsidR="008C31C9" w:rsidRDefault="008C31C9" w:rsidP="008C31C9">
      <w:pPr>
        <w:spacing w:line="240" w:lineRule="auto"/>
      </w:pPr>
      <w:r>
        <w:t xml:space="preserve">        return 0;</w:t>
      </w:r>
    </w:p>
    <w:p w14:paraId="445CDFC3" w14:textId="77777777" w:rsidR="008C31C9" w:rsidRDefault="008C31C9" w:rsidP="008C31C9">
      <w:pPr>
        <w:spacing w:line="240" w:lineRule="auto"/>
      </w:pPr>
      <w:r>
        <w:t xml:space="preserve">    }</w:t>
      </w:r>
    </w:p>
    <w:p w14:paraId="3A011634" w14:textId="77777777" w:rsidR="008C31C9" w:rsidRDefault="008C31C9" w:rsidP="008C31C9">
      <w:pPr>
        <w:spacing w:line="240" w:lineRule="auto"/>
      </w:pPr>
      <w:r>
        <w:t xml:space="preserve">    return -1;</w:t>
      </w:r>
    </w:p>
    <w:p w14:paraId="56BDA4FA" w14:textId="77777777" w:rsidR="008C31C9" w:rsidRDefault="008C31C9" w:rsidP="008C31C9">
      <w:pPr>
        <w:spacing w:line="240" w:lineRule="auto"/>
      </w:pPr>
      <w:r>
        <w:t>}</w:t>
      </w:r>
    </w:p>
    <w:p w14:paraId="446EEDBA" w14:textId="77777777" w:rsidR="008C31C9" w:rsidRDefault="008C31C9" w:rsidP="008C31C9">
      <w:pPr>
        <w:spacing w:line="240" w:lineRule="auto"/>
      </w:pPr>
    </w:p>
    <w:p w14:paraId="6EA2C96A" w14:textId="77777777" w:rsidR="008C31C9" w:rsidRDefault="008C31C9" w:rsidP="008C31C9">
      <w:pPr>
        <w:spacing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***</w:t>
      </w:r>
      <w:r>
        <w:rPr>
          <w:rFonts w:hint="eastAsia"/>
        </w:rPr>
        <w:t>（多选）</w:t>
      </w:r>
      <w:r>
        <w:rPr>
          <w:rFonts w:hint="eastAsia"/>
        </w:rPr>
        <w:t>using typedef</w:t>
      </w:r>
      <w:r>
        <w:rPr>
          <w:rFonts w:hint="eastAsia"/>
        </w:rPr>
        <w:t>数组指针，</w:t>
      </w:r>
      <w:commentRangeStart w:id="7"/>
      <w:commentRangeStart w:id="8"/>
      <w:r>
        <w:rPr>
          <w:rFonts w:hint="eastAsia"/>
        </w:rPr>
        <w:t>指向数组的指针是</w:t>
      </w:r>
      <w:commentRangeEnd w:id="7"/>
      <w:r>
        <w:rPr>
          <w:rStyle w:val="af6"/>
        </w:rPr>
        <w:commentReference w:id="7"/>
      </w:r>
      <w:commentRangeEnd w:id="8"/>
      <w:r w:rsidR="00E642D7">
        <w:rPr>
          <w:rStyle w:val="af6"/>
        </w:rPr>
        <w:commentReference w:id="8"/>
      </w:r>
    </w:p>
    <w:p w14:paraId="7615E755" w14:textId="77777777" w:rsidR="008C31C9" w:rsidRDefault="008C31C9" w:rsidP="008C31C9">
      <w:pPr>
        <w:spacing w:line="240" w:lineRule="auto"/>
      </w:pPr>
      <w:r>
        <w:t>A.</w:t>
      </w:r>
      <w:r>
        <w:tab/>
        <w:t>typedef int (Array*)[10]</w:t>
      </w:r>
    </w:p>
    <w:p w14:paraId="4158A396" w14:textId="77777777" w:rsidR="008C31C9" w:rsidRDefault="008C31C9" w:rsidP="008C31C9">
      <w:pPr>
        <w:spacing w:line="240" w:lineRule="auto"/>
      </w:pPr>
      <w:r>
        <w:t>B.</w:t>
      </w:r>
      <w:r>
        <w:tab/>
        <w:t>using Array = int(*)[10]</w:t>
      </w:r>
    </w:p>
    <w:p w14:paraId="00888724" w14:textId="77777777" w:rsidR="008C31C9" w:rsidRDefault="008C31C9" w:rsidP="008C31C9">
      <w:pPr>
        <w:spacing w:line="240" w:lineRule="auto"/>
      </w:pPr>
      <w:r>
        <w:t>C.</w:t>
      </w:r>
      <w:r>
        <w:tab/>
        <w:t>typedef int (*Array)[10]</w:t>
      </w:r>
    </w:p>
    <w:p w14:paraId="10B514CC" w14:textId="77777777" w:rsidR="008C31C9" w:rsidRDefault="008C31C9" w:rsidP="008C31C9">
      <w:pPr>
        <w:spacing w:line="240" w:lineRule="auto"/>
      </w:pPr>
      <w:r>
        <w:t>D.</w:t>
      </w:r>
      <w:r>
        <w:tab/>
        <w:t>using *Array = int[10]</w:t>
      </w:r>
    </w:p>
    <w:p w14:paraId="0DEB89BD" w14:textId="77777777" w:rsidR="008C31C9" w:rsidRDefault="008C31C9" w:rsidP="008C31C9">
      <w:pPr>
        <w:spacing w:line="240" w:lineRule="auto"/>
      </w:pPr>
    </w:p>
    <w:p w14:paraId="200FDC69" w14:textId="77777777" w:rsidR="008C31C9" w:rsidRDefault="008C31C9" w:rsidP="008C31C9">
      <w:pPr>
        <w:spacing w:line="24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（单选）有一个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文件，共</w:t>
      </w:r>
      <w:r>
        <w:rPr>
          <w:rFonts w:hint="eastAsia"/>
        </w:rPr>
        <w:t>100</w:t>
      </w:r>
      <w:r>
        <w:rPr>
          <w:rFonts w:hint="eastAsia"/>
        </w:rPr>
        <w:t>行代码，假定任意一行都可以设置断点，其中有</w:t>
      </w:r>
      <w:r>
        <w:rPr>
          <w:rFonts w:hint="eastAsia"/>
        </w:rPr>
        <w:t>int main()</w:t>
      </w:r>
      <w:r>
        <w:rPr>
          <w:rFonts w:hint="eastAsia"/>
        </w:rPr>
        <w:t>和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(int a, int b)</w:t>
      </w:r>
      <w:r>
        <w:rPr>
          <w:rFonts w:hint="eastAsia"/>
        </w:rPr>
        <w:t>两个函数，编译后的文件执行发生死锁，需要分析相关的信息找到死锁相关代码，以下关于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获取死锁相关信息</w:t>
      </w:r>
      <w:commentRangeStart w:id="9"/>
      <w:r>
        <w:rPr>
          <w:rFonts w:hint="eastAsia"/>
        </w:rPr>
        <w:t>描述正确的是</w:t>
      </w:r>
      <w:commentRangeEnd w:id="9"/>
      <w:r>
        <w:rPr>
          <w:rStyle w:val="af6"/>
        </w:rPr>
        <w:commentReference w:id="9"/>
      </w:r>
    </w:p>
    <w:p w14:paraId="1B876194" w14:textId="77777777" w:rsidR="008C31C9" w:rsidRDefault="008C31C9" w:rsidP="008C31C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address</w:t>
      </w:r>
      <w:r>
        <w:rPr>
          <w:rFonts w:hint="eastAsia"/>
        </w:rPr>
        <w:t>可以显示死锁的代码位置</w:t>
      </w:r>
    </w:p>
    <w:p w14:paraId="33B73A27" w14:textId="77777777" w:rsidR="008C31C9" w:rsidRDefault="008C31C9" w:rsidP="008C31C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threads</w:t>
      </w:r>
      <w:r>
        <w:rPr>
          <w:rFonts w:hint="eastAsia"/>
        </w:rPr>
        <w:t>显示所有线程信息，找到死锁相关线程</w:t>
      </w:r>
    </w:p>
    <w:p w14:paraId="173EC206" w14:textId="77777777" w:rsidR="008C31C9" w:rsidRDefault="008C31C9" w:rsidP="008C31C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info breakpoints</w:t>
      </w:r>
      <w:r>
        <w:rPr>
          <w:rFonts w:hint="eastAsia"/>
        </w:rPr>
        <w:t>显示断点，断点即死锁信息</w:t>
      </w:r>
    </w:p>
    <w:p w14:paraId="5DA625D3" w14:textId="77777777" w:rsidR="008C31C9" w:rsidRDefault="008C31C9" w:rsidP="008C31C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死锁时操作系统把进程挂起了，无法通过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获取任何信息</w:t>
      </w:r>
    </w:p>
    <w:p w14:paraId="4A05F657" w14:textId="77777777" w:rsidR="008C31C9" w:rsidRDefault="008C31C9" w:rsidP="008C31C9">
      <w:pPr>
        <w:spacing w:line="240" w:lineRule="auto"/>
      </w:pPr>
    </w:p>
    <w:p w14:paraId="61C8524D" w14:textId="77777777" w:rsidR="008C31C9" w:rsidRDefault="008C31C9" w:rsidP="008C31C9">
      <w:pPr>
        <w:spacing w:line="240" w:lineRule="auto"/>
      </w:pPr>
      <w:r>
        <w:rPr>
          <w:rFonts w:hint="eastAsia"/>
        </w:rPr>
        <w:t>8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（单选）请问下面这段程序的</w:t>
      </w:r>
      <w:commentRangeStart w:id="10"/>
      <w:commentRangeStart w:id="11"/>
      <w:r>
        <w:rPr>
          <w:rFonts w:hint="eastAsia"/>
        </w:rPr>
        <w:t>输出结果是</w:t>
      </w:r>
      <w:commentRangeEnd w:id="10"/>
      <w:r>
        <w:rPr>
          <w:rStyle w:val="af6"/>
        </w:rPr>
        <w:commentReference w:id="10"/>
      </w:r>
      <w:commentRangeEnd w:id="11"/>
      <w:r w:rsidR="00E642D7">
        <w:rPr>
          <w:rStyle w:val="af6"/>
        </w:rPr>
        <w:commentReference w:id="11"/>
      </w:r>
    </w:p>
    <w:p w14:paraId="5D0A46FC" w14:textId="77777777" w:rsidR="008C31C9" w:rsidRDefault="008C31C9" w:rsidP="008C31C9">
      <w:pPr>
        <w:spacing w:line="240" w:lineRule="auto"/>
      </w:pPr>
      <w:r>
        <w:t>#include &lt;iostream&gt;</w:t>
      </w:r>
    </w:p>
    <w:p w14:paraId="6E522AC7" w14:textId="77777777" w:rsidR="008C31C9" w:rsidRDefault="008C31C9" w:rsidP="008C31C9">
      <w:pPr>
        <w:spacing w:line="240" w:lineRule="auto"/>
      </w:pPr>
      <w:r>
        <w:t>#include &lt;string&gt;</w:t>
      </w:r>
    </w:p>
    <w:p w14:paraId="61401073" w14:textId="77777777" w:rsidR="008C31C9" w:rsidRDefault="008C31C9" w:rsidP="008C31C9">
      <w:pPr>
        <w:spacing w:line="240" w:lineRule="auto"/>
      </w:pPr>
      <w:r>
        <w:t>using namespace std;</w:t>
      </w:r>
    </w:p>
    <w:p w14:paraId="71C3E4DD" w14:textId="77777777" w:rsidR="008C31C9" w:rsidRDefault="008C31C9" w:rsidP="008C31C9">
      <w:pPr>
        <w:spacing w:line="240" w:lineRule="auto"/>
      </w:pPr>
    </w:p>
    <w:p w14:paraId="032FF15E" w14:textId="77777777" w:rsidR="008C31C9" w:rsidRDefault="008C31C9" w:rsidP="008C31C9">
      <w:pPr>
        <w:spacing w:line="240" w:lineRule="auto"/>
      </w:pPr>
      <w:r>
        <w:t>class Base {</w:t>
      </w:r>
    </w:p>
    <w:p w14:paraId="614B5905" w14:textId="77777777" w:rsidR="008C31C9" w:rsidRDefault="008C31C9" w:rsidP="008C31C9">
      <w:pPr>
        <w:spacing w:line="240" w:lineRule="auto"/>
      </w:pPr>
      <w:r>
        <w:t>public:</w:t>
      </w:r>
    </w:p>
    <w:p w14:paraId="22A305AA" w14:textId="77777777" w:rsidR="008C31C9" w:rsidRDefault="008C31C9" w:rsidP="008C31C9">
      <w:pPr>
        <w:spacing w:line="240" w:lineRule="auto"/>
      </w:pPr>
      <w:r>
        <w:t>virtual ~Base(){}</w:t>
      </w:r>
    </w:p>
    <w:p w14:paraId="631D0400" w14:textId="77777777" w:rsidR="008C31C9" w:rsidRDefault="008C31C9" w:rsidP="008C31C9">
      <w:pPr>
        <w:spacing w:line="240" w:lineRule="auto"/>
      </w:pPr>
      <w:r>
        <w:t>virtual void Print() { std::</w:t>
      </w:r>
      <w:proofErr w:type="spellStart"/>
      <w:r>
        <w:t>cout</w:t>
      </w:r>
      <w:proofErr w:type="spellEnd"/>
      <w:r>
        <w:t xml:space="preserve">&lt;&lt;"Base"&lt;&lt; </w:t>
      </w:r>
      <w:proofErr w:type="spellStart"/>
      <w:r>
        <w:t>endl</w:t>
      </w:r>
      <w:proofErr w:type="spellEnd"/>
      <w:r>
        <w:t>;}</w:t>
      </w:r>
    </w:p>
    <w:p w14:paraId="6B2F6B82" w14:textId="77777777" w:rsidR="008C31C9" w:rsidRDefault="008C31C9" w:rsidP="008C31C9">
      <w:pPr>
        <w:spacing w:line="240" w:lineRule="auto"/>
      </w:pPr>
      <w:r>
        <w:t>};</w:t>
      </w:r>
    </w:p>
    <w:p w14:paraId="153C4F91" w14:textId="77777777" w:rsidR="008C31C9" w:rsidRDefault="008C31C9" w:rsidP="008C31C9">
      <w:pPr>
        <w:spacing w:line="240" w:lineRule="auto"/>
      </w:pPr>
      <w:r>
        <w:t>class Derived : public Base {</w:t>
      </w:r>
    </w:p>
    <w:p w14:paraId="45C53289" w14:textId="77777777" w:rsidR="008C31C9" w:rsidRDefault="008C31C9" w:rsidP="008C31C9">
      <w:pPr>
        <w:spacing w:line="240" w:lineRule="auto"/>
      </w:pPr>
      <w:r>
        <w:t>public:</w:t>
      </w:r>
    </w:p>
    <w:p w14:paraId="393088D6" w14:textId="77777777" w:rsidR="008C31C9" w:rsidRDefault="008C31C9" w:rsidP="008C31C9">
      <w:pPr>
        <w:spacing w:line="240" w:lineRule="auto"/>
      </w:pPr>
      <w:r>
        <w:t xml:space="preserve">    virtual void Print() { std::</w:t>
      </w:r>
      <w:proofErr w:type="spellStart"/>
      <w:r>
        <w:t>cout</w:t>
      </w:r>
      <w:proofErr w:type="spellEnd"/>
      <w:r>
        <w:t xml:space="preserve">&lt;&lt;"Derived"&lt;&lt; </w:t>
      </w:r>
      <w:proofErr w:type="spellStart"/>
      <w:r>
        <w:t>endl</w:t>
      </w:r>
      <w:proofErr w:type="spellEnd"/>
      <w:r>
        <w:t>; }</w:t>
      </w:r>
    </w:p>
    <w:p w14:paraId="15FE5622" w14:textId="77777777" w:rsidR="008C31C9" w:rsidRDefault="008C31C9" w:rsidP="008C31C9">
      <w:pPr>
        <w:spacing w:line="240" w:lineRule="auto"/>
      </w:pPr>
      <w:r>
        <w:t>};</w:t>
      </w:r>
    </w:p>
    <w:p w14:paraId="593B0867" w14:textId="77777777" w:rsidR="008C31C9" w:rsidRDefault="008C31C9" w:rsidP="008C31C9">
      <w:pPr>
        <w:spacing w:line="240" w:lineRule="auto"/>
      </w:pPr>
      <w:r>
        <w:t>int main()</w:t>
      </w:r>
    </w:p>
    <w:p w14:paraId="48BE3E25" w14:textId="77777777" w:rsidR="008C31C9" w:rsidRDefault="008C31C9" w:rsidP="008C31C9">
      <w:pPr>
        <w:spacing w:line="240" w:lineRule="auto"/>
      </w:pPr>
      <w:r>
        <w:t>{</w:t>
      </w:r>
    </w:p>
    <w:p w14:paraId="4562EC68" w14:textId="77777777" w:rsidR="008C31C9" w:rsidRDefault="008C31C9" w:rsidP="008C31C9">
      <w:pPr>
        <w:spacing w:line="240" w:lineRule="auto"/>
      </w:pPr>
      <w:r>
        <w:lastRenderedPageBreak/>
        <w:t>Base* base = new Derived();</w:t>
      </w:r>
    </w:p>
    <w:p w14:paraId="7F1418E2" w14:textId="77777777" w:rsidR="008C31C9" w:rsidRDefault="008C31C9" w:rsidP="008C31C9">
      <w:pPr>
        <w:spacing w:line="240" w:lineRule="auto"/>
      </w:pPr>
      <w:r>
        <w:t>base-&gt;Print();</w:t>
      </w:r>
    </w:p>
    <w:p w14:paraId="410BA4C4" w14:textId="77777777" w:rsidR="008C31C9" w:rsidRDefault="008C31C9" w:rsidP="008C31C9">
      <w:pPr>
        <w:spacing w:line="240" w:lineRule="auto"/>
      </w:pPr>
      <w:r>
        <w:t>base -&gt; Base::Print();</w:t>
      </w:r>
    </w:p>
    <w:p w14:paraId="76BCC70B" w14:textId="77777777" w:rsidR="008C31C9" w:rsidRDefault="008C31C9" w:rsidP="008C31C9">
      <w:pPr>
        <w:spacing w:line="240" w:lineRule="auto"/>
      </w:pPr>
      <w:r>
        <w:t>delete base;</w:t>
      </w:r>
    </w:p>
    <w:p w14:paraId="432CFB04" w14:textId="77777777" w:rsidR="008C31C9" w:rsidRDefault="008C31C9" w:rsidP="008C31C9">
      <w:pPr>
        <w:spacing w:line="240" w:lineRule="auto"/>
      </w:pPr>
      <w:r>
        <w:t>return 0;</w:t>
      </w:r>
    </w:p>
    <w:p w14:paraId="2FA69269" w14:textId="77777777" w:rsidR="008C31C9" w:rsidRDefault="008C31C9" w:rsidP="008C31C9">
      <w:pPr>
        <w:spacing w:line="240" w:lineRule="auto"/>
      </w:pPr>
      <w:r>
        <w:t>}</w:t>
      </w:r>
    </w:p>
    <w:p w14:paraId="244B8456" w14:textId="77777777" w:rsidR="008C31C9" w:rsidRDefault="008C31C9" w:rsidP="008C31C9">
      <w:pPr>
        <w:spacing w:line="240" w:lineRule="auto"/>
      </w:pPr>
      <w:r>
        <w:t>A.</w:t>
      </w:r>
      <w:r>
        <w:tab/>
        <w:t>Base</w:t>
      </w:r>
    </w:p>
    <w:p w14:paraId="0020A7F2" w14:textId="77777777" w:rsidR="008C31C9" w:rsidRDefault="008C31C9" w:rsidP="008C31C9">
      <w:pPr>
        <w:spacing w:line="240" w:lineRule="auto"/>
      </w:pPr>
      <w:r>
        <w:t>Base</w:t>
      </w:r>
    </w:p>
    <w:p w14:paraId="7FD79413" w14:textId="77777777" w:rsidR="008C31C9" w:rsidRDefault="008C31C9" w:rsidP="008C31C9">
      <w:pPr>
        <w:spacing w:line="240" w:lineRule="auto"/>
      </w:pPr>
      <w:r>
        <w:t>B.</w:t>
      </w:r>
      <w:r>
        <w:tab/>
        <w:t>Base</w:t>
      </w:r>
    </w:p>
    <w:p w14:paraId="0C58A0B5" w14:textId="77777777" w:rsidR="008C31C9" w:rsidRDefault="008C31C9" w:rsidP="008C31C9">
      <w:pPr>
        <w:spacing w:line="240" w:lineRule="auto"/>
      </w:pPr>
      <w:r>
        <w:t>Derived</w:t>
      </w:r>
    </w:p>
    <w:p w14:paraId="3F19EEBC" w14:textId="77777777" w:rsidR="008C31C9" w:rsidRDefault="008C31C9" w:rsidP="008C31C9">
      <w:pPr>
        <w:spacing w:line="240" w:lineRule="auto"/>
      </w:pPr>
      <w:r>
        <w:t>C.</w:t>
      </w:r>
      <w:r>
        <w:tab/>
        <w:t>Derived</w:t>
      </w:r>
    </w:p>
    <w:p w14:paraId="60E877DD" w14:textId="77777777" w:rsidR="008C31C9" w:rsidRDefault="008C31C9" w:rsidP="008C31C9">
      <w:pPr>
        <w:spacing w:line="240" w:lineRule="auto"/>
      </w:pPr>
      <w:r>
        <w:t>Base</w:t>
      </w:r>
    </w:p>
    <w:p w14:paraId="514B43C2" w14:textId="77777777" w:rsidR="008C31C9" w:rsidRDefault="008C31C9" w:rsidP="008C31C9">
      <w:pPr>
        <w:spacing w:line="240" w:lineRule="auto"/>
      </w:pPr>
      <w:r>
        <w:t>D.</w:t>
      </w:r>
      <w:r>
        <w:tab/>
        <w:t>Derived</w:t>
      </w:r>
    </w:p>
    <w:p w14:paraId="4F734796" w14:textId="77777777" w:rsidR="008C31C9" w:rsidRDefault="008C31C9" w:rsidP="008C31C9">
      <w:pPr>
        <w:spacing w:line="240" w:lineRule="auto"/>
      </w:pPr>
      <w:r>
        <w:t>Derived</w:t>
      </w:r>
    </w:p>
    <w:p w14:paraId="148E24BB" w14:textId="77777777" w:rsidR="008C31C9" w:rsidRDefault="008C31C9" w:rsidP="008C31C9">
      <w:pPr>
        <w:spacing w:line="240" w:lineRule="auto"/>
      </w:pPr>
    </w:p>
    <w:p w14:paraId="2C23C83E" w14:textId="77777777" w:rsidR="008C31C9" w:rsidRDefault="008C31C9" w:rsidP="008C31C9">
      <w:pPr>
        <w:spacing w:line="240" w:lineRule="auto"/>
      </w:pPr>
      <w:r>
        <w:rPr>
          <w:rFonts w:hint="eastAsia"/>
        </w:rPr>
        <w:t>9</w:t>
      </w:r>
      <w:r>
        <w:t>.</w:t>
      </w:r>
      <w:r w:rsidRPr="008C31C9">
        <w:rPr>
          <w:rFonts w:hint="eastAsia"/>
        </w:rPr>
        <w:t xml:space="preserve"> </w:t>
      </w:r>
      <w:r>
        <w:rPr>
          <w:rFonts w:hint="eastAsia"/>
        </w:rPr>
        <w:t>（单选）以下选项中不符合</w:t>
      </w:r>
      <w:commentRangeStart w:id="12"/>
      <w:r>
        <w:rPr>
          <w:rFonts w:hint="eastAsia"/>
        </w:rPr>
        <w:t>编程规范的是</w:t>
      </w:r>
      <w:commentRangeEnd w:id="12"/>
      <w:r>
        <w:rPr>
          <w:rStyle w:val="af6"/>
        </w:rPr>
        <w:commentReference w:id="12"/>
      </w:r>
    </w:p>
    <w:p w14:paraId="73C5AFBD" w14:textId="77777777" w:rsidR="008C31C9" w:rsidRDefault="008C31C9" w:rsidP="008C31C9">
      <w:pPr>
        <w:spacing w:line="240" w:lineRule="auto"/>
      </w:pPr>
      <w:r>
        <w:t>A.</w:t>
      </w:r>
      <w:r>
        <w:tab/>
        <w:t xml:space="preserve">int </w:t>
      </w:r>
      <w:proofErr w:type="spellStart"/>
      <w:r>
        <w:t>errorCode</w:t>
      </w:r>
      <w:proofErr w:type="spellEnd"/>
      <w:r>
        <w:t xml:space="preserve"> = 5;</w:t>
      </w:r>
    </w:p>
    <w:p w14:paraId="01F3CEDD" w14:textId="77777777" w:rsidR="008C31C9" w:rsidRDefault="008C31C9" w:rsidP="008C31C9">
      <w:pPr>
        <w:spacing w:line="240" w:lineRule="auto"/>
      </w:pPr>
      <w:r>
        <w:t>B.</w:t>
      </w:r>
      <w:r>
        <w:tab/>
        <w:t>int hour = time * 60 * 60;</w:t>
      </w:r>
    </w:p>
    <w:p w14:paraId="0153A8AA" w14:textId="77777777" w:rsidR="008C31C9" w:rsidRDefault="008C31C9" w:rsidP="008C31C9">
      <w:pPr>
        <w:spacing w:line="240" w:lineRule="auto"/>
      </w:pPr>
      <w:r>
        <w:t>C.</w:t>
      </w:r>
      <w:r>
        <w:tab/>
        <w:t xml:space="preserve">float mid = </w:t>
      </w:r>
      <w:proofErr w:type="spellStart"/>
      <w:r>
        <w:t>len</w:t>
      </w:r>
      <w:proofErr w:type="spellEnd"/>
      <w:r>
        <w:t xml:space="preserve"> / 2;</w:t>
      </w:r>
    </w:p>
    <w:p w14:paraId="017A33F7" w14:textId="77777777" w:rsidR="008C31C9" w:rsidRDefault="008C31C9" w:rsidP="008C31C9">
      <w:pPr>
        <w:spacing w:line="240" w:lineRule="auto"/>
      </w:pPr>
      <w:r>
        <w:t>D.</w:t>
      </w:r>
      <w:r>
        <w:tab/>
      </w:r>
      <w:proofErr w:type="spellStart"/>
      <w:r>
        <w:t>constexpr</w:t>
      </w:r>
      <w:proofErr w:type="spellEnd"/>
      <w:r>
        <w:t xml:space="preserve"> int SYSTEM_VERSION = 4096;</w:t>
      </w:r>
    </w:p>
    <w:p w14:paraId="482849AA" w14:textId="77777777" w:rsidR="008C31C9" w:rsidRDefault="008C31C9" w:rsidP="008C31C9">
      <w:pPr>
        <w:spacing w:line="240" w:lineRule="auto"/>
      </w:pPr>
    </w:p>
    <w:p w14:paraId="4C9EDBA6" w14:textId="77777777" w:rsidR="00E54D62" w:rsidRDefault="008C31C9" w:rsidP="00E54D62">
      <w:pPr>
        <w:spacing w:line="240" w:lineRule="auto"/>
      </w:pPr>
      <w:r>
        <w:rPr>
          <w:rFonts w:hint="eastAsia"/>
        </w:rPr>
        <w:t>1</w:t>
      </w:r>
      <w:r>
        <w:t>0.</w:t>
      </w:r>
      <w:r w:rsidR="00E54D62" w:rsidRPr="00E54D62">
        <w:rPr>
          <w:rFonts w:hint="eastAsia"/>
        </w:rPr>
        <w:t xml:space="preserve"> </w:t>
      </w:r>
      <w:r w:rsidR="00E54D62">
        <w:rPr>
          <w:rFonts w:hint="eastAsia"/>
        </w:rPr>
        <w:t>**</w:t>
      </w:r>
      <w:r w:rsidR="00E54D62">
        <w:rPr>
          <w:rFonts w:hint="eastAsia"/>
        </w:rPr>
        <w:t>（单选）以下代码执行完成</w:t>
      </w:r>
      <w:commentRangeStart w:id="13"/>
      <w:r w:rsidR="00E54D62">
        <w:rPr>
          <w:rFonts w:hint="eastAsia"/>
        </w:rPr>
        <w:t>后</w:t>
      </w:r>
      <w:r w:rsidR="00E54D62">
        <w:rPr>
          <w:rFonts w:hint="eastAsia"/>
        </w:rPr>
        <w:t>i j</w:t>
      </w:r>
      <w:r w:rsidR="00E54D62">
        <w:rPr>
          <w:rFonts w:hint="eastAsia"/>
        </w:rPr>
        <w:t>的值是</w:t>
      </w:r>
      <w:commentRangeEnd w:id="13"/>
      <w:r w:rsidR="00E54D62">
        <w:rPr>
          <w:rStyle w:val="af6"/>
        </w:rPr>
        <w:commentReference w:id="13"/>
      </w:r>
    </w:p>
    <w:p w14:paraId="055D5A02" w14:textId="77777777" w:rsidR="00E54D62" w:rsidRDefault="00E54D62" w:rsidP="00E54D62">
      <w:pPr>
        <w:spacing w:line="240" w:lineRule="auto"/>
      </w:pPr>
      <w:r>
        <w:t>int main()</w:t>
      </w:r>
    </w:p>
    <w:p w14:paraId="6952A503" w14:textId="77777777" w:rsidR="00E54D62" w:rsidRDefault="00E54D62" w:rsidP="00E54D62">
      <w:pPr>
        <w:spacing w:line="240" w:lineRule="auto"/>
      </w:pPr>
      <w:r>
        <w:t>{</w:t>
      </w:r>
    </w:p>
    <w:p w14:paraId="22915D53" w14:textId="77777777" w:rsidR="00E54D62" w:rsidRDefault="00E54D62" w:rsidP="00E54D62">
      <w:pPr>
        <w:spacing w:line="240" w:lineRule="auto"/>
      </w:pPr>
      <w:r>
        <w:t>int i = 0;</w:t>
      </w:r>
    </w:p>
    <w:p w14:paraId="3DB60EF2" w14:textId="77777777" w:rsidR="00E54D62" w:rsidRDefault="00E54D62" w:rsidP="00E54D62">
      <w:pPr>
        <w:spacing w:line="240" w:lineRule="auto"/>
      </w:pPr>
      <w:r>
        <w:t>int j = 0’</w:t>
      </w:r>
    </w:p>
    <w:p w14:paraId="0C6832EF" w14:textId="77777777" w:rsidR="00E54D62" w:rsidRDefault="00E54D62" w:rsidP="00E54D62">
      <w:pPr>
        <w:spacing w:line="240" w:lineRule="auto"/>
      </w:pPr>
      <w:r>
        <w:t>for (i = 10; i &gt;= 0; --i) {</w:t>
      </w:r>
    </w:p>
    <w:p w14:paraId="1476A636" w14:textId="77777777" w:rsidR="00E54D62" w:rsidRDefault="00E54D62" w:rsidP="00E54D62">
      <w:pPr>
        <w:spacing w:line="240" w:lineRule="auto"/>
      </w:pPr>
      <w:r>
        <w:t xml:space="preserve">    for (j = 10; j == 1; --j) {</w:t>
      </w:r>
    </w:p>
    <w:p w14:paraId="26D31F9D" w14:textId="77777777" w:rsidR="00E54D62" w:rsidRDefault="00E54D62" w:rsidP="00E54D62">
      <w:pPr>
        <w:spacing w:line="240" w:lineRule="auto"/>
      </w:pPr>
      <w:r>
        <w:t xml:space="preserve">    i = j;</w:t>
      </w:r>
    </w:p>
    <w:p w14:paraId="0C709425" w14:textId="77777777" w:rsidR="00E54D62" w:rsidRDefault="00E54D62" w:rsidP="00E54D62">
      <w:pPr>
        <w:spacing w:line="240" w:lineRule="auto"/>
      </w:pPr>
      <w:r>
        <w:t>}</w:t>
      </w:r>
    </w:p>
    <w:p w14:paraId="55EFF534" w14:textId="77777777" w:rsidR="00E54D62" w:rsidRDefault="00E54D62" w:rsidP="00E54D62">
      <w:pPr>
        <w:spacing w:line="240" w:lineRule="auto"/>
      </w:pPr>
      <w:r>
        <w:t>}</w:t>
      </w:r>
    </w:p>
    <w:p w14:paraId="719EBAB5" w14:textId="77777777" w:rsidR="00E54D62" w:rsidRDefault="00E54D62" w:rsidP="00E54D62">
      <w:pPr>
        <w:spacing w:line="240" w:lineRule="auto"/>
      </w:pPr>
      <w:r>
        <w:t>}</w:t>
      </w:r>
    </w:p>
    <w:p w14:paraId="716DA464" w14:textId="77777777" w:rsidR="00E54D62" w:rsidRDefault="00E54D62" w:rsidP="00E54D62">
      <w:pPr>
        <w:spacing w:line="240" w:lineRule="auto"/>
      </w:pPr>
      <w:r>
        <w:t>A.</w:t>
      </w:r>
      <w:r>
        <w:tab/>
        <w:t>0 0</w:t>
      </w:r>
    </w:p>
    <w:p w14:paraId="16488D3D" w14:textId="77777777" w:rsidR="00E54D62" w:rsidRDefault="00E54D62" w:rsidP="00E54D62">
      <w:pPr>
        <w:spacing w:line="240" w:lineRule="auto"/>
      </w:pPr>
      <w:r>
        <w:t>B.</w:t>
      </w:r>
      <w:r>
        <w:tab/>
        <w:t>-1 10</w:t>
      </w:r>
    </w:p>
    <w:p w14:paraId="785F08D7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执行超时</w:t>
      </w:r>
    </w:p>
    <w:p w14:paraId="70E31C55" w14:textId="77777777" w:rsidR="008C31C9" w:rsidRDefault="00E54D62" w:rsidP="00E54D62">
      <w:pPr>
        <w:spacing w:line="240" w:lineRule="auto"/>
      </w:pPr>
      <w:r>
        <w:t>D.</w:t>
      </w:r>
      <w:r>
        <w:tab/>
        <w:t>-1 0</w:t>
      </w:r>
    </w:p>
    <w:p w14:paraId="53C2EF60" w14:textId="77777777" w:rsidR="00E54D62" w:rsidRDefault="00E54D62" w:rsidP="00E54D62">
      <w:pPr>
        <w:spacing w:line="240" w:lineRule="auto"/>
      </w:pPr>
    </w:p>
    <w:p w14:paraId="78661182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**</w:t>
      </w:r>
      <w:r>
        <w:rPr>
          <w:rFonts w:hint="eastAsia"/>
        </w:rPr>
        <w:t>（多选）以下</w:t>
      </w:r>
      <w:r>
        <w:rPr>
          <w:rFonts w:hint="eastAsia"/>
        </w:rPr>
        <w:t>#define</w:t>
      </w:r>
      <w:commentRangeStart w:id="14"/>
      <w:r>
        <w:rPr>
          <w:rFonts w:hint="eastAsia"/>
        </w:rPr>
        <w:t>定义正确的是</w:t>
      </w:r>
      <w:commentRangeEnd w:id="14"/>
      <w:r>
        <w:rPr>
          <w:rStyle w:val="af6"/>
        </w:rPr>
        <w:commentReference w:id="14"/>
      </w:r>
    </w:p>
    <w:p w14:paraId="7EBAAE0C" w14:textId="77777777" w:rsidR="00E54D62" w:rsidRDefault="00E54D62" w:rsidP="00E54D62">
      <w:pPr>
        <w:spacing w:line="240" w:lineRule="auto"/>
      </w:pPr>
      <w:r>
        <w:t>A.</w:t>
      </w:r>
      <w:r>
        <w:tab/>
        <w:t>#ifdef __GUN__</w:t>
      </w:r>
    </w:p>
    <w:p w14:paraId="5AB3EC15" w14:textId="77777777" w:rsidR="00E54D62" w:rsidRDefault="00E54D62" w:rsidP="00E54D62">
      <w:pPr>
        <w:spacing w:line="240" w:lineRule="auto"/>
      </w:pPr>
      <w:r>
        <w:t>#if (__GUN__ == 3)</w:t>
      </w:r>
    </w:p>
    <w:p w14:paraId="4374C6DB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71FDA89B" w14:textId="77777777" w:rsidR="00E54D62" w:rsidRDefault="00E54D62" w:rsidP="00E54D62">
      <w:pPr>
        <w:spacing w:line="240" w:lineRule="auto"/>
      </w:pPr>
      <w:r>
        <w:t>#endif</w:t>
      </w:r>
    </w:p>
    <w:p w14:paraId="2B3A357A" w14:textId="77777777" w:rsidR="00E54D62" w:rsidRDefault="00E54D62" w:rsidP="00E54D62">
      <w:pPr>
        <w:spacing w:line="240" w:lineRule="auto"/>
      </w:pPr>
      <w:r>
        <w:t>#endif</w:t>
      </w:r>
    </w:p>
    <w:p w14:paraId="732243D6" w14:textId="77777777" w:rsidR="00E54D62" w:rsidRDefault="00E54D62" w:rsidP="00E54D62">
      <w:pPr>
        <w:spacing w:line="240" w:lineRule="auto"/>
      </w:pPr>
      <w:r>
        <w:lastRenderedPageBreak/>
        <w:t>B.</w:t>
      </w:r>
      <w:r>
        <w:tab/>
        <w:t>#if defined(__GUN__) &amp;&amp; __GUN__ &gt; 3</w:t>
      </w:r>
    </w:p>
    <w:p w14:paraId="049163A1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58A7C6C4" w14:textId="77777777" w:rsidR="00E54D62" w:rsidRDefault="00E54D62" w:rsidP="00E54D62">
      <w:pPr>
        <w:spacing w:line="240" w:lineRule="auto"/>
      </w:pPr>
      <w:r>
        <w:t>#endif</w:t>
      </w:r>
    </w:p>
    <w:p w14:paraId="37813EA5" w14:textId="77777777" w:rsidR="00E54D62" w:rsidRDefault="00E54D62" w:rsidP="00E54D62">
      <w:pPr>
        <w:spacing w:line="240" w:lineRule="auto"/>
      </w:pPr>
      <w:r>
        <w:t>C.</w:t>
      </w:r>
      <w:r>
        <w:tab/>
        <w:t>#if (__GUN__ == 3)</w:t>
      </w:r>
    </w:p>
    <w:p w14:paraId="744D19ED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4CE89F12" w14:textId="77777777" w:rsidR="00E54D62" w:rsidRDefault="00E54D62" w:rsidP="00E54D62">
      <w:pPr>
        <w:spacing w:line="240" w:lineRule="auto"/>
      </w:pPr>
      <w:r>
        <w:t>#endif</w:t>
      </w:r>
    </w:p>
    <w:p w14:paraId="132B46B1" w14:textId="77777777" w:rsidR="00E54D62" w:rsidRDefault="00E54D62" w:rsidP="00E54D62">
      <w:pPr>
        <w:spacing w:line="240" w:lineRule="auto"/>
      </w:pPr>
      <w:r>
        <w:t>D.</w:t>
      </w:r>
      <w:r>
        <w:tab/>
        <w:t>#if __GUN__ == 3</w:t>
      </w:r>
    </w:p>
    <w:p w14:paraId="7E439CE9" w14:textId="77777777" w:rsidR="00E54D62" w:rsidRDefault="00E54D62" w:rsidP="00E54D62">
      <w:pPr>
        <w:spacing w:line="240" w:lineRule="auto"/>
      </w:pPr>
      <w:r>
        <w:rPr>
          <w:rFonts w:hint="eastAsia"/>
        </w:rPr>
        <w:t>…</w:t>
      </w:r>
    </w:p>
    <w:p w14:paraId="02E781B9" w14:textId="77777777" w:rsidR="00E54D62" w:rsidRDefault="00E54D62" w:rsidP="00E54D62">
      <w:pPr>
        <w:spacing w:line="240" w:lineRule="auto"/>
      </w:pPr>
      <w:r>
        <w:t>#endif</w:t>
      </w:r>
    </w:p>
    <w:p w14:paraId="0668390D" w14:textId="77777777" w:rsidR="00E54D62" w:rsidRDefault="00E54D62" w:rsidP="00E54D62">
      <w:pPr>
        <w:spacing w:line="240" w:lineRule="auto"/>
      </w:pPr>
    </w:p>
    <w:p w14:paraId="67616CF5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（单选）</w:t>
      </w:r>
      <w:r>
        <w:rPr>
          <w:rFonts w:hint="eastAsia"/>
        </w:rPr>
        <w:t>GDB</w:t>
      </w:r>
      <w:r>
        <w:rPr>
          <w:rFonts w:hint="eastAsia"/>
        </w:rPr>
        <w:t>直接按下回车</w:t>
      </w:r>
      <w:commentRangeStart w:id="15"/>
      <w:r>
        <w:rPr>
          <w:rFonts w:hint="eastAsia"/>
        </w:rPr>
        <w:t>的作用是（）</w:t>
      </w:r>
      <w:commentRangeEnd w:id="15"/>
      <w:r>
        <w:rPr>
          <w:rStyle w:val="af6"/>
        </w:rPr>
        <w:commentReference w:id="15"/>
      </w:r>
    </w:p>
    <w:p w14:paraId="1F9DDD8B" w14:textId="77777777" w:rsidR="00E54D62" w:rsidRDefault="00E54D62" w:rsidP="00E54D62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next</w:t>
      </w:r>
    </w:p>
    <w:p w14:paraId="0648F34B" w14:textId="77777777" w:rsidR="00E54D62" w:rsidRDefault="00E54D62" w:rsidP="00E54D62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step</w:t>
      </w:r>
    </w:p>
    <w:p w14:paraId="37AA36E6" w14:textId="77777777" w:rsidR="00E54D62" w:rsidRDefault="00E54D62" w:rsidP="00E54D62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continue</w:t>
      </w:r>
    </w:p>
    <w:p w14:paraId="1808E74E" w14:textId="77777777" w:rsidR="00E54D62" w:rsidRDefault="00E54D62" w:rsidP="00E54D62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、重复执行上一次命令</w:t>
      </w:r>
    </w:p>
    <w:p w14:paraId="289E5555" w14:textId="77777777" w:rsidR="00E54D62" w:rsidRDefault="00E54D62" w:rsidP="00E54D62">
      <w:pPr>
        <w:spacing w:line="240" w:lineRule="auto"/>
      </w:pPr>
    </w:p>
    <w:p w14:paraId="5D3C67FB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>3.</w:t>
      </w:r>
      <w:r w:rsidRPr="00E54D62">
        <w:rPr>
          <w:rFonts w:hint="eastAsia"/>
        </w:rPr>
        <w:t xml:space="preserve"> </w:t>
      </w:r>
      <w:r>
        <w:rPr>
          <w:rFonts w:hint="eastAsia"/>
        </w:rPr>
        <w:t>****</w:t>
      </w:r>
      <w:r>
        <w:rPr>
          <w:rFonts w:hint="eastAsia"/>
        </w:rPr>
        <w:t>（单选）以下关于</w:t>
      </w:r>
      <w:proofErr w:type="spellStart"/>
      <w:r>
        <w:rPr>
          <w:rFonts w:hint="eastAsia"/>
        </w:rPr>
        <w:t>devi</w:t>
      </w:r>
      <w:commentRangeStart w:id="16"/>
      <w:r>
        <w:rPr>
          <w:rFonts w:hint="eastAsia"/>
        </w:rPr>
        <w:t>d</w:t>
      </w:r>
      <w:proofErr w:type="spellEnd"/>
      <w:r>
        <w:rPr>
          <w:rFonts w:hint="eastAsia"/>
        </w:rPr>
        <w:t>描述正确的是</w:t>
      </w:r>
      <w:commentRangeEnd w:id="16"/>
      <w:r w:rsidR="00FA48B6">
        <w:rPr>
          <w:rStyle w:val="af6"/>
        </w:rPr>
        <w:commentReference w:id="16"/>
      </w:r>
    </w:p>
    <w:p w14:paraId="716DFAAC" w14:textId="77777777" w:rsidR="00E54D62" w:rsidRDefault="00E54D62" w:rsidP="00E54D62">
      <w:pPr>
        <w:spacing w:line="240" w:lineRule="auto"/>
      </w:pPr>
      <w:r>
        <w:t xml:space="preserve">typedef int </w:t>
      </w:r>
      <w:proofErr w:type="spellStart"/>
      <w:r>
        <w:t>DevId</w:t>
      </w:r>
      <w:proofErr w:type="spellEnd"/>
      <w:r>
        <w:t>;</w:t>
      </w:r>
    </w:p>
    <w:p w14:paraId="2336874E" w14:textId="77777777" w:rsidR="00E54D62" w:rsidRDefault="00E54D62" w:rsidP="00E54D62">
      <w:pPr>
        <w:spacing w:line="240" w:lineRule="auto"/>
      </w:pPr>
      <w:r>
        <w:t xml:space="preserve">typedef </w:t>
      </w:r>
      <w:proofErr w:type="spellStart"/>
      <w:r>
        <w:t>DevId</w:t>
      </w:r>
      <w:proofErr w:type="spellEnd"/>
      <w:r>
        <w:t xml:space="preserve">* </w:t>
      </w:r>
      <w:proofErr w:type="spellStart"/>
      <w:r>
        <w:t>DevIdPtr</w:t>
      </w:r>
      <w:proofErr w:type="spellEnd"/>
      <w:r>
        <w:t>;</w:t>
      </w:r>
    </w:p>
    <w:p w14:paraId="7DF187AF" w14:textId="77777777" w:rsidR="00E54D62" w:rsidRDefault="00E54D62" w:rsidP="00E54D62">
      <w:pPr>
        <w:spacing w:line="240" w:lineRule="auto"/>
      </w:pPr>
    </w:p>
    <w:p w14:paraId="35EF484D" w14:textId="77777777" w:rsidR="00E54D62" w:rsidRDefault="00E54D62" w:rsidP="00E54D62">
      <w:pPr>
        <w:spacing w:line="240" w:lineRule="auto"/>
      </w:pPr>
      <w:r>
        <w:t xml:space="preserve">const </w:t>
      </w:r>
      <w:proofErr w:type="spellStart"/>
      <w:r>
        <w:t>DevIdPtr</w:t>
      </w:r>
      <w:proofErr w:type="spellEnd"/>
      <w:r>
        <w:t xml:space="preserve"> </w:t>
      </w:r>
      <w:proofErr w:type="spellStart"/>
      <w:r>
        <w:t>devid</w:t>
      </w:r>
      <w:proofErr w:type="spellEnd"/>
      <w:r>
        <w:t>;</w:t>
      </w:r>
    </w:p>
    <w:p w14:paraId="37B5720A" w14:textId="77777777" w:rsidR="00E54D62" w:rsidRDefault="00E54D62" w:rsidP="00E54D62">
      <w:pPr>
        <w:spacing w:line="240" w:lineRule="auto"/>
      </w:pPr>
    </w:p>
    <w:p w14:paraId="46E4A8B9" w14:textId="77777777" w:rsidR="00E54D62" w:rsidRDefault="00E54D62" w:rsidP="00E54D6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的指针，指针指向的内容不能被改变</w:t>
      </w:r>
    </w:p>
    <w:p w14:paraId="4D2998CC" w14:textId="77777777" w:rsidR="00E54D62" w:rsidRDefault="00E54D62" w:rsidP="00E54D6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的指针，指针本身不能被改变</w:t>
      </w:r>
    </w:p>
    <w:p w14:paraId="4FD7B0E9" w14:textId="77777777" w:rsidR="00E54D62" w:rsidRDefault="00E54D62" w:rsidP="00E54D6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指向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指针，指针本身不能被改变</w:t>
      </w:r>
    </w:p>
    <w:p w14:paraId="20AABC94" w14:textId="77777777" w:rsidR="00E54D62" w:rsidRDefault="00E54D62" w:rsidP="00E54D6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指向</w:t>
      </w:r>
      <w:r>
        <w:rPr>
          <w:rFonts w:hint="eastAsia"/>
        </w:rPr>
        <w:t xml:space="preserve">const </w:t>
      </w:r>
      <w:proofErr w:type="spellStart"/>
      <w:r>
        <w:rPr>
          <w:rFonts w:hint="eastAsia"/>
        </w:rPr>
        <w:t>DevId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</w:t>
      </w:r>
      <w:r>
        <w:rPr>
          <w:rFonts w:hint="eastAsia"/>
        </w:rPr>
        <w:t>指针，指针本身合指针指向的内容都不能被改变</w:t>
      </w:r>
    </w:p>
    <w:p w14:paraId="51113CC0" w14:textId="77777777" w:rsidR="00E54D62" w:rsidRDefault="00E54D62" w:rsidP="00E54D62">
      <w:pPr>
        <w:spacing w:line="240" w:lineRule="auto"/>
      </w:pPr>
    </w:p>
    <w:p w14:paraId="1D547A6D" w14:textId="77777777" w:rsidR="00E54D62" w:rsidRDefault="00E54D62" w:rsidP="00E54D62">
      <w:pPr>
        <w:spacing w:line="240" w:lineRule="auto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（单选）请问以下</w:t>
      </w:r>
      <w:commentRangeStart w:id="17"/>
      <w:r>
        <w:rPr>
          <w:rFonts w:hint="eastAsia"/>
        </w:rPr>
        <w:t>代码输出什么？</w:t>
      </w:r>
      <w:commentRangeEnd w:id="17"/>
      <w:r>
        <w:rPr>
          <w:rStyle w:val="af6"/>
        </w:rPr>
        <w:commentReference w:id="17"/>
      </w:r>
    </w:p>
    <w:p w14:paraId="4CE977EC" w14:textId="77777777" w:rsidR="00E54D62" w:rsidRDefault="00E54D62" w:rsidP="00E54D62">
      <w:pPr>
        <w:spacing w:line="240" w:lineRule="auto"/>
      </w:pPr>
      <w:r>
        <w:rPr>
          <w:rFonts w:hint="eastAsia"/>
        </w:rPr>
        <w:t>#include</w:t>
      </w:r>
      <w:r>
        <w:t>&lt;iostream&gt;</w:t>
      </w:r>
    </w:p>
    <w:p w14:paraId="33AA67C9" w14:textId="77777777" w:rsidR="00E54D62" w:rsidRDefault="00E54D62" w:rsidP="00E54D62">
      <w:pPr>
        <w:spacing w:line="240" w:lineRule="auto"/>
      </w:pPr>
      <w:r>
        <w:t>using namespace std;</w:t>
      </w:r>
    </w:p>
    <w:p w14:paraId="2B5C55B3" w14:textId="77777777" w:rsidR="00E54D62" w:rsidRDefault="00E54D62" w:rsidP="00E54D62">
      <w:pPr>
        <w:spacing w:line="240" w:lineRule="auto"/>
      </w:pPr>
    </w:p>
    <w:p w14:paraId="1050790A" w14:textId="77777777" w:rsidR="00E54D62" w:rsidRDefault="00E54D62" w:rsidP="00E54D62">
      <w:pPr>
        <w:spacing w:line="240" w:lineRule="auto"/>
      </w:pPr>
      <w:r>
        <w:t>int main()</w:t>
      </w:r>
    </w:p>
    <w:p w14:paraId="7A403345" w14:textId="77777777" w:rsidR="00E54D62" w:rsidRDefault="00E54D62" w:rsidP="00E54D62">
      <w:pPr>
        <w:spacing w:line="240" w:lineRule="auto"/>
      </w:pPr>
      <w:r>
        <w:rPr>
          <w:rFonts w:hint="eastAsia"/>
        </w:rPr>
        <w:t>{</w:t>
      </w:r>
    </w:p>
    <w:p w14:paraId="0BFBD89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int a</w:t>
      </w:r>
      <w:r>
        <w:t xml:space="preserve"> = 1</w:t>
      </w:r>
      <w:r>
        <w:rPr>
          <w:rFonts w:hint="eastAsia"/>
        </w:rPr>
        <w:t>;</w:t>
      </w:r>
    </w:p>
    <w:p w14:paraId="57B058A4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 xml:space="preserve">const int *p=&amp;a </w:t>
      </w:r>
      <w:r>
        <w:t>;</w:t>
      </w:r>
    </w:p>
    <w:p w14:paraId="2345723B" w14:textId="77777777" w:rsidR="00E54D62" w:rsidRDefault="00E54D62" w:rsidP="00E54D62">
      <w:pPr>
        <w:spacing w:line="240" w:lineRule="auto"/>
        <w:ind w:firstLineChars="200" w:firstLine="420"/>
      </w:pPr>
      <w:r>
        <w:rPr>
          <w:rFonts w:hint="eastAsia"/>
        </w:rPr>
        <w:t>*p=9;</w:t>
      </w:r>
    </w:p>
    <w:p w14:paraId="3A3C156E" w14:textId="77777777" w:rsidR="00E54D62" w:rsidRDefault="00E54D62" w:rsidP="00E54D62">
      <w:pPr>
        <w:spacing w:line="240" w:lineRule="auto"/>
        <w:ind w:firstLine="420"/>
      </w:pPr>
      <w:proofErr w:type="spellStart"/>
      <w:r>
        <w:t>cout</w:t>
      </w:r>
      <w:proofErr w:type="spellEnd"/>
      <w:r>
        <w:t xml:space="preserve"> &lt;&lt; *p &lt;&lt; </w:t>
      </w:r>
      <w:proofErr w:type="spellStart"/>
      <w:r>
        <w:t>endl</w:t>
      </w:r>
      <w:proofErr w:type="spellEnd"/>
      <w:r>
        <w:t>;</w:t>
      </w:r>
    </w:p>
    <w:p w14:paraId="2E0EE831" w14:textId="77777777" w:rsidR="00E54D62" w:rsidRPr="00E54D62" w:rsidRDefault="00E54D62" w:rsidP="00E54D62">
      <w:pPr>
        <w:spacing w:line="240" w:lineRule="auto"/>
        <w:ind w:firstLine="420"/>
      </w:pPr>
      <w:r>
        <w:t>return 0;</w:t>
      </w:r>
    </w:p>
    <w:p w14:paraId="0CEE615E" w14:textId="77777777" w:rsidR="00E54D62" w:rsidRDefault="00E54D62" w:rsidP="00E54D62">
      <w:pPr>
        <w:spacing w:line="240" w:lineRule="auto"/>
      </w:pPr>
      <w:r>
        <w:t>}</w:t>
      </w:r>
    </w:p>
    <w:p w14:paraId="301A0427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编译错误</w:t>
      </w:r>
    </w:p>
    <w:p w14:paraId="711E1E10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9</w:t>
      </w:r>
    </w:p>
    <w:p w14:paraId="2B743A1C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1</w:t>
      </w:r>
    </w:p>
    <w:p w14:paraId="24E60609" w14:textId="77777777" w:rsidR="00E54D62" w:rsidRDefault="00E54D62" w:rsidP="00E54D62">
      <w:pPr>
        <w:pStyle w:val="af5"/>
        <w:numPr>
          <w:ilvl w:val="0"/>
          <w:numId w:val="38"/>
        </w:numPr>
        <w:spacing w:line="240" w:lineRule="auto"/>
        <w:ind w:firstLineChars="0"/>
      </w:pPr>
      <w:r>
        <w:rPr>
          <w:rFonts w:hint="eastAsia"/>
        </w:rPr>
        <w:t>0</w:t>
      </w:r>
    </w:p>
    <w:p w14:paraId="27825426" w14:textId="77777777" w:rsidR="006B5A72" w:rsidRDefault="006B5A72" w:rsidP="006B5A72">
      <w:pPr>
        <w:spacing w:line="240" w:lineRule="auto"/>
      </w:pPr>
      <w:r>
        <w:rPr>
          <w:rFonts w:hint="eastAsia"/>
        </w:rPr>
        <w:lastRenderedPageBreak/>
        <w:t>1</w:t>
      </w:r>
      <w:r>
        <w:t xml:space="preserve">5. </w:t>
      </w:r>
      <w:r>
        <w:rPr>
          <w:rFonts w:hint="eastAsia"/>
        </w:rPr>
        <w:t>***</w:t>
      </w:r>
      <w:r>
        <w:rPr>
          <w:rFonts w:hint="eastAsia"/>
        </w:rPr>
        <w:t>（单选）以下为</w:t>
      </w:r>
      <w:r>
        <w:rPr>
          <w:rFonts w:hint="eastAsia"/>
        </w:rPr>
        <w:t>3</w:t>
      </w:r>
      <w:r>
        <w:rPr>
          <w:rFonts w:hint="eastAsia"/>
        </w:rPr>
        <w:t>个代码文</w:t>
      </w:r>
      <w:commentRangeStart w:id="18"/>
      <w:r>
        <w:rPr>
          <w:rFonts w:hint="eastAsia"/>
        </w:rPr>
        <w:t>件中的代码片段</w:t>
      </w:r>
      <w:commentRangeEnd w:id="18"/>
      <w:r>
        <w:rPr>
          <w:rStyle w:val="af6"/>
        </w:rPr>
        <w:commentReference w:id="18"/>
      </w:r>
    </w:p>
    <w:p w14:paraId="4DE2F737" w14:textId="77777777" w:rsidR="006B5A72" w:rsidRDefault="006B5A72" w:rsidP="006B5A72">
      <w:pPr>
        <w:spacing w:line="240" w:lineRule="auto"/>
      </w:pPr>
      <w:r>
        <w:t xml:space="preserve">// </w:t>
      </w:r>
      <w:proofErr w:type="spellStart"/>
      <w:r>
        <w:t>service.h</w:t>
      </w:r>
      <w:proofErr w:type="spellEnd"/>
    </w:p>
    <w:p w14:paraId="1732E8C7" w14:textId="77777777" w:rsidR="006B5A72" w:rsidRDefault="006B5A72" w:rsidP="006B5A72">
      <w:pPr>
        <w:spacing w:line="240" w:lineRule="auto"/>
      </w:pPr>
      <w:proofErr w:type="spellStart"/>
      <w:r>
        <w:t>strcut</w:t>
      </w:r>
      <w:proofErr w:type="spellEnd"/>
      <w:r>
        <w:t xml:space="preserve"> Service {</w:t>
      </w:r>
    </w:p>
    <w:p w14:paraId="1718CE12" w14:textId="77777777" w:rsidR="006B5A72" w:rsidRDefault="006B5A72" w:rsidP="006B5A72">
      <w:pPr>
        <w:spacing w:line="240" w:lineRule="auto"/>
      </w:pPr>
      <w:r>
        <w:t xml:space="preserve">    static const std::string NAME;</w:t>
      </w:r>
    </w:p>
    <w:p w14:paraId="2DA64FB9" w14:textId="77777777" w:rsidR="006B5A72" w:rsidRDefault="006B5A72" w:rsidP="006B5A72">
      <w:pPr>
        <w:spacing w:line="240" w:lineRule="auto"/>
      </w:pPr>
      <w:r>
        <w:t>};</w:t>
      </w:r>
    </w:p>
    <w:p w14:paraId="604D351C" w14:textId="77777777" w:rsidR="006B5A72" w:rsidRDefault="006B5A72" w:rsidP="006B5A72">
      <w:pPr>
        <w:spacing w:line="240" w:lineRule="auto"/>
      </w:pPr>
      <w:r>
        <w:t>// service.cpp</w:t>
      </w:r>
    </w:p>
    <w:p w14:paraId="0CFB6943" w14:textId="77777777" w:rsidR="006B5A72" w:rsidRDefault="006B5A72" w:rsidP="006B5A72">
      <w:pPr>
        <w:spacing w:line="240" w:lineRule="auto"/>
      </w:pPr>
      <w:r>
        <w:t>#include “</w:t>
      </w:r>
      <w:proofErr w:type="spellStart"/>
      <w:r>
        <w:t>service.h</w:t>
      </w:r>
      <w:proofErr w:type="spellEnd"/>
      <w:r>
        <w:t>”</w:t>
      </w:r>
    </w:p>
    <w:p w14:paraId="2401ED02" w14:textId="77777777" w:rsidR="006B5A72" w:rsidRDefault="006B5A72" w:rsidP="006B5A72">
      <w:pPr>
        <w:spacing w:line="240" w:lineRule="auto"/>
      </w:pPr>
      <w:r>
        <w:t>const std::string Service::NAME=“SERVICE1”;</w:t>
      </w:r>
    </w:p>
    <w:p w14:paraId="78EE2C02" w14:textId="77777777" w:rsidR="006B5A72" w:rsidRDefault="006B5A72" w:rsidP="006B5A72">
      <w:pPr>
        <w:spacing w:line="240" w:lineRule="auto"/>
      </w:pPr>
    </w:p>
    <w:p w14:paraId="641B311A" w14:textId="77777777" w:rsidR="006B5A72" w:rsidRDefault="006B5A72" w:rsidP="006B5A72">
      <w:pPr>
        <w:spacing w:line="240" w:lineRule="auto"/>
      </w:pPr>
      <w:r>
        <w:t>// main.cpp</w:t>
      </w:r>
    </w:p>
    <w:p w14:paraId="02378D56" w14:textId="77777777" w:rsidR="006B5A72" w:rsidRDefault="006B5A72" w:rsidP="006B5A72">
      <w:pPr>
        <w:spacing w:line="240" w:lineRule="auto"/>
      </w:pPr>
      <w:r>
        <w:t>#include “</w:t>
      </w:r>
      <w:proofErr w:type="spellStart"/>
      <w:r>
        <w:t>service.h</w:t>
      </w:r>
      <w:proofErr w:type="spellEnd"/>
      <w:r>
        <w:t>”</w:t>
      </w:r>
    </w:p>
    <w:p w14:paraId="2835DC62" w14:textId="77777777" w:rsidR="006B5A72" w:rsidRDefault="006B5A72" w:rsidP="006B5A72">
      <w:pPr>
        <w:spacing w:line="240" w:lineRule="auto"/>
      </w:pPr>
      <w:r>
        <w:t>#include &lt;iostream&gt;</w:t>
      </w:r>
    </w:p>
    <w:p w14:paraId="355461AA" w14:textId="77777777" w:rsidR="006B5A72" w:rsidRDefault="006B5A72" w:rsidP="006B5A72">
      <w:pPr>
        <w:spacing w:line="240" w:lineRule="auto"/>
      </w:pPr>
      <w:r>
        <w:t>const std::string MSG=“service” + Service::NAME + “ready”;</w:t>
      </w:r>
    </w:p>
    <w:p w14:paraId="01337ADF" w14:textId="77777777" w:rsidR="006B5A72" w:rsidRDefault="006B5A72" w:rsidP="006B5A72">
      <w:pPr>
        <w:spacing w:line="240" w:lineRule="auto"/>
      </w:pPr>
      <w:r>
        <w:t>int main()</w:t>
      </w:r>
    </w:p>
    <w:p w14:paraId="2EFD74C2" w14:textId="77777777" w:rsidR="006B5A72" w:rsidRDefault="006B5A72" w:rsidP="006B5A72">
      <w:pPr>
        <w:spacing w:line="240" w:lineRule="auto"/>
      </w:pPr>
      <w:r>
        <w:t>{</w:t>
      </w:r>
    </w:p>
    <w:p w14:paraId="4C7515B6" w14:textId="77777777" w:rsidR="006B5A72" w:rsidRDefault="006B5A72" w:rsidP="006B5A72">
      <w:pPr>
        <w:spacing w:line="240" w:lineRule="auto"/>
      </w:pPr>
      <w:r>
        <w:t xml:space="preserve">    std::</w:t>
      </w:r>
      <w:proofErr w:type="spellStart"/>
      <w:r>
        <w:t>cout</w:t>
      </w:r>
      <w:proofErr w:type="spellEnd"/>
      <w:r>
        <w:t>&lt;&lt;MSG&lt;&lt;std::</w:t>
      </w:r>
      <w:proofErr w:type="spellStart"/>
      <w:r>
        <w:t>endl</w:t>
      </w:r>
      <w:proofErr w:type="spellEnd"/>
      <w:r>
        <w:t>;</w:t>
      </w:r>
    </w:p>
    <w:p w14:paraId="42CEC74A" w14:textId="77777777" w:rsidR="006B5A72" w:rsidRDefault="006B5A72" w:rsidP="006B5A72">
      <w:pPr>
        <w:spacing w:line="240" w:lineRule="auto"/>
      </w:pPr>
      <w:r>
        <w:t>}</w:t>
      </w:r>
    </w:p>
    <w:p w14:paraId="11C02DB7" w14:textId="77777777" w:rsidR="006B5A72" w:rsidRDefault="006B5A72" w:rsidP="006B5A72">
      <w:pPr>
        <w:spacing w:line="240" w:lineRule="auto"/>
      </w:pPr>
      <w:r>
        <w:rPr>
          <w:rFonts w:hint="eastAsia"/>
        </w:rPr>
        <w:t>对于程序运行结果，以下说法正确的是</w:t>
      </w:r>
    </w:p>
    <w:p w14:paraId="14A67211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 SERVICE1 ready</w:t>
      </w:r>
    </w:p>
    <w:p w14:paraId="5072AC93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运行输出</w:t>
      </w:r>
      <w:r>
        <w:rPr>
          <w:rFonts w:hint="eastAsia"/>
        </w:rPr>
        <w:t xml:space="preserve"> service</w:t>
      </w:r>
    </w:p>
    <w:p w14:paraId="5A53584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运行输出中包含随机字符或乱码</w:t>
      </w:r>
    </w:p>
    <w:p w14:paraId="4A6F2DBB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运行结果取决于编译链接过程及</w:t>
      </w:r>
      <w:r>
        <w:rPr>
          <w:rFonts w:hint="eastAsia"/>
        </w:rPr>
        <w:t>std::string</w:t>
      </w:r>
      <w:r>
        <w:rPr>
          <w:rFonts w:hint="eastAsia"/>
        </w:rPr>
        <w:t>的内部实现</w:t>
      </w:r>
    </w:p>
    <w:p w14:paraId="263A3BC6" w14:textId="77777777" w:rsidR="006B5A72" w:rsidRDefault="006B5A72" w:rsidP="006B5A72">
      <w:pPr>
        <w:spacing w:line="240" w:lineRule="auto"/>
      </w:pPr>
    </w:p>
    <w:p w14:paraId="2313D06E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（多选）（考点完全相同的一个题）如下对于</w:t>
      </w:r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字符串检查，</w:t>
      </w:r>
      <w:commentRangeStart w:id="19"/>
      <w:r>
        <w:rPr>
          <w:rFonts w:hint="eastAsia"/>
        </w:rPr>
        <w:t>描述正确的有</w:t>
      </w:r>
      <w:commentRangeEnd w:id="19"/>
      <w:r>
        <w:rPr>
          <w:rStyle w:val="af6"/>
        </w:rPr>
        <w:commentReference w:id="19"/>
      </w:r>
    </w:p>
    <w:p w14:paraId="4A2FD9F6" w14:textId="77777777" w:rsidR="006B5A72" w:rsidRDefault="006B5A72" w:rsidP="006B5A72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：两个字符串内容不同，检查通过</w:t>
      </w:r>
    </w:p>
    <w:p w14:paraId="28C98F94" w14:textId="77777777" w:rsidR="006B5A72" w:rsidRDefault="006B5A72" w:rsidP="006B5A72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ab/>
        <w:t>EXPECT_STRNE(str1, str2)</w:t>
      </w:r>
      <w:r>
        <w:rPr>
          <w:rFonts w:hint="eastAsia"/>
        </w:rPr>
        <w:t>：两个字符串内容相同，检查通过</w:t>
      </w:r>
    </w:p>
    <w:p w14:paraId="5795F91B" w14:textId="77777777" w:rsidR="006B5A72" w:rsidRDefault="006B5A72" w:rsidP="006B5A72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val1</w:t>
      </w:r>
      <w:r>
        <w:rPr>
          <w:rFonts w:hint="eastAsia"/>
        </w:rPr>
        <w:t>的值大于</w:t>
      </w:r>
      <w:r>
        <w:rPr>
          <w:rFonts w:hint="eastAsia"/>
        </w:rPr>
        <w:t>val2</w:t>
      </w:r>
      <w:r>
        <w:rPr>
          <w:rFonts w:hint="eastAsia"/>
        </w:rPr>
        <w:t>时，断言失败</w:t>
      </w:r>
    </w:p>
    <w:p w14:paraId="2F826091" w14:textId="77777777" w:rsidR="006B5A72" w:rsidRDefault="006B5A72" w:rsidP="006B5A72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  <w:t>ASSERT_GT(val1, val2)</w:t>
      </w:r>
      <w:r>
        <w:rPr>
          <w:rFonts w:hint="eastAsia"/>
        </w:rPr>
        <w:t>：</w:t>
      </w:r>
      <w:r>
        <w:rPr>
          <w:rFonts w:hint="eastAsia"/>
        </w:rPr>
        <w:t>val2</w:t>
      </w:r>
      <w:r>
        <w:rPr>
          <w:rFonts w:hint="eastAsia"/>
        </w:rPr>
        <w:t>的值大于</w:t>
      </w:r>
      <w:r>
        <w:rPr>
          <w:rFonts w:hint="eastAsia"/>
        </w:rPr>
        <w:t>val1</w:t>
      </w:r>
      <w:r>
        <w:rPr>
          <w:rFonts w:hint="eastAsia"/>
        </w:rPr>
        <w:t>时，断言失败</w:t>
      </w:r>
    </w:p>
    <w:p w14:paraId="37BF79C3" w14:textId="77777777" w:rsidR="006B5A72" w:rsidRDefault="006B5A72" w:rsidP="006B5A72">
      <w:pPr>
        <w:spacing w:line="240" w:lineRule="auto"/>
      </w:pPr>
    </w:p>
    <w:p w14:paraId="47AEF492" w14:textId="77777777" w:rsidR="006B5A72" w:rsidRDefault="006B5A72" w:rsidP="006B5A72">
      <w:pPr>
        <w:spacing w:line="240" w:lineRule="auto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（单选）（考点完全相同的一个题）以</w:t>
      </w:r>
      <w:commentRangeStart w:id="20"/>
      <w:r>
        <w:rPr>
          <w:rFonts w:hint="eastAsia"/>
        </w:rPr>
        <w:t>下代码输出为</w:t>
      </w:r>
      <w:commentRangeEnd w:id="20"/>
      <w:r>
        <w:rPr>
          <w:rStyle w:val="af6"/>
        </w:rPr>
        <w:commentReference w:id="20"/>
      </w:r>
    </w:p>
    <w:p w14:paraId="1DE970DD" w14:textId="77777777" w:rsidR="006B5A72" w:rsidRDefault="006B5A72" w:rsidP="006B5A72">
      <w:pPr>
        <w:spacing w:line="240" w:lineRule="auto"/>
      </w:pPr>
      <w:r>
        <w:t>int main()</w:t>
      </w:r>
    </w:p>
    <w:p w14:paraId="1F9B9060" w14:textId="77777777" w:rsidR="006B5A72" w:rsidRDefault="006B5A72" w:rsidP="006B5A72">
      <w:pPr>
        <w:spacing w:line="240" w:lineRule="auto"/>
      </w:pPr>
      <w:r>
        <w:t>{</w:t>
      </w:r>
    </w:p>
    <w:p w14:paraId="2DFE6E4B" w14:textId="77777777" w:rsidR="006B5A72" w:rsidRDefault="006B5A72" w:rsidP="006B5A72">
      <w:pPr>
        <w:spacing w:line="240" w:lineRule="auto"/>
      </w:pPr>
      <w:r>
        <w:t>int x = 1;</w:t>
      </w:r>
    </w:p>
    <w:p w14:paraId="14DA0EA9" w14:textId="77777777" w:rsidR="006B5A72" w:rsidRDefault="006B5A72" w:rsidP="006B5A72">
      <w:pPr>
        <w:spacing w:line="240" w:lineRule="auto"/>
      </w:pPr>
      <w:r>
        <w:t>int y = 2;</w:t>
      </w:r>
    </w:p>
    <w:p w14:paraId="0C7133F4" w14:textId="77777777" w:rsidR="006B5A72" w:rsidRDefault="006B5A72" w:rsidP="006B5A72">
      <w:pPr>
        <w:spacing w:line="240" w:lineRule="auto"/>
      </w:pPr>
      <w:r>
        <w:t>if (++x &gt;= 2 || y++ &gt;= 2) { }</w:t>
      </w:r>
    </w:p>
    <w:p w14:paraId="6DE2C0D9" w14:textId="77777777" w:rsidR="006B5A72" w:rsidRDefault="006B5A72" w:rsidP="006B5A72">
      <w:pPr>
        <w:spacing w:line="240" w:lineRule="auto"/>
      </w:pPr>
      <w:r>
        <w:t>std::</w:t>
      </w:r>
      <w:proofErr w:type="spellStart"/>
      <w:r>
        <w:t>cout</w:t>
      </w:r>
      <w:proofErr w:type="spellEnd"/>
      <w:r>
        <w:t>&lt;&lt;x&lt;&lt;“ ”&lt;&lt;y&lt;&lt;std::</w:t>
      </w:r>
      <w:proofErr w:type="spellStart"/>
      <w:r>
        <w:t>endl</w:t>
      </w:r>
      <w:proofErr w:type="spellEnd"/>
      <w:r>
        <w:t>;</w:t>
      </w:r>
    </w:p>
    <w:p w14:paraId="2F0D414A" w14:textId="77777777" w:rsidR="006B5A72" w:rsidRDefault="006B5A72" w:rsidP="006B5A72">
      <w:pPr>
        <w:spacing w:line="240" w:lineRule="auto"/>
      </w:pPr>
      <w:r>
        <w:t>return 0;</w:t>
      </w:r>
    </w:p>
    <w:p w14:paraId="2A8E827C" w14:textId="77777777" w:rsidR="006B5A72" w:rsidRDefault="006B5A72" w:rsidP="006B5A72">
      <w:pPr>
        <w:spacing w:line="240" w:lineRule="auto"/>
      </w:pPr>
      <w:r>
        <w:t>}</w:t>
      </w:r>
    </w:p>
    <w:p w14:paraId="38309747" w14:textId="77777777" w:rsidR="006B5A72" w:rsidRDefault="006B5A72" w:rsidP="006B5A72">
      <w:pPr>
        <w:spacing w:line="240" w:lineRule="auto"/>
      </w:pPr>
      <w:r>
        <w:t>A.</w:t>
      </w:r>
      <w:r>
        <w:tab/>
        <w:t>2 2</w:t>
      </w:r>
    </w:p>
    <w:p w14:paraId="3B285C87" w14:textId="77777777" w:rsidR="006B5A72" w:rsidRDefault="006B5A72" w:rsidP="006B5A72">
      <w:pPr>
        <w:spacing w:line="240" w:lineRule="auto"/>
      </w:pPr>
      <w:r>
        <w:t>B.</w:t>
      </w:r>
      <w:r>
        <w:tab/>
        <w:t>2 3</w:t>
      </w:r>
    </w:p>
    <w:p w14:paraId="167289CD" w14:textId="77777777" w:rsidR="006B5A72" w:rsidRDefault="006B5A72" w:rsidP="006B5A72">
      <w:pPr>
        <w:spacing w:line="240" w:lineRule="auto"/>
      </w:pPr>
      <w:r>
        <w:t>C.</w:t>
      </w:r>
      <w:r>
        <w:tab/>
        <w:t>3 3</w:t>
      </w:r>
    </w:p>
    <w:p w14:paraId="431D4062" w14:textId="77777777" w:rsidR="006B5A72" w:rsidRDefault="006B5A72" w:rsidP="006B5A72">
      <w:pPr>
        <w:spacing w:line="240" w:lineRule="auto"/>
      </w:pPr>
      <w:r>
        <w:t>D.</w:t>
      </w:r>
      <w:r>
        <w:tab/>
        <w:t>1 2</w:t>
      </w:r>
    </w:p>
    <w:p w14:paraId="543BD14F" w14:textId="77777777" w:rsidR="006B5A72" w:rsidRDefault="006B5A72" w:rsidP="006B5A72">
      <w:pPr>
        <w:spacing w:line="240" w:lineRule="auto"/>
      </w:pPr>
    </w:p>
    <w:p w14:paraId="15D99825" w14:textId="77777777" w:rsidR="002D7128" w:rsidRDefault="006B5A72" w:rsidP="002D7128">
      <w:pPr>
        <w:spacing w:line="240" w:lineRule="auto"/>
      </w:pPr>
      <w:r>
        <w:rPr>
          <w:rFonts w:hint="eastAsia"/>
        </w:rPr>
        <w:lastRenderedPageBreak/>
        <w:t>1</w:t>
      </w:r>
      <w:r>
        <w:t>8.</w:t>
      </w:r>
      <w:r w:rsidR="002D7128">
        <w:rPr>
          <w:rFonts w:hint="eastAsia"/>
        </w:rPr>
        <w:t>（单选）请问下面这段程序</w:t>
      </w:r>
      <w:commentRangeStart w:id="21"/>
      <w:r w:rsidR="002D7128">
        <w:rPr>
          <w:rFonts w:hint="eastAsia"/>
        </w:rPr>
        <w:t>的输出结果是</w:t>
      </w:r>
      <w:commentRangeEnd w:id="21"/>
      <w:r w:rsidR="002D7128">
        <w:rPr>
          <w:rStyle w:val="af6"/>
        </w:rPr>
        <w:commentReference w:id="21"/>
      </w:r>
    </w:p>
    <w:p w14:paraId="57AE921D" w14:textId="77777777" w:rsidR="002D7128" w:rsidRDefault="002D7128" w:rsidP="002D7128">
      <w:pPr>
        <w:spacing w:line="240" w:lineRule="auto"/>
      </w:pPr>
      <w:r>
        <w:t xml:space="preserve">class </w:t>
      </w:r>
      <w:proofErr w:type="spellStart"/>
      <w:r>
        <w:t>CParent</w:t>
      </w:r>
      <w:proofErr w:type="spellEnd"/>
      <w:r>
        <w:t xml:space="preserve"> { </w:t>
      </w:r>
    </w:p>
    <w:p w14:paraId="5F285819" w14:textId="77777777" w:rsidR="002D7128" w:rsidRDefault="002D7128" w:rsidP="002D7128">
      <w:pPr>
        <w:spacing w:line="240" w:lineRule="auto"/>
      </w:pPr>
      <w:r>
        <w:t>public:</w:t>
      </w:r>
    </w:p>
    <w:p w14:paraId="29C890B3" w14:textId="77777777" w:rsidR="002D7128" w:rsidRDefault="002D7128" w:rsidP="002D7128">
      <w:pPr>
        <w:spacing w:line="240" w:lineRule="auto"/>
      </w:pPr>
      <w:proofErr w:type="spellStart"/>
      <w:r>
        <w:t>CParent</w:t>
      </w:r>
      <w:proofErr w:type="spellEnd"/>
      <w:r>
        <w:t>() { Print(); };</w:t>
      </w:r>
    </w:p>
    <w:p w14:paraId="0E63DFCC" w14:textId="77777777" w:rsidR="002D7128" w:rsidRDefault="002D7128" w:rsidP="002D7128">
      <w:pPr>
        <w:spacing w:line="240" w:lineRule="auto"/>
      </w:pPr>
      <w:r>
        <w:t>virtual ~</w:t>
      </w:r>
      <w:proofErr w:type="spellStart"/>
      <w:r>
        <w:t>CParent</w:t>
      </w:r>
      <w:proofErr w:type="spellEnd"/>
      <w:r>
        <w:t>() {};</w:t>
      </w:r>
    </w:p>
    <w:p w14:paraId="288D5480" w14:textId="77777777" w:rsidR="002D7128" w:rsidRDefault="002D7128" w:rsidP="002D7128">
      <w:pPr>
        <w:spacing w:line="240" w:lineRule="auto"/>
      </w:pPr>
      <w:r>
        <w:t>virtual void Print() = 0;</w:t>
      </w:r>
    </w:p>
    <w:p w14:paraId="50EF7F9A" w14:textId="77777777" w:rsidR="002D7128" w:rsidRDefault="002D7128" w:rsidP="002D7128">
      <w:pPr>
        <w:spacing w:line="240" w:lineRule="auto"/>
      </w:pPr>
      <w:r>
        <w:t>}</w:t>
      </w:r>
    </w:p>
    <w:p w14:paraId="0EFF0D44" w14:textId="77777777" w:rsidR="002D7128" w:rsidRDefault="002D7128" w:rsidP="002D7128">
      <w:pPr>
        <w:spacing w:line="240" w:lineRule="auto"/>
      </w:pPr>
      <w:r>
        <w:t xml:space="preserve">class </w:t>
      </w:r>
      <w:proofErr w:type="spellStart"/>
      <w:r>
        <w:t>CSon</w:t>
      </w:r>
      <w:proofErr w:type="spellEnd"/>
      <w:r>
        <w:t xml:space="preserve"> : public </w:t>
      </w:r>
      <w:proofErr w:type="spellStart"/>
      <w:r>
        <w:t>CParent</w:t>
      </w:r>
      <w:proofErr w:type="spellEnd"/>
      <w:r>
        <w:t xml:space="preserve"> {</w:t>
      </w:r>
    </w:p>
    <w:p w14:paraId="69ACA6C4" w14:textId="77777777" w:rsidR="002D7128" w:rsidRDefault="002D7128" w:rsidP="002D7128">
      <w:pPr>
        <w:spacing w:line="240" w:lineRule="auto"/>
      </w:pPr>
      <w:r>
        <w:t>public:</w:t>
      </w:r>
    </w:p>
    <w:p w14:paraId="1F86AED5" w14:textId="77777777" w:rsidR="002D7128" w:rsidRDefault="002D7128" w:rsidP="002D7128">
      <w:pPr>
        <w:spacing w:line="240" w:lineRule="auto"/>
      </w:pPr>
      <w:proofErr w:type="spellStart"/>
      <w:r>
        <w:t>CSon</w:t>
      </w:r>
      <w:proofErr w:type="spellEnd"/>
      <w:r>
        <w:t>() { Print(); };</w:t>
      </w:r>
    </w:p>
    <w:p w14:paraId="0CEDDE00" w14:textId="77777777" w:rsidR="002D7128" w:rsidRDefault="002D7128" w:rsidP="002D7128">
      <w:pPr>
        <w:spacing w:line="240" w:lineRule="auto"/>
      </w:pPr>
      <w:r>
        <w:t>virtual ~</w:t>
      </w:r>
      <w:proofErr w:type="spellStart"/>
      <w:r>
        <w:t>CSon</w:t>
      </w:r>
      <w:proofErr w:type="spellEnd"/>
      <w:r>
        <w:t>() {};</w:t>
      </w:r>
    </w:p>
    <w:p w14:paraId="1C6A5775" w14:textId="77777777" w:rsidR="002D7128" w:rsidRDefault="002D7128" w:rsidP="002D7128">
      <w:pPr>
        <w:spacing w:line="240" w:lineRule="auto"/>
      </w:pPr>
      <w:r>
        <w:t>Print() { std::</w:t>
      </w:r>
      <w:proofErr w:type="spellStart"/>
      <w:r>
        <w:t>cout</w:t>
      </w:r>
      <w:proofErr w:type="spellEnd"/>
      <w:r>
        <w:t>&lt;&lt;”2”; };</w:t>
      </w:r>
    </w:p>
    <w:p w14:paraId="36A9D27C" w14:textId="77777777" w:rsidR="002D7128" w:rsidRDefault="002D7128" w:rsidP="002D7128">
      <w:pPr>
        <w:spacing w:line="240" w:lineRule="auto"/>
      </w:pPr>
      <w:r>
        <w:t>}</w:t>
      </w:r>
    </w:p>
    <w:p w14:paraId="2BFCB49E" w14:textId="77777777" w:rsidR="002D7128" w:rsidRDefault="002D7128" w:rsidP="002D7128">
      <w:pPr>
        <w:spacing w:line="240" w:lineRule="auto"/>
      </w:pPr>
      <w:r>
        <w:t xml:space="preserve">int main() </w:t>
      </w:r>
    </w:p>
    <w:p w14:paraId="18A9D583" w14:textId="77777777" w:rsidR="002D7128" w:rsidRDefault="002D7128" w:rsidP="002D7128">
      <w:pPr>
        <w:spacing w:line="240" w:lineRule="auto"/>
      </w:pPr>
      <w:r>
        <w:t xml:space="preserve">{ </w:t>
      </w:r>
    </w:p>
    <w:p w14:paraId="4670BA56" w14:textId="77777777" w:rsidR="002D7128" w:rsidRDefault="002D7128" w:rsidP="002D7128">
      <w:pPr>
        <w:spacing w:line="240" w:lineRule="auto"/>
      </w:pPr>
      <w:proofErr w:type="spellStart"/>
      <w:r>
        <w:t>CParent</w:t>
      </w:r>
      <w:proofErr w:type="spellEnd"/>
      <w:r>
        <w:t xml:space="preserve">* </w:t>
      </w:r>
      <w:proofErr w:type="spellStart"/>
      <w:r>
        <w:t>pParent</w:t>
      </w:r>
      <w:proofErr w:type="spellEnd"/>
      <w:r>
        <w:t xml:space="preserve"> = new Son();</w:t>
      </w:r>
    </w:p>
    <w:p w14:paraId="6DA95479" w14:textId="77777777" w:rsidR="002D7128" w:rsidRDefault="002D7128" w:rsidP="002D7128">
      <w:pPr>
        <w:spacing w:line="240" w:lineRule="auto"/>
      </w:pPr>
      <w:r>
        <w:t xml:space="preserve">delete </w:t>
      </w:r>
      <w:proofErr w:type="spellStart"/>
      <w:r>
        <w:t>pParent</w:t>
      </w:r>
      <w:proofErr w:type="spellEnd"/>
      <w:r>
        <w:t>;</w:t>
      </w:r>
    </w:p>
    <w:p w14:paraId="141AA0FE" w14:textId="77777777" w:rsidR="002D7128" w:rsidRDefault="002D7128" w:rsidP="002D7128">
      <w:pPr>
        <w:spacing w:line="240" w:lineRule="auto"/>
      </w:pPr>
      <w:r>
        <w:t>}</w:t>
      </w:r>
    </w:p>
    <w:p w14:paraId="5C9EEDA3" w14:textId="77777777" w:rsidR="002D7128" w:rsidRDefault="002D7128" w:rsidP="002D7128">
      <w:pPr>
        <w:spacing w:line="240" w:lineRule="auto"/>
      </w:pPr>
      <w:r>
        <w:t>A.</w:t>
      </w:r>
      <w:r>
        <w:tab/>
        <w:t>2,2</w:t>
      </w:r>
    </w:p>
    <w:p w14:paraId="580F7D5A" w14:textId="77777777" w:rsidR="002D7128" w:rsidRDefault="002D7128" w:rsidP="002D7128">
      <w:pPr>
        <w:spacing w:line="240" w:lineRule="auto"/>
      </w:pPr>
      <w:r>
        <w:t>B.</w:t>
      </w:r>
      <w:r>
        <w:tab/>
        <w:t>2</w:t>
      </w:r>
    </w:p>
    <w:p w14:paraId="6548B830" w14:textId="77777777" w:rsidR="002D7128" w:rsidRDefault="002D7128" w:rsidP="002D7128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ab/>
      </w:r>
      <w:r>
        <w:rPr>
          <w:rFonts w:hint="eastAsia"/>
        </w:rPr>
        <w:t>输出结果不确定</w:t>
      </w:r>
    </w:p>
    <w:p w14:paraId="31CF091E" w14:textId="77777777" w:rsidR="006B5A72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 w14:paraId="6E9D8B27" w14:textId="77777777" w:rsidR="002D7128" w:rsidRDefault="002D7128" w:rsidP="002D7128">
      <w:pPr>
        <w:spacing w:line="240" w:lineRule="auto"/>
      </w:pPr>
    </w:p>
    <w:p w14:paraId="2CF04D68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（单选）以下代码</w:t>
      </w:r>
      <w:commentRangeStart w:id="22"/>
      <w:r>
        <w:rPr>
          <w:rFonts w:hint="eastAsia"/>
        </w:rPr>
        <w:t>运行结果是</w:t>
      </w:r>
      <w:commentRangeEnd w:id="22"/>
      <w:r>
        <w:rPr>
          <w:rStyle w:val="af6"/>
        </w:rPr>
        <w:commentReference w:id="22"/>
      </w:r>
    </w:p>
    <w:p w14:paraId="19D65A89" w14:textId="77777777" w:rsidR="002D7128" w:rsidRDefault="002D7128" w:rsidP="002D7128">
      <w:pPr>
        <w:spacing w:line="240" w:lineRule="auto"/>
      </w:pPr>
      <w:r>
        <w:t>#include &lt;iostream&gt;</w:t>
      </w:r>
    </w:p>
    <w:p w14:paraId="4F5C05BF" w14:textId="77777777" w:rsidR="002D7128" w:rsidRDefault="002D7128" w:rsidP="002D7128">
      <w:pPr>
        <w:spacing w:line="240" w:lineRule="auto"/>
      </w:pPr>
      <w:r>
        <w:t>using namespace std;</w:t>
      </w:r>
    </w:p>
    <w:p w14:paraId="18555146" w14:textId="77777777" w:rsidR="002D7128" w:rsidRDefault="002D7128" w:rsidP="002D7128">
      <w:pPr>
        <w:spacing w:line="240" w:lineRule="auto"/>
      </w:pPr>
      <w:r>
        <w:t>#define ALPHA(</w:t>
      </w:r>
      <w:proofErr w:type="spellStart"/>
      <w:r>
        <w:t>x,y</w:t>
      </w:r>
      <w:proofErr w:type="spellEnd"/>
      <w:r>
        <w:t>) x##y</w:t>
      </w:r>
    </w:p>
    <w:p w14:paraId="1C1B9897" w14:textId="77777777" w:rsidR="002D7128" w:rsidRDefault="002D7128" w:rsidP="002D7128">
      <w:pPr>
        <w:spacing w:line="240" w:lineRule="auto"/>
      </w:pPr>
      <w:r>
        <w:t xml:space="preserve">#define BETA </w:t>
      </w:r>
      <w:proofErr w:type="spellStart"/>
      <w:r>
        <w:t>beta</w:t>
      </w:r>
      <w:proofErr w:type="spellEnd"/>
    </w:p>
    <w:p w14:paraId="69B98822" w14:textId="77777777" w:rsidR="002D7128" w:rsidRDefault="002D7128" w:rsidP="002D7128">
      <w:pPr>
        <w:spacing w:line="240" w:lineRule="auto"/>
      </w:pPr>
      <w:r>
        <w:t xml:space="preserve">#define GAMMA </w:t>
      </w:r>
      <w:proofErr w:type="spellStart"/>
      <w:r>
        <w:t>gamma</w:t>
      </w:r>
      <w:proofErr w:type="spellEnd"/>
    </w:p>
    <w:p w14:paraId="0DA871CC" w14:textId="77777777" w:rsidR="002D7128" w:rsidRDefault="002D7128" w:rsidP="002D7128">
      <w:pPr>
        <w:spacing w:line="240" w:lineRule="auto"/>
      </w:pPr>
      <w:r>
        <w:t>int main()</w:t>
      </w:r>
    </w:p>
    <w:p w14:paraId="122252BD" w14:textId="77777777" w:rsidR="002D7128" w:rsidRDefault="002D7128" w:rsidP="002D7128">
      <w:pPr>
        <w:spacing w:line="240" w:lineRule="auto"/>
      </w:pPr>
      <w:r>
        <w:t>{</w:t>
      </w:r>
    </w:p>
    <w:p w14:paraId="49CCD5E8" w14:textId="77777777" w:rsidR="002D7128" w:rsidRDefault="002D7128" w:rsidP="002D7128">
      <w:pPr>
        <w:spacing w:line="240" w:lineRule="auto"/>
      </w:pPr>
      <w:r>
        <w:t>int ALPHA(BETA, GAMMA) = 1;</w:t>
      </w:r>
    </w:p>
    <w:p w14:paraId="5236F66E" w14:textId="77777777" w:rsidR="002D7128" w:rsidRDefault="002D7128" w:rsidP="002D7128">
      <w:pPr>
        <w:spacing w:line="240" w:lineRule="auto"/>
      </w:pPr>
      <w:proofErr w:type="spellStart"/>
      <w:r>
        <w:t>cout</w:t>
      </w:r>
      <w:proofErr w:type="spellEnd"/>
      <w:r>
        <w:t>&lt;&lt;BETAGAMMA;</w:t>
      </w:r>
    </w:p>
    <w:p w14:paraId="2198A8F0" w14:textId="77777777" w:rsidR="002D7128" w:rsidRDefault="002D7128" w:rsidP="002D7128">
      <w:pPr>
        <w:spacing w:line="240" w:lineRule="auto"/>
      </w:pPr>
      <w:r>
        <w:t>return 0;</w:t>
      </w:r>
    </w:p>
    <w:p w14:paraId="7895C3E5" w14:textId="77777777" w:rsidR="002D7128" w:rsidRDefault="002D7128" w:rsidP="002D7128">
      <w:pPr>
        <w:spacing w:line="240" w:lineRule="auto"/>
      </w:pPr>
      <w:r>
        <w:t>}</w:t>
      </w:r>
    </w:p>
    <w:p w14:paraId="248917B0" w14:textId="77777777" w:rsidR="002D7128" w:rsidRDefault="002D7128" w:rsidP="002D7128">
      <w:pPr>
        <w:spacing w:line="240" w:lineRule="auto"/>
      </w:pPr>
      <w:r>
        <w:t>A.</w:t>
      </w:r>
      <w:r>
        <w:tab/>
        <w:t>1</w:t>
      </w:r>
    </w:p>
    <w:p w14:paraId="3A5E7934" w14:textId="77777777" w:rsidR="002D7128" w:rsidRDefault="002D7128" w:rsidP="002D7128">
      <w:pPr>
        <w:spacing w:line="240" w:lineRule="auto"/>
      </w:pPr>
      <w:r>
        <w:t>B.</w:t>
      </w:r>
      <w:r>
        <w:tab/>
        <w:t>BETA GAMMA</w:t>
      </w:r>
    </w:p>
    <w:p w14:paraId="555C978E" w14:textId="77777777" w:rsidR="002D7128" w:rsidRDefault="002D7128" w:rsidP="002D7128">
      <w:pPr>
        <w:spacing w:line="240" w:lineRule="auto"/>
      </w:pPr>
      <w:r>
        <w:t>C.</w:t>
      </w:r>
      <w:r>
        <w:tab/>
        <w:t>BETAGAMMA</w:t>
      </w:r>
    </w:p>
    <w:p w14:paraId="5C2F105B" w14:textId="77777777" w:rsidR="002D7128" w:rsidRDefault="002D7128" w:rsidP="002D7128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编译错误</w:t>
      </w:r>
    </w:p>
    <w:p w14:paraId="149350DF" w14:textId="77777777" w:rsidR="002D7128" w:rsidRDefault="002D7128" w:rsidP="002D7128">
      <w:pPr>
        <w:spacing w:line="240" w:lineRule="auto"/>
      </w:pPr>
    </w:p>
    <w:p w14:paraId="72923E5F" w14:textId="77777777" w:rsidR="002D7128" w:rsidRDefault="002D7128" w:rsidP="002D7128">
      <w:pPr>
        <w:spacing w:line="240" w:lineRule="auto"/>
      </w:pPr>
    </w:p>
    <w:p w14:paraId="6F6FA7AA" w14:textId="77777777" w:rsidR="002D7128" w:rsidRDefault="002D7128" w:rsidP="002D7128">
      <w:pPr>
        <w:spacing w:line="240" w:lineRule="auto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ab/>
        <w:t>**</w:t>
      </w:r>
      <w:r>
        <w:rPr>
          <w:rFonts w:hint="eastAsia"/>
        </w:rPr>
        <w:t>（多选）假如有</w:t>
      </w:r>
      <w:r>
        <w:rPr>
          <w:rFonts w:hint="eastAsia"/>
        </w:rPr>
        <w:t>std::vector&lt;int&gt;</w:t>
      </w:r>
      <w:r>
        <w:rPr>
          <w:rFonts w:hint="eastAsia"/>
        </w:rPr>
        <w:t>类型的容器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，需要对其元素从大到小排列，下列</w:t>
      </w:r>
      <w:commentRangeStart w:id="23"/>
      <w:r>
        <w:rPr>
          <w:rFonts w:hint="eastAsia"/>
        </w:rPr>
        <w:t>写法正确的有</w:t>
      </w:r>
      <w:commentRangeEnd w:id="23"/>
      <w:r>
        <w:rPr>
          <w:rStyle w:val="af6"/>
        </w:rPr>
        <w:commentReference w:id="23"/>
      </w:r>
    </w:p>
    <w:p w14:paraId="298006FE" w14:textId="77777777" w:rsidR="002D7128" w:rsidRDefault="002D7128" w:rsidP="002D7128">
      <w:pPr>
        <w:spacing w:line="240" w:lineRule="auto"/>
      </w:pPr>
      <w:r>
        <w:lastRenderedPageBreak/>
        <w:t>A.</w:t>
      </w:r>
      <w:r>
        <w:tab/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>(), std::greater&lt;int&gt;());</w:t>
      </w:r>
    </w:p>
    <w:p w14:paraId="2F98F6D8" w14:textId="77777777" w:rsidR="002D7128" w:rsidRDefault="002D7128" w:rsidP="002D7128">
      <w:pPr>
        <w:spacing w:line="240" w:lineRule="auto"/>
      </w:pPr>
      <w:r>
        <w:t>B.</w:t>
      </w:r>
      <w:r>
        <w:tab/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>(), [](int a, int b) { return a &gt;b; });</w:t>
      </w:r>
    </w:p>
    <w:p w14:paraId="1A429BA1" w14:textId="77777777" w:rsidR="002D7128" w:rsidRDefault="002D7128" w:rsidP="002D7128">
      <w:pPr>
        <w:spacing w:line="240" w:lineRule="auto"/>
      </w:pPr>
      <w:r>
        <w:t>C.</w:t>
      </w:r>
      <w:r>
        <w:tab/>
        <w:t xml:space="preserve">struct </w:t>
      </w:r>
      <w:proofErr w:type="spellStart"/>
      <w:r>
        <w:t>Cmp</w:t>
      </w:r>
      <w:proofErr w:type="spellEnd"/>
      <w:r>
        <w:t xml:space="preserve"> {</w:t>
      </w:r>
    </w:p>
    <w:p w14:paraId="08593D31" w14:textId="77777777" w:rsidR="002D7128" w:rsidRDefault="002D7128" w:rsidP="002D7128">
      <w:pPr>
        <w:spacing w:line="240" w:lineRule="auto"/>
      </w:pPr>
      <w:r>
        <w:tab/>
      </w:r>
      <w:r>
        <w:tab/>
        <w:t>bool operator() (int a, int b) const {</w:t>
      </w:r>
    </w:p>
    <w:p w14:paraId="628D4223" w14:textId="77777777" w:rsidR="002D7128" w:rsidRDefault="002D7128" w:rsidP="002D7128">
      <w:pPr>
        <w:spacing w:line="240" w:lineRule="auto"/>
      </w:pPr>
      <w:r>
        <w:tab/>
      </w:r>
      <w:r>
        <w:tab/>
      </w:r>
      <w:r>
        <w:tab/>
        <w:t>return a &gt; b;</w:t>
      </w:r>
    </w:p>
    <w:p w14:paraId="602F218A" w14:textId="77777777" w:rsidR="002D7128" w:rsidRDefault="002D7128" w:rsidP="002D7128">
      <w:pPr>
        <w:spacing w:line="240" w:lineRule="auto"/>
      </w:pPr>
      <w:r>
        <w:t>}</w:t>
      </w:r>
    </w:p>
    <w:p w14:paraId="0B268965" w14:textId="77777777" w:rsidR="002D7128" w:rsidRDefault="002D7128" w:rsidP="002D7128">
      <w:pPr>
        <w:spacing w:line="240" w:lineRule="auto"/>
      </w:pPr>
      <w:r>
        <w:t xml:space="preserve">}; </w:t>
      </w:r>
    </w:p>
    <w:p w14:paraId="6071AE7F" w14:textId="77777777" w:rsidR="002D7128" w:rsidRDefault="002D7128" w:rsidP="002D7128">
      <w:pPr>
        <w:spacing w:line="240" w:lineRule="auto"/>
      </w:pPr>
      <w:r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044030EE" w14:textId="77777777" w:rsidR="002D7128" w:rsidRDefault="002D7128" w:rsidP="002D7128">
      <w:pPr>
        <w:spacing w:line="240" w:lineRule="auto"/>
      </w:pPr>
      <w:r>
        <w:t>D.</w:t>
      </w:r>
      <w:r>
        <w:tab/>
        <w:t xml:space="preserve">bool </w:t>
      </w:r>
      <w:proofErr w:type="spellStart"/>
      <w:r>
        <w:t>Cmp</w:t>
      </w:r>
      <w:proofErr w:type="spellEnd"/>
      <w:r>
        <w:t>(int a, int b)</w:t>
      </w:r>
    </w:p>
    <w:p w14:paraId="2DA1D86E" w14:textId="77777777" w:rsidR="002D7128" w:rsidRDefault="002D7128" w:rsidP="002D7128">
      <w:pPr>
        <w:spacing w:line="240" w:lineRule="auto"/>
      </w:pPr>
      <w:r>
        <w:t>{</w:t>
      </w:r>
    </w:p>
    <w:p w14:paraId="34F8AFC1" w14:textId="77777777" w:rsidR="002D7128" w:rsidRDefault="002D7128" w:rsidP="002D7128">
      <w:pPr>
        <w:spacing w:line="240" w:lineRule="auto"/>
      </w:pPr>
      <w:r>
        <w:tab/>
      </w:r>
      <w:r>
        <w:tab/>
        <w:t>return a &gt; b;</w:t>
      </w:r>
    </w:p>
    <w:p w14:paraId="437B5701" w14:textId="77777777" w:rsidR="002D7128" w:rsidRDefault="002D7128" w:rsidP="002D7128">
      <w:pPr>
        <w:spacing w:line="240" w:lineRule="auto"/>
      </w:pPr>
      <w:r>
        <w:t>}</w:t>
      </w:r>
    </w:p>
    <w:p w14:paraId="6DC59DAC" w14:textId="77777777" w:rsidR="002D7128" w:rsidRDefault="002D7128" w:rsidP="002D7128">
      <w:pPr>
        <w:spacing w:line="240" w:lineRule="auto"/>
      </w:pPr>
      <w:r>
        <w:t>std::sort(</w:t>
      </w:r>
      <w:proofErr w:type="spellStart"/>
      <w:r>
        <w:t>coll.begin</w:t>
      </w:r>
      <w:proofErr w:type="spellEnd"/>
      <w:r>
        <w:t xml:space="preserve">(), </w:t>
      </w:r>
      <w:proofErr w:type="spellStart"/>
      <w:r>
        <w:t>coll.end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513EC74B" w14:textId="77777777" w:rsidR="002D7128" w:rsidRDefault="002D7128" w:rsidP="002D7128">
      <w:pPr>
        <w:spacing w:line="240" w:lineRule="auto"/>
      </w:pPr>
    </w:p>
    <w:p w14:paraId="7070732B" w14:textId="77777777" w:rsidR="002D7128" w:rsidRDefault="002D7128" w:rsidP="002D7128">
      <w:pPr>
        <w:spacing w:line="240" w:lineRule="auto"/>
      </w:pPr>
      <w:r>
        <w:rPr>
          <w:rFonts w:hint="eastAsia"/>
        </w:rPr>
        <w:t>2</w:t>
      </w:r>
      <w:r>
        <w:t>0.</w:t>
      </w:r>
      <w:r w:rsidRPr="002D7128">
        <w:rPr>
          <w:rFonts w:hint="eastAsia"/>
        </w:rPr>
        <w:t xml:space="preserve"> **</w:t>
      </w:r>
      <w:r w:rsidRPr="002D7128">
        <w:rPr>
          <w:rFonts w:hint="eastAsia"/>
        </w:rPr>
        <w:t>（单选）以下</w:t>
      </w:r>
      <w:commentRangeStart w:id="24"/>
      <w:r w:rsidRPr="002D7128">
        <w:rPr>
          <w:rFonts w:hint="eastAsia"/>
        </w:rPr>
        <w:t>代码输出的是</w:t>
      </w:r>
      <w:commentRangeEnd w:id="24"/>
      <w:r w:rsidR="00FA48B6">
        <w:rPr>
          <w:rStyle w:val="af6"/>
        </w:rPr>
        <w:commentReference w:id="24"/>
      </w:r>
    </w:p>
    <w:p w14:paraId="24FF1A2E" w14:textId="77777777" w:rsidR="002D7128" w:rsidRPr="002D7128" w:rsidRDefault="002D7128" w:rsidP="002D7128">
      <w:pPr>
        <w:spacing w:line="240" w:lineRule="auto"/>
      </w:pPr>
      <w:r w:rsidRPr="002D7128">
        <w:t>#include &lt;iostream&gt;</w:t>
      </w:r>
    </w:p>
    <w:p w14:paraId="699C1D5E" w14:textId="77777777" w:rsidR="002D7128" w:rsidRPr="002D7128" w:rsidRDefault="002D7128" w:rsidP="002D7128">
      <w:pPr>
        <w:spacing w:line="240" w:lineRule="auto"/>
      </w:pPr>
      <w:r w:rsidRPr="002D7128">
        <w:t>using namespace std;</w:t>
      </w:r>
    </w:p>
    <w:p w14:paraId="251F8401" w14:textId="77777777" w:rsidR="002D7128" w:rsidRPr="002D7128" w:rsidRDefault="002D7128" w:rsidP="002D7128">
      <w:pPr>
        <w:spacing w:line="240" w:lineRule="auto"/>
      </w:pPr>
    </w:p>
    <w:p w14:paraId="4517E092" w14:textId="77777777" w:rsidR="002D7128" w:rsidRPr="002D7128" w:rsidRDefault="002D7128" w:rsidP="002D7128">
      <w:pPr>
        <w:spacing w:line="240" w:lineRule="auto"/>
      </w:pPr>
      <w:r w:rsidRPr="002D7128">
        <w:t>class Foo {</w:t>
      </w:r>
    </w:p>
    <w:p w14:paraId="400F2272" w14:textId="77777777" w:rsidR="002D7128" w:rsidRPr="002D7128" w:rsidRDefault="002D7128" w:rsidP="002D7128">
      <w:pPr>
        <w:spacing w:line="240" w:lineRule="auto"/>
      </w:pPr>
      <w:r w:rsidRPr="002D7128">
        <w:t>public:</w:t>
      </w:r>
    </w:p>
    <w:p w14:paraId="1FA94E5A" w14:textId="77777777" w:rsidR="002D7128" w:rsidRPr="002D7128" w:rsidRDefault="002D7128" w:rsidP="002D7128">
      <w:pPr>
        <w:spacing w:line="240" w:lineRule="auto"/>
      </w:pPr>
      <w:r w:rsidRPr="002D7128">
        <w:t xml:space="preserve">    Foo() = default;</w:t>
      </w:r>
    </w:p>
    <w:p w14:paraId="3D2F8B7E" w14:textId="77777777" w:rsidR="002D7128" w:rsidRPr="002D7128" w:rsidRDefault="002D7128" w:rsidP="002D7128">
      <w:pPr>
        <w:spacing w:line="240" w:lineRule="auto"/>
      </w:pPr>
      <w:r w:rsidRPr="002D7128">
        <w:t xml:space="preserve">    Foo(const Foo&amp; foo) {</w:t>
      </w:r>
    </w:p>
    <w:p w14:paraId="64072E79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复制构造函数</w:t>
      </w:r>
      <w:r w:rsidRPr="002D7128">
        <w:rPr>
          <w:rFonts w:hint="eastAsia"/>
        </w:rPr>
        <w:t>:Foo(const Foo&amp; 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028EBFA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395B78DB" w14:textId="77777777" w:rsidR="002D7128" w:rsidRPr="002D7128" w:rsidRDefault="002D7128" w:rsidP="002D7128">
      <w:pPr>
        <w:spacing w:line="240" w:lineRule="auto"/>
      </w:pPr>
      <w:r w:rsidRPr="002D7128">
        <w:t xml:space="preserve">    Foo(Foo&amp;&amp; foo) {</w:t>
      </w:r>
    </w:p>
    <w:p w14:paraId="053847D3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移动构造函数</w:t>
      </w:r>
      <w:r w:rsidRPr="002D7128">
        <w:rPr>
          <w:rFonts w:hint="eastAsia"/>
        </w:rPr>
        <w:t>:Foo(Foo&amp;&amp; 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5B282119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2D8AA5CF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operator=(const Foo &amp;foo) {</w:t>
      </w:r>
    </w:p>
    <w:p w14:paraId="3B07B4FD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赋值运算符</w:t>
      </w:r>
      <w:r w:rsidRPr="002D7128">
        <w:rPr>
          <w:rFonts w:hint="eastAsia"/>
        </w:rPr>
        <w:t>:Foo&amp; operator=(const Foo &amp;foo)"&lt;&lt;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31B72FFE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5BB8F432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17D0298" w14:textId="77777777" w:rsidR="002D7128" w:rsidRPr="002D7128" w:rsidRDefault="002D7128" w:rsidP="002D7128">
      <w:pPr>
        <w:spacing w:line="240" w:lineRule="auto"/>
      </w:pPr>
      <w:r w:rsidRPr="002D7128">
        <w:t xml:space="preserve">    Foo&amp; operator=(Foo &amp;&amp;foo) {</w:t>
      </w:r>
    </w:p>
    <w:p w14:paraId="13D978A8" w14:textId="77777777" w:rsidR="002D7128" w:rsidRPr="002D7128" w:rsidRDefault="002D7128" w:rsidP="002D7128">
      <w:pPr>
        <w:spacing w:line="240" w:lineRule="auto"/>
      </w:pPr>
      <w:r w:rsidRPr="002D7128">
        <w:rPr>
          <w:rFonts w:hint="eastAsia"/>
        </w:rPr>
        <w:t xml:space="preserve">        </w:t>
      </w:r>
      <w:proofErr w:type="spellStart"/>
      <w:r w:rsidRPr="002D7128">
        <w:rPr>
          <w:rFonts w:hint="eastAsia"/>
        </w:rPr>
        <w:t>cout</w:t>
      </w:r>
      <w:proofErr w:type="spellEnd"/>
      <w:r w:rsidRPr="002D7128">
        <w:rPr>
          <w:rFonts w:hint="eastAsia"/>
        </w:rPr>
        <w:t>&lt;&lt;"</w:t>
      </w:r>
      <w:r w:rsidRPr="002D7128">
        <w:rPr>
          <w:rFonts w:hint="eastAsia"/>
        </w:rPr>
        <w:t>移动赋值运算符</w:t>
      </w:r>
      <w:r w:rsidRPr="002D7128">
        <w:rPr>
          <w:rFonts w:hint="eastAsia"/>
        </w:rPr>
        <w:t>Foo&amp; operator=(Foo &amp;&amp;foo)"&lt;&lt;</w:t>
      </w:r>
      <w:proofErr w:type="spellStart"/>
      <w:r w:rsidRPr="002D7128">
        <w:rPr>
          <w:rFonts w:hint="eastAsia"/>
        </w:rPr>
        <w:t>endl</w:t>
      </w:r>
      <w:proofErr w:type="spellEnd"/>
      <w:r w:rsidRPr="002D7128">
        <w:rPr>
          <w:rFonts w:hint="eastAsia"/>
        </w:rPr>
        <w:t>;</w:t>
      </w:r>
    </w:p>
    <w:p w14:paraId="18F68D0A" w14:textId="77777777" w:rsidR="002D7128" w:rsidRPr="002D7128" w:rsidRDefault="002D7128" w:rsidP="002D7128">
      <w:pPr>
        <w:spacing w:line="240" w:lineRule="auto"/>
      </w:pPr>
      <w:r w:rsidRPr="002D7128">
        <w:t xml:space="preserve">        return *this;</w:t>
      </w:r>
    </w:p>
    <w:p w14:paraId="458D8177" w14:textId="77777777" w:rsidR="002D7128" w:rsidRPr="002D7128" w:rsidRDefault="002D7128" w:rsidP="002D7128">
      <w:pPr>
        <w:spacing w:line="240" w:lineRule="auto"/>
      </w:pPr>
      <w:r w:rsidRPr="002D7128">
        <w:t xml:space="preserve">    }</w:t>
      </w:r>
    </w:p>
    <w:p w14:paraId="60AC7AFC" w14:textId="77777777" w:rsidR="002D7128" w:rsidRPr="002D7128" w:rsidRDefault="002D7128" w:rsidP="002D7128">
      <w:pPr>
        <w:spacing w:line="240" w:lineRule="auto"/>
      </w:pPr>
    </w:p>
    <w:p w14:paraId="53F6FDB2" w14:textId="77777777" w:rsidR="002D7128" w:rsidRPr="002D7128" w:rsidRDefault="002D7128" w:rsidP="002D7128">
      <w:pPr>
        <w:spacing w:line="240" w:lineRule="auto"/>
      </w:pPr>
      <w:r w:rsidRPr="002D7128">
        <w:t>};</w:t>
      </w:r>
    </w:p>
    <w:p w14:paraId="456F81EF" w14:textId="77777777" w:rsidR="002D7128" w:rsidRPr="002D7128" w:rsidRDefault="002D7128" w:rsidP="002D7128">
      <w:pPr>
        <w:spacing w:line="240" w:lineRule="auto"/>
      </w:pPr>
      <w:r w:rsidRPr="002D7128">
        <w:t xml:space="preserve">Foo </w:t>
      </w:r>
      <w:proofErr w:type="spellStart"/>
      <w:r w:rsidRPr="002D7128">
        <w:t>GetFoo</w:t>
      </w:r>
      <w:proofErr w:type="spellEnd"/>
      <w:r w:rsidRPr="002D7128">
        <w:t>()</w:t>
      </w:r>
    </w:p>
    <w:p w14:paraId="61D899B8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4D8E1743" w14:textId="77777777" w:rsidR="002D7128" w:rsidRPr="002D7128" w:rsidRDefault="002D7128" w:rsidP="002D7128">
      <w:pPr>
        <w:spacing w:line="240" w:lineRule="auto"/>
      </w:pPr>
      <w:r w:rsidRPr="002D7128">
        <w:t xml:space="preserve">    Foo </w:t>
      </w:r>
      <w:proofErr w:type="spellStart"/>
      <w:r w:rsidRPr="002D7128">
        <w:t>foo</w:t>
      </w:r>
      <w:proofErr w:type="spellEnd"/>
      <w:r w:rsidRPr="002D7128">
        <w:t>;</w:t>
      </w:r>
    </w:p>
    <w:p w14:paraId="5F1F4300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4D5A32C9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185B366B" w14:textId="77777777" w:rsidR="002D7128" w:rsidRPr="002D7128" w:rsidRDefault="002D7128" w:rsidP="002D7128">
      <w:pPr>
        <w:spacing w:line="240" w:lineRule="auto"/>
      </w:pPr>
      <w:r w:rsidRPr="002D7128">
        <w:t>void Pass(Foo foo)</w:t>
      </w:r>
    </w:p>
    <w:p w14:paraId="7E4361D6" w14:textId="77777777" w:rsidR="002D7128" w:rsidRPr="002D7128" w:rsidRDefault="002D7128" w:rsidP="002D7128">
      <w:pPr>
        <w:spacing w:line="240" w:lineRule="auto"/>
      </w:pPr>
      <w:r w:rsidRPr="002D7128">
        <w:lastRenderedPageBreak/>
        <w:t>{</w:t>
      </w:r>
    </w:p>
    <w:p w14:paraId="7A0D4D11" w14:textId="77777777" w:rsidR="002D7128" w:rsidRPr="002D7128" w:rsidRDefault="002D7128" w:rsidP="002D7128">
      <w:pPr>
        <w:spacing w:line="240" w:lineRule="auto"/>
      </w:pPr>
      <w:r w:rsidRPr="002D7128">
        <w:t xml:space="preserve">    ;</w:t>
      </w:r>
    </w:p>
    <w:p w14:paraId="6B528EF7" w14:textId="77777777" w:rsidR="002D7128" w:rsidRPr="002D7128" w:rsidRDefault="002D7128" w:rsidP="002D7128">
      <w:pPr>
        <w:spacing w:line="240" w:lineRule="auto"/>
      </w:pPr>
      <w:r w:rsidRPr="002D7128">
        <w:t>}</w:t>
      </w:r>
    </w:p>
    <w:p w14:paraId="59439B6E" w14:textId="77777777" w:rsidR="002D7128" w:rsidRPr="002D7128" w:rsidRDefault="002D7128" w:rsidP="002D7128">
      <w:pPr>
        <w:spacing w:line="240" w:lineRule="auto"/>
      </w:pPr>
      <w:r w:rsidRPr="002D7128">
        <w:t xml:space="preserve">Foo </w:t>
      </w:r>
      <w:proofErr w:type="spellStart"/>
      <w:r w:rsidRPr="002D7128">
        <w:t>PassAndReturn</w:t>
      </w:r>
      <w:proofErr w:type="spellEnd"/>
      <w:r w:rsidRPr="002D7128">
        <w:t>(Foo foo)</w:t>
      </w:r>
    </w:p>
    <w:p w14:paraId="11AEB4FD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76620235" w14:textId="77777777" w:rsidR="002D7128" w:rsidRPr="002D7128" w:rsidRDefault="002D7128" w:rsidP="002D7128">
      <w:pPr>
        <w:spacing w:line="240" w:lineRule="auto"/>
      </w:pPr>
      <w:r w:rsidRPr="002D7128">
        <w:t xml:space="preserve">    return foo;</w:t>
      </w:r>
    </w:p>
    <w:p w14:paraId="28FBA337" w14:textId="77777777" w:rsidR="002D7128" w:rsidRDefault="002D7128" w:rsidP="002D7128">
      <w:pPr>
        <w:spacing w:line="240" w:lineRule="auto"/>
      </w:pPr>
      <w:r w:rsidRPr="002D7128">
        <w:t>}</w:t>
      </w:r>
    </w:p>
    <w:p w14:paraId="58B1477A" w14:textId="77777777" w:rsidR="002D7128" w:rsidRDefault="002D7128" w:rsidP="002D7128">
      <w:pPr>
        <w:spacing w:line="240" w:lineRule="auto"/>
      </w:pPr>
    </w:p>
    <w:p w14:paraId="240FECA3" w14:textId="77777777" w:rsidR="002D7128" w:rsidRPr="002D7128" w:rsidRDefault="002D7128" w:rsidP="002D7128">
      <w:pPr>
        <w:spacing w:line="240" w:lineRule="auto"/>
      </w:pPr>
      <w:r w:rsidRPr="002D7128">
        <w:t>int main()</w:t>
      </w:r>
    </w:p>
    <w:p w14:paraId="11F5F07A" w14:textId="77777777" w:rsidR="002D7128" w:rsidRPr="002D7128" w:rsidRDefault="002D7128" w:rsidP="002D7128">
      <w:pPr>
        <w:spacing w:line="240" w:lineRule="auto"/>
      </w:pPr>
      <w:r w:rsidRPr="002D7128">
        <w:t>{</w:t>
      </w:r>
    </w:p>
    <w:p w14:paraId="231721D5" w14:textId="77777777" w:rsidR="002D7128" w:rsidRPr="002D7128" w:rsidRDefault="002D7128" w:rsidP="002D7128">
      <w:pPr>
        <w:spacing w:line="240" w:lineRule="auto"/>
      </w:pPr>
      <w:r w:rsidRPr="002D7128">
        <w:t xml:space="preserve">    Foo foo1, foo2;</w:t>
      </w:r>
    </w:p>
    <w:p w14:paraId="4979B3FB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&lt;&lt;"1:\n";</w:t>
      </w:r>
    </w:p>
    <w:p w14:paraId="5CFA8896" w14:textId="77777777" w:rsidR="002D7128" w:rsidRPr="002D7128" w:rsidRDefault="002D7128" w:rsidP="002D7128">
      <w:pPr>
        <w:spacing w:line="240" w:lineRule="auto"/>
      </w:pPr>
      <w:r w:rsidRPr="002D7128">
        <w:t xml:space="preserve">    foo1 = </w:t>
      </w:r>
      <w:proofErr w:type="spellStart"/>
      <w:r w:rsidRPr="002D7128">
        <w:t>GetFoo</w:t>
      </w:r>
      <w:proofErr w:type="spellEnd"/>
      <w:r w:rsidRPr="002D7128">
        <w:t>();</w:t>
      </w:r>
    </w:p>
    <w:p w14:paraId="1256CB9F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&lt;&lt;"2:\n";</w:t>
      </w:r>
    </w:p>
    <w:p w14:paraId="26CE402C" w14:textId="77777777" w:rsidR="002D7128" w:rsidRPr="002D7128" w:rsidRDefault="002D7128" w:rsidP="002D7128">
      <w:pPr>
        <w:spacing w:line="240" w:lineRule="auto"/>
      </w:pPr>
      <w:r w:rsidRPr="002D7128">
        <w:t xml:space="preserve">    foo2 = foo1;</w:t>
      </w:r>
    </w:p>
    <w:p w14:paraId="51808E4F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&lt;&lt;"3:\n";</w:t>
      </w:r>
    </w:p>
    <w:p w14:paraId="4BE03AA0" w14:textId="77777777" w:rsidR="002D7128" w:rsidRPr="002D7128" w:rsidRDefault="002D7128" w:rsidP="002D7128">
      <w:pPr>
        <w:spacing w:line="240" w:lineRule="auto"/>
      </w:pPr>
      <w:r w:rsidRPr="002D7128">
        <w:t xml:space="preserve">    foo2 = </w:t>
      </w:r>
      <w:proofErr w:type="spellStart"/>
      <w:r w:rsidRPr="002D7128">
        <w:t>PassAndReturn</w:t>
      </w:r>
      <w:proofErr w:type="spellEnd"/>
      <w:r w:rsidRPr="002D7128">
        <w:t>(foo1);</w:t>
      </w:r>
    </w:p>
    <w:p w14:paraId="7435E25D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&lt;&lt;"4:\n";</w:t>
      </w:r>
    </w:p>
    <w:p w14:paraId="523A0C9C" w14:textId="77777777" w:rsidR="002D7128" w:rsidRPr="002D7128" w:rsidRDefault="002D7128" w:rsidP="002D7128">
      <w:pPr>
        <w:spacing w:line="240" w:lineRule="auto"/>
      </w:pPr>
      <w:r w:rsidRPr="002D7128">
        <w:t xml:space="preserve">    Pass(foo1);</w:t>
      </w:r>
    </w:p>
    <w:p w14:paraId="18029C35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&lt;&lt;"5:\n";</w:t>
      </w:r>
    </w:p>
    <w:p w14:paraId="372F676F" w14:textId="77777777" w:rsidR="002D7128" w:rsidRPr="002D7128" w:rsidRDefault="002D7128" w:rsidP="002D7128">
      <w:pPr>
        <w:spacing w:line="240" w:lineRule="auto"/>
      </w:pPr>
      <w:r w:rsidRPr="002D7128">
        <w:t xml:space="preserve">    Foo foo3 = </w:t>
      </w:r>
      <w:proofErr w:type="spellStart"/>
      <w:r w:rsidRPr="002D7128">
        <w:t>PassAndReturn</w:t>
      </w:r>
      <w:proofErr w:type="spellEnd"/>
      <w:r w:rsidRPr="002D7128">
        <w:t>(foo1);</w:t>
      </w:r>
    </w:p>
    <w:p w14:paraId="309FE06C" w14:textId="77777777" w:rsidR="002D7128" w:rsidRPr="002D7128" w:rsidRDefault="002D7128" w:rsidP="002D7128">
      <w:pPr>
        <w:spacing w:line="240" w:lineRule="auto"/>
      </w:pPr>
      <w:r w:rsidRPr="002D7128">
        <w:t xml:space="preserve">    </w:t>
      </w:r>
      <w:proofErr w:type="spellStart"/>
      <w:r w:rsidRPr="002D7128">
        <w:t>cout</w:t>
      </w:r>
      <w:proofErr w:type="spellEnd"/>
      <w:r w:rsidRPr="002D7128">
        <w:t>&lt;&lt;"--------------------------------"&lt;&lt;</w:t>
      </w:r>
      <w:proofErr w:type="spellStart"/>
      <w:r w:rsidRPr="002D7128">
        <w:t>endl</w:t>
      </w:r>
      <w:proofErr w:type="spellEnd"/>
      <w:r w:rsidRPr="002D7128">
        <w:t>;</w:t>
      </w:r>
    </w:p>
    <w:p w14:paraId="00715393" w14:textId="77777777" w:rsidR="002D7128" w:rsidRPr="002D7128" w:rsidRDefault="002D7128" w:rsidP="002D7128">
      <w:pPr>
        <w:spacing w:line="240" w:lineRule="auto"/>
      </w:pPr>
      <w:r w:rsidRPr="002D7128">
        <w:t xml:space="preserve">    return 0;</w:t>
      </w:r>
    </w:p>
    <w:p w14:paraId="169FD4B2" w14:textId="77777777" w:rsidR="002D7128" w:rsidRDefault="002D7128" w:rsidP="002D7128">
      <w:pPr>
        <w:spacing w:line="240" w:lineRule="auto"/>
      </w:pPr>
      <w:r w:rsidRPr="002D7128">
        <w:t>}</w:t>
      </w:r>
    </w:p>
    <w:p w14:paraId="0CAF5D2D" w14:textId="77777777" w:rsidR="002D7128" w:rsidRDefault="002D7128" w:rsidP="002D7128">
      <w:pPr>
        <w:spacing w:line="240" w:lineRule="auto"/>
      </w:pPr>
    </w:p>
    <w:p w14:paraId="3E964247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1.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以下关于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data </w:t>
      </w:r>
      <w:r>
        <w:rPr>
          <w:rFonts w:hint="eastAsia"/>
        </w:rPr>
        <w:t>数</w:t>
      </w:r>
      <w:commentRangeStart w:id="25"/>
      <w:r>
        <w:rPr>
          <w:rFonts w:hint="eastAsia"/>
        </w:rPr>
        <w:t>据段说法正确的是</w:t>
      </w:r>
      <w:r>
        <w:rPr>
          <w:rFonts w:hint="eastAsia"/>
        </w:rPr>
        <w:t xml:space="preserve"> </w:t>
      </w:r>
      <w:commentRangeEnd w:id="25"/>
      <w:r>
        <w:rPr>
          <w:rStyle w:val="af6"/>
        </w:rPr>
        <w:commentReference w:id="25"/>
      </w:r>
    </w:p>
    <w:p w14:paraId="25798575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</w:t>
      </w:r>
      <w:r>
        <w:rPr>
          <w:rFonts w:hint="eastAsia"/>
        </w:rPr>
        <w:t>未初始化的变量放在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,</w:t>
      </w:r>
    </w:p>
    <w:p w14:paraId="4201ABA0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data</w:t>
      </w:r>
    </w:p>
    <w:p w14:paraId="5521F5F6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C </w:t>
      </w:r>
      <w:r>
        <w:rPr>
          <w:rFonts w:hint="eastAsia"/>
        </w:rPr>
        <w:t>初始化非零的</w:t>
      </w:r>
      <w:r>
        <w:rPr>
          <w:rFonts w:hint="eastAsia"/>
        </w:rPr>
        <w:t xml:space="preserve"> const </w:t>
      </w:r>
      <w:r>
        <w:rPr>
          <w:rFonts w:hint="eastAsia"/>
        </w:rPr>
        <w:t>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</w:p>
    <w:p w14:paraId="12E5BA3B" w14:textId="77777777" w:rsidR="002D7128" w:rsidRDefault="00760321" w:rsidP="00760321">
      <w:pPr>
        <w:spacing w:line="240" w:lineRule="auto"/>
      </w:pPr>
      <w:r>
        <w:rPr>
          <w:rFonts w:hint="eastAsia"/>
        </w:rPr>
        <w:t xml:space="preserve">D 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  <w:r>
        <w:rPr>
          <w:rFonts w:hint="eastAsia"/>
        </w:rPr>
        <w:t>的全局变量放在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</w:p>
    <w:p w14:paraId="12263770" w14:textId="77777777" w:rsidR="00760321" w:rsidRDefault="00760321" w:rsidP="00760321">
      <w:pPr>
        <w:spacing w:line="240" w:lineRule="auto"/>
      </w:pPr>
    </w:p>
    <w:p w14:paraId="5F297A89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2. </w:t>
      </w:r>
      <w:r>
        <w:rPr>
          <w:rFonts w:hint="eastAsia"/>
        </w:rPr>
        <w:t>下面代码运</w:t>
      </w:r>
      <w:commentRangeStart w:id="26"/>
      <w:r>
        <w:rPr>
          <w:rFonts w:hint="eastAsia"/>
        </w:rPr>
        <w:t>行结果是（）</w:t>
      </w:r>
      <w:commentRangeEnd w:id="26"/>
      <w:r>
        <w:rPr>
          <w:rStyle w:val="af6"/>
        </w:rPr>
        <w:commentReference w:id="26"/>
      </w:r>
    </w:p>
    <w:p w14:paraId="554EB21C" w14:textId="77777777" w:rsidR="00760321" w:rsidRDefault="00760321" w:rsidP="00760321">
      <w:pPr>
        <w:spacing w:line="240" w:lineRule="auto"/>
      </w:pPr>
      <w:r>
        <w:t>#include &lt;iostream&gt;</w:t>
      </w:r>
    </w:p>
    <w:p w14:paraId="4713BBEE" w14:textId="77777777" w:rsidR="00760321" w:rsidRDefault="00760321" w:rsidP="00760321">
      <w:pPr>
        <w:spacing w:line="240" w:lineRule="auto"/>
      </w:pPr>
      <w:r>
        <w:t>#include &lt;tuple&gt;</w:t>
      </w:r>
    </w:p>
    <w:p w14:paraId="5B1D788B" w14:textId="77777777" w:rsidR="00760321" w:rsidRDefault="00760321" w:rsidP="00760321">
      <w:pPr>
        <w:spacing w:line="240" w:lineRule="auto"/>
      </w:pPr>
      <w:r>
        <w:t>int main() {</w:t>
      </w:r>
    </w:p>
    <w:p w14:paraId="14A65998" w14:textId="77777777" w:rsidR="00760321" w:rsidRDefault="00760321" w:rsidP="00760321">
      <w:pPr>
        <w:spacing w:line="240" w:lineRule="auto"/>
      </w:pPr>
      <w:r>
        <w:t xml:space="preserve">  int a = 1, b =5;</w:t>
      </w:r>
    </w:p>
    <w:p w14:paraId="4CC7E1AD" w14:textId="77777777" w:rsidR="00760321" w:rsidRDefault="00760321" w:rsidP="00760321">
      <w:pPr>
        <w:spacing w:line="240" w:lineRule="auto"/>
      </w:pPr>
      <w:r>
        <w:t xml:space="preserve">  int &amp;r = a;</w:t>
      </w:r>
    </w:p>
    <w:p w14:paraId="2B29924D" w14:textId="77777777" w:rsidR="00760321" w:rsidRDefault="00760321" w:rsidP="00760321">
      <w:pPr>
        <w:spacing w:line="240" w:lineRule="auto"/>
      </w:pPr>
      <w:r>
        <w:t xml:space="preserve">  auto t = std::tie(</w:t>
      </w:r>
      <w:proofErr w:type="spellStart"/>
      <w:r>
        <w:t>r,b</w:t>
      </w:r>
      <w:proofErr w:type="spellEnd"/>
      <w:r>
        <w:t>);</w:t>
      </w:r>
    </w:p>
    <w:p w14:paraId="74DE4F63" w14:textId="77777777" w:rsidR="00760321" w:rsidRDefault="00760321" w:rsidP="00760321">
      <w:pPr>
        <w:spacing w:line="240" w:lineRule="auto"/>
      </w:pPr>
      <w:r>
        <w:t xml:space="preserve">  std::get&lt;0&gt;(t) = 3;</w:t>
      </w:r>
    </w:p>
    <w:p w14:paraId="0F988ABE" w14:textId="77777777" w:rsidR="00760321" w:rsidRDefault="00760321" w:rsidP="00760321">
      <w:pPr>
        <w:spacing w:line="240" w:lineRule="auto"/>
      </w:pPr>
      <w:r>
        <w:t xml:space="preserve">  std::get&lt;1&gt;(t) += 2;</w:t>
      </w:r>
    </w:p>
    <w:p w14:paraId="6A0F6593" w14:textId="77777777" w:rsidR="00760321" w:rsidRDefault="00760321" w:rsidP="00760321">
      <w:pPr>
        <w:spacing w:line="240" w:lineRule="auto"/>
      </w:pPr>
    </w:p>
    <w:p w14:paraId="6BB8AE56" w14:textId="77777777" w:rsidR="00760321" w:rsidRDefault="00760321" w:rsidP="00760321">
      <w:pPr>
        <w:spacing w:line="240" w:lineRule="auto"/>
      </w:pPr>
    </w:p>
    <w:p w14:paraId="270515B3" w14:textId="77777777" w:rsidR="00760321" w:rsidRDefault="00760321" w:rsidP="00760321">
      <w:pPr>
        <w:spacing w:line="240" w:lineRule="auto"/>
      </w:pPr>
      <w:r>
        <w:t xml:space="preserve"> </w:t>
      </w:r>
    </w:p>
    <w:p w14:paraId="091E42A1" w14:textId="77777777" w:rsidR="00760321" w:rsidRDefault="00760321" w:rsidP="00760321">
      <w:pPr>
        <w:spacing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68EEE2B8" w14:textId="77777777" w:rsidR="00760321" w:rsidRDefault="00760321" w:rsidP="00760321">
      <w:pPr>
        <w:spacing w:line="240" w:lineRule="auto"/>
      </w:pPr>
      <w:r>
        <w:t xml:space="preserve">  return 0;</w:t>
      </w:r>
    </w:p>
    <w:p w14:paraId="2F7C8A95" w14:textId="77777777" w:rsidR="00760321" w:rsidRDefault="00760321" w:rsidP="00760321">
      <w:pPr>
        <w:spacing w:line="240" w:lineRule="auto"/>
      </w:pPr>
    </w:p>
    <w:p w14:paraId="57DD3285" w14:textId="77777777" w:rsidR="00760321" w:rsidRDefault="00760321" w:rsidP="00760321">
      <w:pPr>
        <w:spacing w:line="240" w:lineRule="auto"/>
      </w:pPr>
      <w:r>
        <w:t>}</w:t>
      </w:r>
    </w:p>
    <w:p w14:paraId="5BE80197" w14:textId="77777777" w:rsidR="00760321" w:rsidRDefault="00760321" w:rsidP="00760321">
      <w:pPr>
        <w:spacing w:line="240" w:lineRule="auto"/>
      </w:pPr>
    </w:p>
    <w:p w14:paraId="6E91DF8F" w14:textId="77777777" w:rsidR="00760321" w:rsidRDefault="00760321" w:rsidP="00760321">
      <w:pPr>
        <w:spacing w:line="240" w:lineRule="auto"/>
      </w:pPr>
      <w:r>
        <w:t>A. 1 5</w:t>
      </w:r>
    </w:p>
    <w:p w14:paraId="6D3A6BC1" w14:textId="77777777" w:rsidR="00760321" w:rsidRDefault="00760321" w:rsidP="00760321">
      <w:pPr>
        <w:spacing w:line="240" w:lineRule="auto"/>
      </w:pPr>
      <w:r>
        <w:t>B. 3 7</w:t>
      </w:r>
    </w:p>
    <w:p w14:paraId="7544C039" w14:textId="77777777" w:rsidR="00760321" w:rsidRDefault="00760321" w:rsidP="00760321">
      <w:pPr>
        <w:spacing w:line="240" w:lineRule="auto"/>
      </w:pPr>
      <w:r>
        <w:t>C. 1 7</w:t>
      </w:r>
    </w:p>
    <w:p w14:paraId="698F4750" w14:textId="77777777" w:rsidR="00760321" w:rsidRDefault="00760321" w:rsidP="00760321">
      <w:pPr>
        <w:spacing w:line="240" w:lineRule="auto"/>
      </w:pPr>
      <w:r>
        <w:t>D. 3 5</w:t>
      </w:r>
    </w:p>
    <w:p w14:paraId="38AFA49A" w14:textId="77777777" w:rsidR="00760321" w:rsidRDefault="00760321" w:rsidP="00760321">
      <w:pPr>
        <w:spacing w:line="240" w:lineRule="auto"/>
      </w:pPr>
    </w:p>
    <w:p w14:paraId="454A67EF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3.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以下均为涉及动态内存管理的代码，分配的内存都只在局部使用，</w:t>
      </w:r>
      <w:r>
        <w:rPr>
          <w:rFonts w:hint="eastAsia"/>
        </w:rPr>
        <w:t>return</w:t>
      </w:r>
      <w:r>
        <w:rPr>
          <w:rFonts w:hint="eastAsia"/>
        </w:rPr>
        <w:t>之前要保证释放。其中符合公司</w:t>
      </w:r>
      <w:r>
        <w:rPr>
          <w:rFonts w:hint="eastAsia"/>
        </w:rPr>
        <w:t>C++</w:t>
      </w:r>
      <w:r>
        <w:rPr>
          <w:rFonts w:hint="eastAsia"/>
        </w:rPr>
        <w:t>通用编程规范</w:t>
      </w:r>
      <w:commentRangeStart w:id="27"/>
      <w:r>
        <w:rPr>
          <w:rFonts w:hint="eastAsia"/>
        </w:rPr>
        <w:t>的规则和建议的是（）</w:t>
      </w:r>
      <w:commentRangeEnd w:id="27"/>
      <w:r>
        <w:rPr>
          <w:rStyle w:val="af6"/>
        </w:rPr>
        <w:commentReference w:id="27"/>
      </w:r>
    </w:p>
    <w:p w14:paraId="52821A4F" w14:textId="77777777" w:rsidR="00760321" w:rsidRDefault="00760321" w:rsidP="00760321">
      <w:pPr>
        <w:spacing w:line="240" w:lineRule="auto"/>
      </w:pPr>
      <w:r>
        <w:t>A.</w:t>
      </w:r>
    </w:p>
    <w:p w14:paraId="64382469" w14:textId="77777777" w:rsidR="00760321" w:rsidRDefault="00760321" w:rsidP="00760321">
      <w:pPr>
        <w:spacing w:line="240" w:lineRule="auto"/>
      </w:pPr>
      <w:r>
        <w:t xml:space="preserve">Image* </w:t>
      </w:r>
      <w:proofErr w:type="spellStart"/>
      <w:r>
        <w:t>imageA</w:t>
      </w:r>
      <w:proofErr w:type="spellEnd"/>
      <w:r>
        <w:t xml:space="preserve"> = new Image;</w:t>
      </w:r>
    </w:p>
    <w:p w14:paraId="58D9B692" w14:textId="77777777" w:rsidR="00760321" w:rsidRDefault="00760321" w:rsidP="00760321">
      <w:pPr>
        <w:spacing w:line="240" w:lineRule="auto"/>
      </w:pPr>
      <w:r>
        <w:t xml:space="preserve">Image* </w:t>
      </w:r>
      <w:proofErr w:type="spellStart"/>
      <w:r>
        <w:t>imageB</w:t>
      </w:r>
      <w:proofErr w:type="spellEnd"/>
      <w:r>
        <w:t xml:space="preserve"> = new Image;</w:t>
      </w:r>
    </w:p>
    <w:p w14:paraId="333DE47E" w14:textId="77777777" w:rsidR="00760321" w:rsidRDefault="00760321" w:rsidP="00760321">
      <w:pPr>
        <w:spacing w:line="240" w:lineRule="auto"/>
      </w:pPr>
      <w:r>
        <w:t>// …</w:t>
      </w:r>
    </w:p>
    <w:p w14:paraId="68738D5D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4030F96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imageA</w:t>
      </w:r>
      <w:proofErr w:type="spellEnd"/>
      <w:r>
        <w:t>;</w:t>
      </w:r>
    </w:p>
    <w:p w14:paraId="7479CF6C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imageB</w:t>
      </w:r>
      <w:proofErr w:type="spellEnd"/>
      <w:r>
        <w:t>;</w:t>
      </w:r>
    </w:p>
    <w:p w14:paraId="00174B96" w14:textId="77777777" w:rsidR="00760321" w:rsidRDefault="00760321" w:rsidP="00760321">
      <w:pPr>
        <w:spacing w:line="240" w:lineRule="auto"/>
      </w:pPr>
      <w:r>
        <w:t>return;</w:t>
      </w:r>
    </w:p>
    <w:p w14:paraId="18BB7BF5" w14:textId="77777777" w:rsidR="00760321" w:rsidRDefault="00760321" w:rsidP="00760321">
      <w:pPr>
        <w:spacing w:line="240" w:lineRule="auto"/>
      </w:pPr>
      <w:r>
        <w:t>}</w:t>
      </w:r>
    </w:p>
    <w:p w14:paraId="6B8F1DE6" w14:textId="77777777" w:rsidR="00760321" w:rsidRDefault="00760321" w:rsidP="00760321">
      <w:pPr>
        <w:spacing w:line="240" w:lineRule="auto"/>
      </w:pPr>
      <w:r>
        <w:t>// …</w:t>
      </w:r>
    </w:p>
    <w:p w14:paraId="6C7AFB61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imageA</w:t>
      </w:r>
      <w:proofErr w:type="spellEnd"/>
      <w:r>
        <w:t>;</w:t>
      </w:r>
    </w:p>
    <w:p w14:paraId="450AA58F" w14:textId="77777777" w:rsidR="00760321" w:rsidRDefault="00760321" w:rsidP="00760321">
      <w:pPr>
        <w:spacing w:line="240" w:lineRule="auto"/>
      </w:pPr>
      <w:r>
        <w:t xml:space="preserve">delete </w:t>
      </w:r>
      <w:proofErr w:type="spellStart"/>
      <w:r>
        <w:t>imageB</w:t>
      </w:r>
      <w:proofErr w:type="spellEnd"/>
      <w:r>
        <w:t>;</w:t>
      </w:r>
    </w:p>
    <w:p w14:paraId="447E3963" w14:textId="77777777" w:rsidR="00760321" w:rsidRDefault="00760321" w:rsidP="00760321">
      <w:pPr>
        <w:spacing w:line="240" w:lineRule="auto"/>
      </w:pPr>
      <w:r>
        <w:t>return;</w:t>
      </w:r>
    </w:p>
    <w:p w14:paraId="396C6E05" w14:textId="77777777" w:rsidR="00760321" w:rsidRDefault="00760321" w:rsidP="00760321">
      <w:pPr>
        <w:spacing w:line="240" w:lineRule="auto"/>
      </w:pPr>
    </w:p>
    <w:p w14:paraId="0FC5949B" w14:textId="77777777" w:rsidR="00760321" w:rsidRDefault="00760321" w:rsidP="00760321">
      <w:pPr>
        <w:spacing w:line="240" w:lineRule="auto"/>
      </w:pPr>
      <w:r>
        <w:t>B.</w:t>
      </w:r>
    </w:p>
    <w:p w14:paraId="29E2A92B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imageA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();</w:t>
      </w:r>
    </w:p>
    <w:p w14:paraId="7780AC90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imageB</w:t>
      </w:r>
      <w:proofErr w:type="spellEnd"/>
      <w:r>
        <w:t xml:space="preserve"> = std::</w:t>
      </w:r>
      <w:proofErr w:type="spellStart"/>
      <w:r>
        <w:t>make_unique</w:t>
      </w:r>
      <w:proofErr w:type="spellEnd"/>
      <w:r>
        <w:t>();</w:t>
      </w:r>
    </w:p>
    <w:p w14:paraId="1E68F744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BE2B55C" w14:textId="77777777" w:rsidR="00760321" w:rsidRDefault="00760321" w:rsidP="00760321">
      <w:pPr>
        <w:spacing w:line="240" w:lineRule="auto"/>
      </w:pPr>
      <w:r>
        <w:t>return;</w:t>
      </w:r>
    </w:p>
    <w:p w14:paraId="0354531B" w14:textId="77777777" w:rsidR="00760321" w:rsidRDefault="00760321" w:rsidP="00760321">
      <w:pPr>
        <w:spacing w:line="240" w:lineRule="auto"/>
      </w:pPr>
      <w:r>
        <w:t>}</w:t>
      </w:r>
    </w:p>
    <w:p w14:paraId="5504EDA0" w14:textId="77777777" w:rsidR="00760321" w:rsidRDefault="00760321" w:rsidP="00760321">
      <w:pPr>
        <w:spacing w:line="240" w:lineRule="auto"/>
      </w:pPr>
      <w:r>
        <w:t>return;</w:t>
      </w:r>
    </w:p>
    <w:p w14:paraId="391D0385" w14:textId="77777777" w:rsidR="00760321" w:rsidRDefault="00760321" w:rsidP="00760321">
      <w:pPr>
        <w:spacing w:line="240" w:lineRule="auto"/>
      </w:pPr>
    </w:p>
    <w:p w14:paraId="291CE17B" w14:textId="77777777" w:rsidR="00760321" w:rsidRDefault="00760321" w:rsidP="00760321">
      <w:pPr>
        <w:spacing w:line="240" w:lineRule="auto"/>
      </w:pPr>
      <w:r>
        <w:t>C.</w:t>
      </w:r>
    </w:p>
    <w:p w14:paraId="5402EF31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imageA</w:t>
      </w:r>
      <w:proofErr w:type="spellEnd"/>
      <w:r>
        <w:t xml:space="preserve"> = std::</w:t>
      </w:r>
      <w:proofErr w:type="spellStart"/>
      <w:r>
        <w:t>make_shared</w:t>
      </w:r>
      <w:proofErr w:type="spellEnd"/>
      <w:r>
        <w:t>();</w:t>
      </w:r>
    </w:p>
    <w:p w14:paraId="0F9F1DE5" w14:textId="77777777" w:rsidR="00760321" w:rsidRPr="00760321" w:rsidRDefault="00760321" w:rsidP="00760321">
      <w:pPr>
        <w:spacing w:line="240" w:lineRule="auto"/>
      </w:pPr>
      <w:r>
        <w:t xml:space="preserve">auto </w:t>
      </w:r>
      <w:proofErr w:type="spellStart"/>
      <w:r>
        <w:t>imageB</w:t>
      </w:r>
      <w:proofErr w:type="spellEnd"/>
      <w:r>
        <w:t xml:space="preserve"> = std::</w:t>
      </w:r>
      <w:proofErr w:type="spellStart"/>
      <w:r>
        <w:t>make_shared</w:t>
      </w:r>
      <w:proofErr w:type="spellEnd"/>
      <w:r>
        <w:t>();</w:t>
      </w:r>
    </w:p>
    <w:p w14:paraId="664A8DAA" w14:textId="77777777" w:rsidR="00760321" w:rsidRDefault="00760321" w:rsidP="00760321">
      <w:pPr>
        <w:spacing w:line="240" w:lineRule="auto"/>
      </w:pPr>
      <w:r>
        <w:t>// …</w:t>
      </w:r>
    </w:p>
    <w:p w14:paraId="5529AACB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A8A0723" w14:textId="77777777" w:rsidR="00760321" w:rsidRDefault="00760321" w:rsidP="00760321">
      <w:pPr>
        <w:spacing w:line="240" w:lineRule="auto"/>
      </w:pPr>
      <w:r>
        <w:t>return;</w:t>
      </w:r>
    </w:p>
    <w:p w14:paraId="5C4097F0" w14:textId="77777777" w:rsidR="00760321" w:rsidRDefault="00760321" w:rsidP="00760321">
      <w:pPr>
        <w:spacing w:line="240" w:lineRule="auto"/>
      </w:pPr>
      <w:r>
        <w:t>}</w:t>
      </w:r>
    </w:p>
    <w:p w14:paraId="3511C44E" w14:textId="77777777" w:rsidR="00760321" w:rsidRDefault="00760321" w:rsidP="00760321">
      <w:pPr>
        <w:spacing w:line="240" w:lineRule="auto"/>
      </w:pPr>
      <w:r>
        <w:t>//…</w:t>
      </w:r>
    </w:p>
    <w:p w14:paraId="05A4B051" w14:textId="77777777" w:rsidR="00760321" w:rsidRDefault="00760321" w:rsidP="00760321">
      <w:pPr>
        <w:spacing w:line="240" w:lineRule="auto"/>
      </w:pPr>
      <w:r>
        <w:t>return;</w:t>
      </w:r>
    </w:p>
    <w:p w14:paraId="1A0CCDF3" w14:textId="77777777" w:rsidR="00760321" w:rsidRDefault="00760321" w:rsidP="00760321">
      <w:pPr>
        <w:spacing w:line="240" w:lineRule="auto"/>
      </w:pPr>
      <w:r>
        <w:lastRenderedPageBreak/>
        <w:t>D.</w:t>
      </w:r>
    </w:p>
    <w:p w14:paraId="7845916E" w14:textId="77777777" w:rsidR="00760321" w:rsidRDefault="00760321" w:rsidP="00760321">
      <w:pPr>
        <w:spacing w:line="240" w:lineRule="auto"/>
      </w:pPr>
      <w:r>
        <w:t>std::</w:t>
      </w:r>
      <w:proofErr w:type="spellStart"/>
      <w:r>
        <w:t>auto_ptr</w:t>
      </w:r>
      <w:proofErr w:type="spellEnd"/>
      <w:r>
        <w:t xml:space="preserve"> </w:t>
      </w:r>
      <w:proofErr w:type="spellStart"/>
      <w:r>
        <w:t>imageA</w:t>
      </w:r>
      <w:proofErr w:type="spellEnd"/>
      <w:r>
        <w:t>(new image);</w:t>
      </w:r>
    </w:p>
    <w:p w14:paraId="1FE924F8" w14:textId="77777777" w:rsidR="00760321" w:rsidRPr="00760321" w:rsidRDefault="00760321" w:rsidP="00760321">
      <w:pPr>
        <w:spacing w:line="240" w:lineRule="auto"/>
      </w:pPr>
      <w:r>
        <w:t>std::</w:t>
      </w:r>
      <w:proofErr w:type="spellStart"/>
      <w:r>
        <w:t>auto_ptr</w:t>
      </w:r>
      <w:proofErr w:type="spellEnd"/>
      <w:r>
        <w:t xml:space="preserve"> </w:t>
      </w:r>
      <w:proofErr w:type="spellStart"/>
      <w:r>
        <w:t>imageB</w:t>
      </w:r>
      <w:proofErr w:type="spellEnd"/>
      <w:r>
        <w:t>(new image);</w:t>
      </w:r>
    </w:p>
    <w:p w14:paraId="4E3C093F" w14:textId="77777777" w:rsidR="00760321" w:rsidRDefault="00760321" w:rsidP="00760321">
      <w:pPr>
        <w:spacing w:line="240" w:lineRule="auto"/>
      </w:pPr>
      <w:r>
        <w:t>// …</w:t>
      </w:r>
    </w:p>
    <w:p w14:paraId="703B96D7" w14:textId="77777777" w:rsidR="00760321" w:rsidRDefault="00760321" w:rsidP="00760321">
      <w:pPr>
        <w:spacing w:line="240" w:lineRule="auto"/>
      </w:pPr>
      <w:r>
        <w:t>if (</w:t>
      </w:r>
      <w:proofErr w:type="spellStart"/>
      <w:r>
        <w:t>ProcFail</w:t>
      </w:r>
      <w:proofErr w:type="spellEnd"/>
      <w:r>
        <w:t>()) {</w:t>
      </w:r>
    </w:p>
    <w:p w14:paraId="3916B7F5" w14:textId="77777777" w:rsidR="00760321" w:rsidRDefault="00760321" w:rsidP="00760321">
      <w:pPr>
        <w:spacing w:line="240" w:lineRule="auto"/>
      </w:pPr>
      <w:r>
        <w:t>return;</w:t>
      </w:r>
    </w:p>
    <w:p w14:paraId="379C039A" w14:textId="77777777" w:rsidR="00760321" w:rsidRDefault="00760321" w:rsidP="00760321">
      <w:pPr>
        <w:spacing w:line="240" w:lineRule="auto"/>
      </w:pPr>
      <w:r>
        <w:t>}</w:t>
      </w:r>
    </w:p>
    <w:p w14:paraId="7742FD5D" w14:textId="77777777" w:rsidR="00760321" w:rsidRDefault="00760321" w:rsidP="00760321">
      <w:pPr>
        <w:spacing w:line="240" w:lineRule="auto"/>
      </w:pPr>
      <w:r>
        <w:t>// …</w:t>
      </w:r>
    </w:p>
    <w:p w14:paraId="5FFED17E" w14:textId="77777777" w:rsidR="00760321" w:rsidRDefault="00760321" w:rsidP="00760321">
      <w:pPr>
        <w:spacing w:line="240" w:lineRule="auto"/>
      </w:pPr>
      <w:r>
        <w:t>return;</w:t>
      </w:r>
    </w:p>
    <w:p w14:paraId="4DB7C097" w14:textId="77777777" w:rsidR="00760321" w:rsidRDefault="00760321" w:rsidP="00760321">
      <w:pPr>
        <w:spacing w:line="240" w:lineRule="auto"/>
      </w:pPr>
    </w:p>
    <w:p w14:paraId="1D643753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4.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下面使用模板参数推导</w:t>
      </w:r>
      <w:r>
        <w:rPr>
          <w:rFonts w:hint="eastAsia"/>
        </w:rPr>
        <w:t>C++17</w:t>
      </w:r>
      <w:r>
        <w:rPr>
          <w:rFonts w:hint="eastAsia"/>
        </w:rPr>
        <w:t>代码</w:t>
      </w:r>
      <w:commentRangeStart w:id="28"/>
      <w:r>
        <w:rPr>
          <w:rFonts w:hint="eastAsia"/>
        </w:rPr>
        <w:t>中哪一项是错误的</w:t>
      </w:r>
      <w:r>
        <w:rPr>
          <w:rFonts w:hint="eastAsia"/>
        </w:rPr>
        <w:t xml:space="preserve"> </w:t>
      </w:r>
      <w:commentRangeEnd w:id="28"/>
      <w:r>
        <w:rPr>
          <w:rStyle w:val="af6"/>
        </w:rPr>
        <w:commentReference w:id="28"/>
      </w:r>
    </w:p>
    <w:p w14:paraId="28AB3628" w14:textId="77777777" w:rsidR="00760321" w:rsidRPr="00760321" w:rsidRDefault="00760321" w:rsidP="00760321">
      <w:pPr>
        <w:spacing w:line="240" w:lineRule="auto"/>
      </w:pPr>
      <w:r>
        <w:t>A auto pr = std::</w:t>
      </w:r>
      <w:proofErr w:type="spellStart"/>
      <w:r>
        <w:t>make_pair</w:t>
      </w:r>
      <w:proofErr w:type="spellEnd"/>
      <w:r>
        <w:t>(3, 5);</w:t>
      </w:r>
    </w:p>
    <w:p w14:paraId="4B496F8D" w14:textId="77777777" w:rsidR="00760321" w:rsidRDefault="00760321" w:rsidP="00760321">
      <w:pPr>
        <w:spacing w:line="240" w:lineRule="auto"/>
      </w:pPr>
      <w:r>
        <w:t>B std::pair pr(3, 5);</w:t>
      </w:r>
    </w:p>
    <w:p w14:paraId="5B4957F3" w14:textId="77777777" w:rsidR="00760321" w:rsidRDefault="00760321" w:rsidP="00760321">
      <w:pPr>
        <w:spacing w:line="240" w:lineRule="auto"/>
      </w:pPr>
      <w:r>
        <w:t>C std::array a{3, 5};</w:t>
      </w:r>
    </w:p>
    <w:p w14:paraId="27BFFC6A" w14:textId="77777777" w:rsidR="00760321" w:rsidRDefault="00760321" w:rsidP="00760321">
      <w:pPr>
        <w:spacing w:line="240" w:lineRule="auto"/>
      </w:pPr>
      <w:r>
        <w:t>D std::vector v{3.0, 5};</w:t>
      </w:r>
    </w:p>
    <w:p w14:paraId="0B434102" w14:textId="77777777" w:rsidR="00760321" w:rsidRDefault="00760321" w:rsidP="00760321">
      <w:pPr>
        <w:spacing w:line="240" w:lineRule="auto"/>
      </w:pPr>
    </w:p>
    <w:p w14:paraId="2E219CAE" w14:textId="77777777" w:rsidR="00760321" w:rsidRDefault="00760321" w:rsidP="00760321">
      <w:pPr>
        <w:spacing w:line="240" w:lineRule="auto"/>
      </w:pPr>
      <w:r>
        <w:t>25.</w:t>
      </w:r>
      <w:r>
        <w:rPr>
          <w:rFonts w:hint="eastAsia"/>
        </w:rPr>
        <w:t>（单选）每个变量的所有取值</w:t>
      </w:r>
      <w:commentRangeStart w:id="29"/>
      <w:r>
        <w:rPr>
          <w:rFonts w:hint="eastAsia"/>
        </w:rPr>
        <w:t>，能覆盖一次的是（）</w:t>
      </w:r>
      <w:commentRangeEnd w:id="29"/>
      <w:r>
        <w:rPr>
          <w:rStyle w:val="af6"/>
        </w:rPr>
        <w:commentReference w:id="29"/>
      </w:r>
    </w:p>
    <w:p w14:paraId="5A848677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A EC </w:t>
      </w:r>
      <w:r>
        <w:rPr>
          <w:rFonts w:hint="eastAsia"/>
        </w:rPr>
        <w:t>单一组合</w:t>
      </w:r>
    </w:p>
    <w:p w14:paraId="29277978" w14:textId="77777777" w:rsidR="00760321" w:rsidRDefault="00760321" w:rsidP="00760321">
      <w:pPr>
        <w:spacing w:line="240" w:lineRule="auto"/>
      </w:pPr>
      <w:r>
        <w:rPr>
          <w:rFonts w:hint="eastAsia"/>
        </w:rPr>
        <w:t xml:space="preserve">B BC </w:t>
      </w:r>
      <w:r>
        <w:rPr>
          <w:rFonts w:hint="eastAsia"/>
        </w:rPr>
        <w:t>基本组合</w:t>
      </w:r>
    </w:p>
    <w:p w14:paraId="6A6BBC32" w14:textId="77777777" w:rsidR="00760321" w:rsidRDefault="00760321" w:rsidP="00760321">
      <w:pPr>
        <w:spacing w:line="240" w:lineRule="auto"/>
      </w:pPr>
      <w:r>
        <w:t>C N-wise</w:t>
      </w:r>
    </w:p>
    <w:p w14:paraId="421FAE91" w14:textId="77777777" w:rsidR="00760321" w:rsidRDefault="00760321" w:rsidP="00760321">
      <w:pPr>
        <w:spacing w:line="240" w:lineRule="auto"/>
      </w:pPr>
      <w:r>
        <w:t>D pair-wise</w:t>
      </w:r>
    </w:p>
    <w:p w14:paraId="5478D9CD" w14:textId="77777777" w:rsidR="00760321" w:rsidRDefault="00760321" w:rsidP="00760321">
      <w:pPr>
        <w:spacing w:line="240" w:lineRule="auto"/>
      </w:pPr>
    </w:p>
    <w:p w14:paraId="3B48613E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6.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（单选）下列示例代码中对于枚举的使用方法，符合公司华为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30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30"/>
      <w:r>
        <w:rPr>
          <w:rStyle w:val="af6"/>
        </w:rPr>
        <w:commentReference w:id="30"/>
      </w:r>
    </w:p>
    <w:p w14:paraId="7CC6B582" w14:textId="77777777" w:rsidR="00E47619" w:rsidRDefault="00E47619" w:rsidP="00E47619">
      <w:pPr>
        <w:spacing w:line="240" w:lineRule="auto"/>
      </w:pPr>
      <w:r>
        <w:t>A.</w:t>
      </w:r>
    </w:p>
    <w:p w14:paraId="6E2E4A4A" w14:textId="77777777" w:rsidR="00E47619" w:rsidRDefault="00E47619" w:rsidP="00E47619">
      <w:pPr>
        <w:spacing w:line="240" w:lineRule="auto"/>
      </w:pPr>
      <w:r>
        <w:t>#define BOARD_COUNT 64;</w:t>
      </w:r>
    </w:p>
    <w:p w14:paraId="00E4E1B6" w14:textId="77777777" w:rsidR="00E47619" w:rsidRDefault="00E47619" w:rsidP="00E47619">
      <w:pPr>
        <w:spacing w:line="240" w:lineRule="auto"/>
      </w:pPr>
      <w:proofErr w:type="spellStart"/>
      <w:r>
        <w:t>OspBoard</w:t>
      </w:r>
      <w:proofErr w:type="spellEnd"/>
      <w:r>
        <w:t xml:space="preserve"> </w:t>
      </w:r>
      <w:proofErr w:type="spellStart"/>
      <w:r>
        <w:t>neBoards</w:t>
      </w:r>
      <w:proofErr w:type="spellEnd"/>
      <w:r>
        <w:t>[BOARD_COUNT]</w:t>
      </w:r>
    </w:p>
    <w:p w14:paraId="67B3BB16" w14:textId="77777777" w:rsidR="00E47619" w:rsidRDefault="00E47619" w:rsidP="00E47619">
      <w:pPr>
        <w:spacing w:line="240" w:lineRule="auto"/>
      </w:pPr>
      <w:r>
        <w:t>B.</w:t>
      </w:r>
    </w:p>
    <w:p w14:paraId="751D2F21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{</w:t>
      </w:r>
    </w:p>
    <w:p w14:paraId="7BA5FF1E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2A39251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6D510C0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5946F0C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1190284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626552A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641FBE7B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30DB6647" w14:textId="77777777" w:rsidR="00E47619" w:rsidRDefault="00E47619" w:rsidP="00E47619">
      <w:pPr>
        <w:spacing w:line="240" w:lineRule="auto"/>
      </w:pPr>
      <w:r>
        <w:t>};</w:t>
      </w:r>
    </w:p>
    <w:p w14:paraId="6BEF735A" w14:textId="77777777" w:rsidR="00E47619" w:rsidRDefault="00E47619" w:rsidP="00E47619">
      <w:pPr>
        <w:spacing w:line="240" w:lineRule="auto"/>
      </w:pPr>
      <w:r>
        <w:t>C.</w:t>
      </w:r>
    </w:p>
    <w:p w14:paraId="5C29416C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ScoreLevel</w:t>
      </w:r>
      <w:proofErr w:type="spellEnd"/>
      <w:r>
        <w:t xml:space="preserve"> {</w:t>
      </w:r>
    </w:p>
    <w:p w14:paraId="35BFC4A5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18E7C3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0E4FBC3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23F324B4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41D3C7C3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74A34A6B" w14:textId="77777777" w:rsidR="00E47619" w:rsidRDefault="00E47619" w:rsidP="00E47619">
      <w:pPr>
        <w:spacing w:line="240" w:lineRule="auto"/>
      </w:pPr>
      <w:r>
        <w:lastRenderedPageBreak/>
        <w:t>};</w:t>
      </w:r>
    </w:p>
    <w:p w14:paraId="376AEF1F" w14:textId="77777777" w:rsidR="00E47619" w:rsidRDefault="00E47619" w:rsidP="00E47619">
      <w:pPr>
        <w:spacing w:line="240" w:lineRule="auto"/>
      </w:pPr>
      <w:r>
        <w:t>D.</w:t>
      </w:r>
    </w:p>
    <w:p w14:paraId="1C6442AB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ThreadState</w:t>
      </w:r>
      <w:proofErr w:type="spellEnd"/>
      <w:r>
        <w:t xml:space="preserve"> {</w:t>
      </w:r>
    </w:p>
    <w:p w14:paraId="4D5E5BC2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37F2FFD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004C9C5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6167DEA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77E93859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49239B55" w14:textId="77777777" w:rsidR="00E47619" w:rsidRDefault="00E47619" w:rsidP="00E47619">
      <w:pPr>
        <w:spacing w:line="240" w:lineRule="auto"/>
      </w:pPr>
      <w:r>
        <w:t>}</w:t>
      </w:r>
    </w:p>
    <w:p w14:paraId="760AF899" w14:textId="77777777" w:rsidR="00E47619" w:rsidRDefault="00E47619" w:rsidP="00E47619">
      <w:pPr>
        <w:spacing w:line="240" w:lineRule="auto"/>
      </w:pPr>
    </w:p>
    <w:p w14:paraId="1DEFF4EE" w14:textId="77777777" w:rsidR="00E47619" w:rsidRDefault="00E47619" w:rsidP="00E47619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MsgState</w:t>
      </w:r>
      <w:proofErr w:type="spellEnd"/>
      <w:r>
        <w:t xml:space="preserve"> {</w:t>
      </w:r>
    </w:p>
    <w:p w14:paraId="1993FEF1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DA82B08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1787B6B0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4C783D2D" w14:textId="77777777" w:rsidR="00E47619" w:rsidRDefault="00E47619" w:rsidP="00E47619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2C76435" w14:textId="3BCFCCE0" w:rsidR="00760321" w:rsidRDefault="00E47619" w:rsidP="00E47619">
      <w:pPr>
        <w:spacing w:line="240" w:lineRule="auto"/>
      </w:pPr>
      <w:r>
        <w:t>}</w:t>
      </w:r>
    </w:p>
    <w:p w14:paraId="165C398C" w14:textId="77777777" w:rsidR="00760321" w:rsidRDefault="00760321" w:rsidP="00760321">
      <w:pPr>
        <w:spacing w:line="240" w:lineRule="auto"/>
      </w:pPr>
    </w:p>
    <w:p w14:paraId="6B185FBC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**</w:t>
      </w:r>
      <w:r>
        <w:rPr>
          <w:rFonts w:hint="eastAsia"/>
        </w:rPr>
        <w:t>（单选）按照华为通用编程规范要</w:t>
      </w:r>
      <w:commentRangeStart w:id="31"/>
      <w:r>
        <w:rPr>
          <w:rFonts w:hint="eastAsia"/>
        </w:rPr>
        <w:t>求，应填入横线处的代码为</w:t>
      </w:r>
      <w:commentRangeEnd w:id="31"/>
      <w:r>
        <w:rPr>
          <w:rStyle w:val="af6"/>
        </w:rPr>
        <w:commentReference w:id="31"/>
      </w:r>
    </w:p>
    <w:p w14:paraId="211DB220" w14:textId="77777777" w:rsidR="00760321" w:rsidRDefault="00760321" w:rsidP="00760321">
      <w:pPr>
        <w:spacing w:line="240" w:lineRule="auto"/>
      </w:pPr>
      <w:r>
        <w:t>class Base {</w:t>
      </w:r>
    </w:p>
    <w:p w14:paraId="0B472ECD" w14:textId="77777777" w:rsidR="00760321" w:rsidRDefault="00760321" w:rsidP="00760321">
      <w:pPr>
        <w:spacing w:line="240" w:lineRule="auto"/>
      </w:pPr>
      <w:r>
        <w:t>public:</w:t>
      </w:r>
    </w:p>
    <w:p w14:paraId="44DB124A" w14:textId="77777777" w:rsidR="00760321" w:rsidRDefault="00760321" w:rsidP="00760321">
      <w:pPr>
        <w:spacing w:line="240" w:lineRule="auto"/>
      </w:pPr>
      <w:r>
        <w:tab/>
        <w:t>virtual ~Base() {}</w:t>
      </w:r>
    </w:p>
    <w:p w14:paraId="235973FB" w14:textId="77777777" w:rsidR="00760321" w:rsidRDefault="00760321" w:rsidP="00760321">
      <w:pPr>
        <w:spacing w:line="240" w:lineRule="auto"/>
      </w:pPr>
      <w:r>
        <w:t>};</w:t>
      </w:r>
    </w:p>
    <w:p w14:paraId="39C32885" w14:textId="77777777" w:rsidR="00760321" w:rsidRDefault="00760321" w:rsidP="00760321">
      <w:pPr>
        <w:spacing w:line="240" w:lineRule="auto"/>
      </w:pPr>
      <w:r>
        <w:t>class Derived : public Base {</w:t>
      </w:r>
    </w:p>
    <w:p w14:paraId="0EF642F9" w14:textId="77777777" w:rsidR="00760321" w:rsidRDefault="00760321" w:rsidP="00760321">
      <w:pPr>
        <w:spacing w:line="240" w:lineRule="auto"/>
      </w:pPr>
      <w:r>
        <w:t>public:</w:t>
      </w:r>
    </w:p>
    <w:p w14:paraId="1873F6F8" w14:textId="77777777" w:rsidR="00760321" w:rsidRDefault="00760321" w:rsidP="00760321">
      <w:pPr>
        <w:spacing w:line="240" w:lineRule="auto"/>
      </w:pPr>
      <w:r>
        <w:tab/>
        <w:t>virtual ~Derived() {}</w:t>
      </w:r>
    </w:p>
    <w:p w14:paraId="33D63786" w14:textId="77777777" w:rsidR="00760321" w:rsidRDefault="00760321" w:rsidP="00760321">
      <w:pPr>
        <w:spacing w:line="240" w:lineRule="auto"/>
      </w:pPr>
      <w:r>
        <w:t>};</w:t>
      </w:r>
    </w:p>
    <w:p w14:paraId="3C1CE8B2" w14:textId="77777777" w:rsidR="00760321" w:rsidRDefault="00760321" w:rsidP="00760321">
      <w:pPr>
        <w:spacing w:line="240" w:lineRule="auto"/>
      </w:pPr>
      <w:r>
        <w:t xml:space="preserve">int </w:t>
      </w:r>
      <w:proofErr w:type="spellStart"/>
      <w:r>
        <w:t>Func</w:t>
      </w:r>
      <w:proofErr w:type="spellEnd"/>
      <w:r>
        <w:t>(Base* object)</w:t>
      </w:r>
    </w:p>
    <w:p w14:paraId="3C17C669" w14:textId="77777777" w:rsidR="00760321" w:rsidRDefault="00760321" w:rsidP="00760321">
      <w:pPr>
        <w:spacing w:line="240" w:lineRule="auto"/>
      </w:pPr>
      <w:r>
        <w:t>{</w:t>
      </w:r>
    </w:p>
    <w:p w14:paraId="77238A80" w14:textId="77777777" w:rsidR="00760321" w:rsidRDefault="00760321" w:rsidP="00760321">
      <w:pPr>
        <w:spacing w:line="240" w:lineRule="auto"/>
      </w:pPr>
      <w:r>
        <w:tab/>
        <w:t>Derived* derived = ______;</w:t>
      </w:r>
    </w:p>
    <w:p w14:paraId="298540F8" w14:textId="77777777" w:rsidR="00760321" w:rsidRDefault="00760321" w:rsidP="00760321">
      <w:pPr>
        <w:spacing w:line="240" w:lineRule="auto"/>
      </w:pPr>
      <w:r>
        <w:t xml:space="preserve">if (derived == </w:t>
      </w:r>
      <w:proofErr w:type="spellStart"/>
      <w:r>
        <w:t>nullptr</w:t>
      </w:r>
      <w:proofErr w:type="spellEnd"/>
      <w:r>
        <w:t>) {</w:t>
      </w:r>
    </w:p>
    <w:p w14:paraId="781A364B" w14:textId="77777777" w:rsidR="00760321" w:rsidRDefault="00760321" w:rsidP="00760321">
      <w:pPr>
        <w:spacing w:line="240" w:lineRule="auto"/>
      </w:pPr>
      <w:r>
        <w:tab/>
      </w:r>
      <w:r>
        <w:tab/>
      </w:r>
      <w:proofErr w:type="spellStart"/>
      <w:r>
        <w:t>reurn</w:t>
      </w:r>
      <w:proofErr w:type="spellEnd"/>
      <w:r>
        <w:t xml:space="preserve"> ERROR_WRONG_TYPE;</w:t>
      </w:r>
    </w:p>
    <w:p w14:paraId="20A1D109" w14:textId="77777777" w:rsidR="00760321" w:rsidRDefault="00760321" w:rsidP="00760321">
      <w:pPr>
        <w:spacing w:line="240" w:lineRule="auto"/>
      </w:pPr>
      <w:r>
        <w:t>}</w:t>
      </w:r>
    </w:p>
    <w:p w14:paraId="7ADD0E6C" w14:textId="77777777" w:rsidR="00760321" w:rsidRDefault="00760321" w:rsidP="00760321">
      <w:pPr>
        <w:spacing w:line="240" w:lineRule="auto"/>
      </w:pPr>
      <w:r>
        <w:t>}</w:t>
      </w:r>
    </w:p>
    <w:p w14:paraId="0D7F425E" w14:textId="77777777" w:rsidR="00760321" w:rsidRDefault="00760321" w:rsidP="00760321">
      <w:pPr>
        <w:spacing w:line="240" w:lineRule="auto"/>
      </w:pPr>
      <w:r>
        <w:t>A.</w:t>
      </w:r>
      <w:r>
        <w:tab/>
        <w:t>(Derived*)object;</w:t>
      </w:r>
    </w:p>
    <w:p w14:paraId="6621D0CF" w14:textId="77777777" w:rsidR="00760321" w:rsidRDefault="00760321" w:rsidP="00760321">
      <w:pPr>
        <w:spacing w:line="240" w:lineRule="auto"/>
      </w:pPr>
      <w:r>
        <w:t>B.</w:t>
      </w:r>
      <w:r>
        <w:tab/>
      </w:r>
      <w:proofErr w:type="spellStart"/>
      <w:r>
        <w:t>dynamic_cast</w:t>
      </w:r>
      <w:proofErr w:type="spellEnd"/>
      <w:r>
        <w:t>&lt;Derived*&gt;(object);</w:t>
      </w:r>
    </w:p>
    <w:p w14:paraId="3A548C09" w14:textId="77777777" w:rsidR="00760321" w:rsidRDefault="00760321" w:rsidP="00760321">
      <w:pPr>
        <w:spacing w:line="240" w:lineRule="auto"/>
      </w:pPr>
      <w:r>
        <w:t>C.</w:t>
      </w:r>
      <w:r>
        <w:tab/>
      </w:r>
      <w:proofErr w:type="spellStart"/>
      <w:r>
        <w:t>static_cast</w:t>
      </w:r>
      <w:proofErr w:type="spellEnd"/>
      <w:r>
        <w:t>&lt;Derived*&gt;(object);</w:t>
      </w:r>
    </w:p>
    <w:p w14:paraId="588D1241" w14:textId="77777777" w:rsidR="00760321" w:rsidRDefault="00760321" w:rsidP="00760321">
      <w:pPr>
        <w:spacing w:line="240" w:lineRule="auto"/>
      </w:pPr>
      <w:r>
        <w:t>D.</w:t>
      </w:r>
      <w:r>
        <w:tab/>
      </w:r>
      <w:proofErr w:type="spellStart"/>
      <w:r>
        <w:t>reinterpret_cast</w:t>
      </w:r>
      <w:proofErr w:type="spellEnd"/>
      <w:r>
        <w:t>&lt;Derived*&gt;(object);</w:t>
      </w:r>
    </w:p>
    <w:p w14:paraId="3702316A" w14:textId="77777777" w:rsidR="00760321" w:rsidRDefault="00760321" w:rsidP="00760321">
      <w:pPr>
        <w:spacing w:line="240" w:lineRule="auto"/>
      </w:pPr>
    </w:p>
    <w:p w14:paraId="6A2E7544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8.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（单选）阅读下面代码，输入“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”</w:t>
      </w:r>
      <w:commentRangeStart w:id="32"/>
      <w:r>
        <w:rPr>
          <w:rFonts w:hint="eastAsia"/>
        </w:rPr>
        <w:t>，请问输出结果</w:t>
      </w:r>
      <w:commentRangeEnd w:id="32"/>
      <w:r>
        <w:rPr>
          <w:rStyle w:val="af6"/>
        </w:rPr>
        <w:commentReference w:id="32"/>
      </w:r>
    </w:p>
    <w:p w14:paraId="13558FAB" w14:textId="77777777" w:rsidR="00760321" w:rsidRDefault="00760321" w:rsidP="00760321">
      <w:pPr>
        <w:spacing w:line="240" w:lineRule="auto"/>
      </w:pPr>
      <w:r>
        <w:t>char str[10];</w:t>
      </w:r>
    </w:p>
    <w:p w14:paraId="54753E0E" w14:textId="77777777" w:rsidR="00760321" w:rsidRDefault="00760321" w:rsidP="00760321">
      <w:pPr>
        <w:spacing w:line="240" w:lineRule="auto"/>
      </w:pPr>
      <w:proofErr w:type="spellStart"/>
      <w:r>
        <w:t>cin.get</w:t>
      </w:r>
      <w:proofErr w:type="spellEnd"/>
      <w:r>
        <w:t>(str, 5, 'd');</w:t>
      </w:r>
    </w:p>
    <w:p w14:paraId="30DA7C00" w14:textId="77777777" w:rsidR="00760321" w:rsidRDefault="00760321" w:rsidP="00760321">
      <w:pPr>
        <w:spacing w:line="240" w:lineRule="auto"/>
      </w:pPr>
      <w:proofErr w:type="spellStart"/>
      <w:r>
        <w:t>cout</w:t>
      </w:r>
      <w:proofErr w:type="spellEnd"/>
      <w:r>
        <w:t xml:space="preserve"> &lt;&lt; str;</w:t>
      </w:r>
    </w:p>
    <w:p w14:paraId="48D3C878" w14:textId="77777777" w:rsidR="00760321" w:rsidRDefault="00760321" w:rsidP="00760321">
      <w:pPr>
        <w:spacing w:line="240" w:lineRule="auto"/>
      </w:pPr>
      <w:r>
        <w:t xml:space="preserve">A. </w:t>
      </w:r>
      <w:proofErr w:type="spellStart"/>
      <w:r>
        <w:t>abc</w:t>
      </w:r>
      <w:proofErr w:type="spellEnd"/>
    </w:p>
    <w:p w14:paraId="7FBE6D78" w14:textId="77777777" w:rsidR="00760321" w:rsidRDefault="00760321" w:rsidP="00760321">
      <w:pPr>
        <w:spacing w:line="240" w:lineRule="auto"/>
      </w:pPr>
      <w:r>
        <w:lastRenderedPageBreak/>
        <w:t xml:space="preserve">B. </w:t>
      </w:r>
      <w:proofErr w:type="spellStart"/>
      <w:r>
        <w:t>abcd</w:t>
      </w:r>
      <w:proofErr w:type="spellEnd"/>
    </w:p>
    <w:p w14:paraId="477A988B" w14:textId="77777777" w:rsidR="00760321" w:rsidRDefault="00760321" w:rsidP="00760321">
      <w:pPr>
        <w:spacing w:line="240" w:lineRule="auto"/>
      </w:pPr>
      <w:r>
        <w:t xml:space="preserve">C. </w:t>
      </w:r>
      <w:proofErr w:type="spellStart"/>
      <w:r>
        <w:t>abcde</w:t>
      </w:r>
      <w:proofErr w:type="spellEnd"/>
    </w:p>
    <w:p w14:paraId="453AE164" w14:textId="77777777" w:rsidR="00760321" w:rsidRDefault="00760321" w:rsidP="00760321">
      <w:pPr>
        <w:spacing w:line="240" w:lineRule="auto"/>
      </w:pPr>
      <w:r>
        <w:t xml:space="preserve">D. </w:t>
      </w:r>
      <w:proofErr w:type="spellStart"/>
      <w:r>
        <w:t>abcdef</w:t>
      </w:r>
      <w:proofErr w:type="spellEnd"/>
    </w:p>
    <w:p w14:paraId="7EE58B72" w14:textId="77777777" w:rsidR="00760321" w:rsidRDefault="00760321" w:rsidP="00760321">
      <w:pPr>
        <w:spacing w:line="240" w:lineRule="auto"/>
      </w:pPr>
    </w:p>
    <w:p w14:paraId="4723979D" w14:textId="77777777" w:rsidR="00760321" w:rsidRDefault="00760321" w:rsidP="00760321">
      <w:pPr>
        <w:spacing w:line="240" w:lineRule="auto"/>
      </w:pPr>
      <w:r>
        <w:rPr>
          <w:rFonts w:hint="eastAsia"/>
        </w:rPr>
        <w:t>2</w:t>
      </w:r>
      <w:r>
        <w:t>9.</w:t>
      </w:r>
      <w:r>
        <w:rPr>
          <w:rFonts w:hint="eastAsia"/>
        </w:rPr>
        <w:t>【存疑】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中定义了模板类</w:t>
      </w:r>
      <w:r>
        <w:rPr>
          <w:rFonts w:hint="eastAsia"/>
        </w:rPr>
        <w:t>Foo</w:t>
      </w:r>
      <w:r>
        <w:rPr>
          <w:rFonts w:hint="eastAsia"/>
        </w:rPr>
        <w:t>，那么对于</w:t>
      </w:r>
      <w:r>
        <w:rPr>
          <w:rFonts w:hint="eastAsia"/>
        </w:rPr>
        <w:t>template&lt;&gt;class Foo(std::string)</w:t>
      </w:r>
      <w:r>
        <w:rPr>
          <w:rFonts w:hint="eastAsia"/>
        </w:rPr>
        <w:t>这个模板显示特殊化定义的位置</w:t>
      </w:r>
      <w:commentRangeStart w:id="33"/>
      <w:r>
        <w:rPr>
          <w:rFonts w:hint="eastAsia"/>
        </w:rPr>
        <w:t>，符合规范的是（）</w:t>
      </w:r>
      <w:commentRangeEnd w:id="33"/>
      <w:r>
        <w:rPr>
          <w:rStyle w:val="af6"/>
        </w:rPr>
        <w:commentReference w:id="33"/>
      </w:r>
    </w:p>
    <w:p w14:paraId="3B7C3DF9" w14:textId="77777777" w:rsidR="00760321" w:rsidRDefault="00760321" w:rsidP="00760321">
      <w:pPr>
        <w:spacing w:line="240" w:lineRule="auto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8624E6D" w14:textId="77777777" w:rsidR="00760321" w:rsidRDefault="00760321" w:rsidP="00760321">
      <w:pPr>
        <w:spacing w:line="240" w:lineRule="auto"/>
      </w:pPr>
      <w:r>
        <w:t>class Foo{</w:t>
      </w:r>
    </w:p>
    <w:p w14:paraId="5E6784B0" w14:textId="77777777" w:rsidR="00760321" w:rsidRDefault="00760321" w:rsidP="00760321">
      <w:pPr>
        <w:spacing w:line="240" w:lineRule="auto"/>
      </w:pPr>
      <w:r>
        <w:t>}</w:t>
      </w:r>
    </w:p>
    <w:p w14:paraId="445A2CA7" w14:textId="77777777" w:rsidR="00760321" w:rsidRDefault="00760321" w:rsidP="00760321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中</w:t>
      </w:r>
    </w:p>
    <w:p w14:paraId="526FDEE7" w14:textId="77777777" w:rsidR="00760321" w:rsidRDefault="00760321" w:rsidP="00760321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可以放在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或其他包含了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的头文件中</w:t>
      </w:r>
    </w:p>
    <w:p w14:paraId="28C734C3" w14:textId="77777777" w:rsidR="00760321" w:rsidRDefault="00760321" w:rsidP="00760321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</w:t>
      </w:r>
    </w:p>
    <w:p w14:paraId="7D3FE571" w14:textId="77777777" w:rsidR="00760321" w:rsidRDefault="00760321" w:rsidP="00760321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必须放在同时包含了</w:t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和</w:t>
      </w:r>
      <w:r>
        <w:rPr>
          <w:rFonts w:hint="eastAsia"/>
        </w:rPr>
        <w:t>&lt;string&gt;</w:t>
      </w:r>
      <w:r>
        <w:rPr>
          <w:rFonts w:hint="eastAsia"/>
        </w:rPr>
        <w:t>的某个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</w:t>
      </w:r>
    </w:p>
    <w:p w14:paraId="175220A1" w14:textId="77777777" w:rsidR="00760321" w:rsidRDefault="00760321" w:rsidP="00760321">
      <w:pPr>
        <w:spacing w:line="240" w:lineRule="auto"/>
      </w:pPr>
    </w:p>
    <w:p w14:paraId="44BA8EA3" w14:textId="77777777" w:rsidR="00760321" w:rsidRDefault="00760321" w:rsidP="00760321">
      <w:pPr>
        <w:spacing w:line="240" w:lineRule="auto"/>
      </w:pPr>
    </w:p>
    <w:p w14:paraId="43FEEE5D" w14:textId="77777777" w:rsidR="00760321" w:rsidRDefault="00760321" w:rsidP="00760321">
      <w:pPr>
        <w:spacing w:line="240" w:lineRule="auto"/>
      </w:pPr>
      <w:r>
        <w:rPr>
          <w:rFonts w:hint="eastAsia"/>
        </w:rPr>
        <w:t>3</w:t>
      </w:r>
      <w:r>
        <w:t>0.</w:t>
      </w:r>
      <w:r w:rsidRPr="00760321">
        <w:rPr>
          <w:rFonts w:hint="eastAsia"/>
        </w:rPr>
        <w:t xml:space="preserve"> </w:t>
      </w:r>
      <w:r>
        <w:rPr>
          <w:rFonts w:hint="eastAsia"/>
        </w:rPr>
        <w:t>***</w:t>
      </w:r>
      <w:r>
        <w:rPr>
          <w:rFonts w:hint="eastAsia"/>
        </w:rPr>
        <w:t>以</w:t>
      </w:r>
      <w:commentRangeStart w:id="34"/>
      <w:r>
        <w:rPr>
          <w:rFonts w:hint="eastAsia"/>
        </w:rPr>
        <w:t>下输出</w:t>
      </w:r>
      <w:commentRangeEnd w:id="34"/>
      <w:r>
        <w:rPr>
          <w:rStyle w:val="af6"/>
        </w:rPr>
        <w:commentReference w:id="34"/>
      </w:r>
      <w:r>
        <w:rPr>
          <w:rFonts w:hint="eastAsia"/>
        </w:rPr>
        <w:t>？</w:t>
      </w:r>
    </w:p>
    <w:p w14:paraId="260B35E3" w14:textId="77777777" w:rsidR="00760321" w:rsidRDefault="00760321" w:rsidP="00760321">
      <w:pPr>
        <w:spacing w:line="240" w:lineRule="auto"/>
      </w:pPr>
      <w:proofErr w:type="spellStart"/>
      <w:r>
        <w:t>cout</w:t>
      </w:r>
      <w:proofErr w:type="spellEnd"/>
      <w:r>
        <w:t xml:space="preserve"> &lt;&lt; "Alpha\0and\0Gamma";</w:t>
      </w:r>
    </w:p>
    <w:p w14:paraId="171EFF9D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</w:t>
      </w:r>
    </w:p>
    <w:p w14:paraId="1B40DBB7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Alpha\0and\0Gamma</w:t>
      </w:r>
    </w:p>
    <w:p w14:paraId="2239BF5E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t>Gamma</w:t>
      </w:r>
    </w:p>
    <w:p w14:paraId="1C6F425B" w14:textId="77777777" w:rsidR="0075399E" w:rsidRDefault="0075399E" w:rsidP="0075399E">
      <w:pPr>
        <w:pStyle w:val="af5"/>
        <w:numPr>
          <w:ilvl w:val="0"/>
          <w:numId w:val="39"/>
        </w:numPr>
        <w:spacing w:line="240" w:lineRule="auto"/>
        <w:ind w:firstLineChars="0"/>
      </w:pPr>
      <w:r>
        <w:rPr>
          <w:rFonts w:hint="eastAsia"/>
        </w:rPr>
        <w:t>无输出</w:t>
      </w:r>
    </w:p>
    <w:p w14:paraId="7351624A" w14:textId="77777777" w:rsidR="0075399E" w:rsidRDefault="0075399E" w:rsidP="0075399E">
      <w:pPr>
        <w:spacing w:line="240" w:lineRule="auto"/>
      </w:pPr>
    </w:p>
    <w:p w14:paraId="1434AACB" w14:textId="77777777" w:rsidR="0075399E" w:rsidRDefault="0075399E" w:rsidP="0075399E">
      <w:pPr>
        <w:spacing w:line="240" w:lineRule="auto"/>
      </w:pPr>
    </w:p>
    <w:p w14:paraId="4388F59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1.</w:t>
      </w:r>
      <w:r w:rsidRPr="0075399E">
        <w:rPr>
          <w:rFonts w:hint="eastAsia"/>
        </w:rPr>
        <w:tab/>
        <w:t>**</w:t>
      </w:r>
      <w:r w:rsidRPr="0075399E">
        <w:rPr>
          <w:rFonts w:hint="eastAsia"/>
        </w:rPr>
        <w:t>对</w:t>
      </w:r>
      <w:r w:rsidRPr="0075399E">
        <w:rPr>
          <w:rFonts w:hint="eastAsia"/>
        </w:rPr>
        <w:t>std::vector&lt;int&gt;</w:t>
      </w:r>
      <w:r w:rsidRPr="0075399E">
        <w:rPr>
          <w:rFonts w:hint="eastAsia"/>
        </w:rPr>
        <w:t>类型的变量，以下符合华为语言编程规范的原则，要</w:t>
      </w:r>
      <w:commentRangeStart w:id="35"/>
      <w:r w:rsidRPr="0075399E">
        <w:rPr>
          <w:rFonts w:hint="eastAsia"/>
        </w:rPr>
        <w:t>求和建议的是（）</w:t>
      </w:r>
      <w:commentRangeEnd w:id="35"/>
      <w:r>
        <w:rPr>
          <w:rStyle w:val="af6"/>
        </w:rPr>
        <w:commentReference w:id="35"/>
      </w:r>
    </w:p>
    <w:p w14:paraId="7842F633" w14:textId="77777777" w:rsidR="0075399E" w:rsidRDefault="0075399E" w:rsidP="0075399E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 w:rsidRPr="0075399E">
        <w:t>for (</w:t>
      </w:r>
      <w:proofErr w:type="spellStart"/>
      <w:r w:rsidRPr="0075399E">
        <w:t>size_t</w:t>
      </w:r>
      <w:proofErr w:type="spellEnd"/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3BEBF9E4" w14:textId="77777777" w:rsidR="0075399E" w:rsidRDefault="0075399E" w:rsidP="0075399E">
      <w:pPr>
        <w:spacing w:line="240" w:lineRule="auto"/>
      </w:pPr>
      <w:r>
        <w:t xml:space="preserve">B. </w:t>
      </w:r>
      <w:r w:rsidRPr="0075399E">
        <w:t>for (</w:t>
      </w:r>
      <w:r>
        <w:rPr>
          <w:rFonts w:hint="eastAsia"/>
        </w:rPr>
        <w:t>int</w:t>
      </w:r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66DE60F0" w14:textId="77777777" w:rsidR="0075399E" w:rsidRDefault="0075399E" w:rsidP="0075399E">
      <w:pPr>
        <w:spacing w:line="240" w:lineRule="auto"/>
      </w:pPr>
      <w:r>
        <w:t xml:space="preserve">C. </w:t>
      </w:r>
      <w:r w:rsidRPr="0075399E">
        <w:t>for (</w:t>
      </w:r>
      <w:r>
        <w:t>auto</w:t>
      </w:r>
      <w:r w:rsidRPr="0075399E">
        <w:t xml:space="preserve"> i = 0;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7C39D178" w14:textId="77777777" w:rsidR="0075399E" w:rsidRDefault="0075399E" w:rsidP="0075399E">
      <w:pPr>
        <w:spacing w:line="240" w:lineRule="auto"/>
      </w:pPr>
      <w:r>
        <w:t xml:space="preserve">D. </w:t>
      </w:r>
      <w:r w:rsidRPr="0075399E">
        <w:t>for (</w:t>
      </w:r>
      <w:r>
        <w:t>auto</w:t>
      </w:r>
      <w:r w:rsidRPr="0075399E">
        <w:t xml:space="preserve"> i</w:t>
      </w:r>
      <w:r>
        <w:t>{0}</w:t>
      </w:r>
      <w:r w:rsidRPr="0075399E">
        <w:t xml:space="preserve">; i &lt; </w:t>
      </w:r>
      <w:proofErr w:type="spellStart"/>
      <w:r>
        <w:rPr>
          <w:rFonts w:hint="eastAsia"/>
        </w:rPr>
        <w:t>v</w:t>
      </w:r>
      <w:r w:rsidRPr="0075399E">
        <w:t>.size</w:t>
      </w:r>
      <w:proofErr w:type="spellEnd"/>
      <w:r w:rsidRPr="0075399E">
        <w:t>(); ++i) {</w:t>
      </w:r>
    </w:p>
    <w:p w14:paraId="5125D337" w14:textId="77777777" w:rsidR="0075399E" w:rsidRDefault="0075399E" w:rsidP="0075399E">
      <w:pPr>
        <w:spacing w:line="240" w:lineRule="auto"/>
      </w:pPr>
    </w:p>
    <w:p w14:paraId="3324D11A" w14:textId="77777777" w:rsidR="0075399E" w:rsidRDefault="0075399E" w:rsidP="0075399E">
      <w:pPr>
        <w:spacing w:line="240" w:lineRule="auto"/>
      </w:pPr>
    </w:p>
    <w:p w14:paraId="2676B06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2.(</w:t>
      </w:r>
      <w:r>
        <w:rPr>
          <w:rFonts w:hint="eastAsia"/>
        </w:rPr>
        <w:t>单选</w:t>
      </w:r>
      <w:r>
        <w:t>)</w:t>
      </w:r>
      <w:r>
        <w:rPr>
          <w:rFonts w:hint="eastAsia"/>
        </w:rPr>
        <w:t>根据华为</w:t>
      </w:r>
      <w:r>
        <w:rPr>
          <w:rFonts w:hint="eastAsia"/>
        </w:rPr>
        <w:t>C++</w:t>
      </w:r>
      <w:r>
        <w:rPr>
          <w:rFonts w:hint="eastAsia"/>
        </w:rPr>
        <w:t>语言编程规范，针对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文件中不需要导出的变量，常量或者函数，下列哪种说法是</w:t>
      </w:r>
      <w:commentRangeStart w:id="36"/>
      <w:r>
        <w:rPr>
          <w:rFonts w:hint="eastAsia"/>
        </w:rPr>
        <w:t>正确的？</w:t>
      </w:r>
      <w:commentRangeEnd w:id="36"/>
      <w:r>
        <w:rPr>
          <w:rStyle w:val="af6"/>
        </w:rPr>
        <w:commentReference w:id="36"/>
      </w:r>
    </w:p>
    <w:p w14:paraId="325A571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只能使用</w:t>
      </w:r>
      <w:r>
        <w:rPr>
          <w:rFonts w:hint="eastAsia"/>
        </w:rPr>
        <w:t xml:space="preserve"> static </w:t>
      </w:r>
      <w:r>
        <w:rPr>
          <w:rFonts w:hint="eastAsia"/>
        </w:rPr>
        <w:t>修饰</w:t>
      </w:r>
    </w:p>
    <w:p w14:paraId="4ECB77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只能使用匿名</w:t>
      </w:r>
      <w:r>
        <w:rPr>
          <w:rFonts w:hint="eastAsia"/>
        </w:rPr>
        <w:t xml:space="preserve"> namespace </w:t>
      </w:r>
      <w:r>
        <w:rPr>
          <w:rFonts w:hint="eastAsia"/>
        </w:rPr>
        <w:t>封装</w:t>
      </w:r>
    </w:p>
    <w:p w14:paraId="6EA7DC2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修饰，推荐使用匿名</w:t>
      </w:r>
      <w:r>
        <w:rPr>
          <w:rFonts w:hint="eastAsia"/>
        </w:rPr>
        <w:t>namespace</w:t>
      </w:r>
    </w:p>
    <w:p w14:paraId="38B69A9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可以使用匿名</w:t>
      </w:r>
      <w:r>
        <w:rPr>
          <w:rFonts w:hint="eastAsia"/>
        </w:rPr>
        <w:t>namespace</w:t>
      </w:r>
      <w:r>
        <w:rPr>
          <w:rFonts w:hint="eastAsia"/>
        </w:rPr>
        <w:t>封装或</w:t>
      </w:r>
      <w:r>
        <w:rPr>
          <w:rFonts w:hint="eastAsia"/>
        </w:rPr>
        <w:t>static</w:t>
      </w:r>
      <w:r>
        <w:rPr>
          <w:rFonts w:hint="eastAsia"/>
        </w:rPr>
        <w:t>修饰，推荐使用</w:t>
      </w:r>
      <w:r>
        <w:rPr>
          <w:rFonts w:hint="eastAsia"/>
        </w:rPr>
        <w:t>static</w:t>
      </w:r>
    </w:p>
    <w:p w14:paraId="50557097" w14:textId="77777777" w:rsidR="0075399E" w:rsidRDefault="0075399E" w:rsidP="0075399E">
      <w:pPr>
        <w:spacing w:line="240" w:lineRule="auto"/>
      </w:pPr>
    </w:p>
    <w:p w14:paraId="78CD339C" w14:textId="77777777" w:rsidR="0075399E" w:rsidRDefault="0075399E" w:rsidP="0075399E">
      <w:pPr>
        <w:spacing w:line="240" w:lineRule="auto"/>
      </w:pPr>
    </w:p>
    <w:p w14:paraId="7341D0F1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左值引用捕获异常</w:t>
      </w:r>
    </w:p>
    <w:p w14:paraId="3EF9B5B2" w14:textId="77777777" w:rsidR="0075399E" w:rsidRDefault="0075399E" w:rsidP="0075399E">
      <w:pPr>
        <w:spacing w:line="240" w:lineRule="auto"/>
      </w:pPr>
    </w:p>
    <w:p w14:paraId="0CBC4928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4.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（多选）代码的注释处可以插</w:t>
      </w:r>
      <w:commentRangeStart w:id="37"/>
      <w:r>
        <w:rPr>
          <w:rFonts w:hint="eastAsia"/>
        </w:rPr>
        <w:t>入的语句有（）</w:t>
      </w:r>
      <w:commentRangeEnd w:id="37"/>
      <w:r>
        <w:rPr>
          <w:rStyle w:val="af6"/>
        </w:rPr>
        <w:commentReference w:id="37"/>
      </w:r>
    </w:p>
    <w:p w14:paraId="2E4F2EB1" w14:textId="77777777" w:rsidR="0075399E" w:rsidRDefault="0075399E" w:rsidP="0075399E">
      <w:pPr>
        <w:spacing w:line="240" w:lineRule="auto"/>
      </w:pPr>
      <w:r>
        <w:t>class Alpha{</w:t>
      </w:r>
    </w:p>
    <w:p w14:paraId="2EBF07C1" w14:textId="77777777" w:rsidR="0075399E" w:rsidRDefault="0075399E" w:rsidP="0075399E">
      <w:pPr>
        <w:spacing w:line="240" w:lineRule="auto"/>
      </w:pPr>
      <w:r>
        <w:lastRenderedPageBreak/>
        <w:t>public:</w:t>
      </w:r>
    </w:p>
    <w:p w14:paraId="71994D94" w14:textId="77777777" w:rsidR="0075399E" w:rsidRDefault="0075399E" w:rsidP="0075399E">
      <w:pPr>
        <w:spacing w:line="240" w:lineRule="auto"/>
      </w:pPr>
      <w:r>
        <w:t xml:space="preserve">   char factor;</w:t>
      </w:r>
    </w:p>
    <w:p w14:paraId="21421822" w14:textId="77777777" w:rsidR="0075399E" w:rsidRDefault="0075399E" w:rsidP="0075399E">
      <w:pPr>
        <w:spacing w:line="240" w:lineRule="auto"/>
      </w:pPr>
      <w:r>
        <w:t xml:space="preserve">   Alpha(char value):factor(value){}</w:t>
      </w:r>
    </w:p>
    <w:p w14:paraId="7FA4A372" w14:textId="77777777" w:rsidR="0075399E" w:rsidRDefault="0075399E" w:rsidP="0075399E">
      <w:pPr>
        <w:spacing w:line="240" w:lineRule="auto"/>
      </w:pPr>
      <w:r>
        <w:t>};</w:t>
      </w:r>
    </w:p>
    <w:p w14:paraId="6A1F371C" w14:textId="77777777" w:rsidR="0075399E" w:rsidRDefault="0075399E" w:rsidP="0075399E">
      <w:pPr>
        <w:spacing w:line="240" w:lineRule="auto"/>
      </w:pPr>
    </w:p>
    <w:p w14:paraId="4A922030" w14:textId="77777777" w:rsidR="0075399E" w:rsidRDefault="0075399E" w:rsidP="0075399E">
      <w:pPr>
        <w:spacing w:line="240" w:lineRule="auto"/>
      </w:pPr>
      <w:r>
        <w:t>int main()</w:t>
      </w:r>
    </w:p>
    <w:p w14:paraId="62E9A44E" w14:textId="77777777" w:rsidR="0075399E" w:rsidRDefault="0075399E" w:rsidP="0075399E">
      <w:pPr>
        <w:spacing w:line="240" w:lineRule="auto"/>
      </w:pPr>
      <w:r>
        <w:t>{</w:t>
      </w:r>
    </w:p>
    <w:p w14:paraId="3851407E" w14:textId="77777777" w:rsidR="0075399E" w:rsidRDefault="0075399E" w:rsidP="0075399E">
      <w:pPr>
        <w:spacing w:line="240" w:lineRule="auto"/>
      </w:pPr>
      <w:r>
        <w:t>Alpha a1=Alpha(‘a’);</w:t>
      </w:r>
    </w:p>
    <w:p w14:paraId="2023FACA" w14:textId="77777777" w:rsidR="0075399E" w:rsidRDefault="0075399E" w:rsidP="0075399E">
      <w:pPr>
        <w:spacing w:line="240" w:lineRule="auto"/>
      </w:pPr>
      <w:r>
        <w:t>Alpha a2=Alpha(‘b’);</w:t>
      </w:r>
    </w:p>
    <w:p w14:paraId="1F58E922" w14:textId="77777777" w:rsidR="0075399E" w:rsidRDefault="0075399E" w:rsidP="0075399E">
      <w:pPr>
        <w:spacing w:line="240" w:lineRule="auto"/>
      </w:pPr>
      <w:r>
        <w:t>Alpha a3=Alpha(‘c’);</w:t>
      </w:r>
    </w:p>
    <w:p w14:paraId="30F47759" w14:textId="77777777" w:rsidR="0075399E" w:rsidRDefault="0075399E" w:rsidP="0075399E">
      <w:pPr>
        <w:spacing w:line="240" w:lineRule="auto"/>
      </w:pPr>
      <w:r>
        <w:t>Alpha *t[]={&amp;</w:t>
      </w:r>
      <w:proofErr w:type="spellStart"/>
      <w:r>
        <w:t>a,&amp;b,&amp;c</w:t>
      </w:r>
      <w:proofErr w:type="spellEnd"/>
      <w:r>
        <w:t>};</w:t>
      </w:r>
    </w:p>
    <w:p w14:paraId="2D935B70" w14:textId="77777777" w:rsidR="0075399E" w:rsidRDefault="0075399E" w:rsidP="0075399E">
      <w:pPr>
        <w:spacing w:line="240" w:lineRule="auto"/>
      </w:pPr>
      <w:r>
        <w:t>for(Alpha **i=t;t+2!=</w:t>
      </w:r>
      <w:proofErr w:type="spellStart"/>
      <w:r>
        <w:t>i;i</w:t>
      </w:r>
      <w:proofErr w:type="spellEnd"/>
      <w:r>
        <w:t>++){</w:t>
      </w:r>
    </w:p>
    <w:p w14:paraId="0927A3D1" w14:textId="77777777" w:rsidR="0075399E" w:rsidRDefault="0075399E" w:rsidP="0075399E">
      <w:pPr>
        <w:spacing w:line="240" w:lineRule="auto"/>
      </w:pPr>
      <w:r>
        <w:rPr>
          <w:rFonts w:hint="eastAsia"/>
        </w:rPr>
        <w:t>————————</w:t>
      </w:r>
    </w:p>
    <w:p w14:paraId="50C45161" w14:textId="77777777" w:rsidR="0075399E" w:rsidRDefault="0075399E" w:rsidP="0075399E">
      <w:pPr>
        <w:spacing w:line="240" w:lineRule="auto"/>
      </w:pPr>
      <w:r>
        <w:t>}</w:t>
      </w:r>
    </w:p>
    <w:p w14:paraId="1672E8E2" w14:textId="77777777" w:rsidR="0075399E" w:rsidRDefault="0075399E" w:rsidP="0075399E">
      <w:pPr>
        <w:spacing w:line="240" w:lineRule="auto"/>
      </w:pPr>
      <w:r>
        <w:t>return 0;</w:t>
      </w:r>
    </w:p>
    <w:p w14:paraId="515CD621" w14:textId="77777777" w:rsidR="0075399E" w:rsidRDefault="0075399E" w:rsidP="0075399E">
      <w:pPr>
        <w:spacing w:line="240" w:lineRule="auto"/>
      </w:pPr>
      <w:r>
        <w:t>}</w:t>
      </w:r>
    </w:p>
    <w:p w14:paraId="718F9A62" w14:textId="77777777" w:rsidR="0075399E" w:rsidRDefault="0075399E" w:rsidP="0075399E">
      <w:pPr>
        <w:spacing w:line="240" w:lineRule="auto"/>
      </w:pPr>
      <w:r>
        <w:t>A. std::</w:t>
      </w:r>
      <w:proofErr w:type="spellStart"/>
      <w:r>
        <w:t>cout</w:t>
      </w:r>
      <w:proofErr w:type="spellEnd"/>
      <w:r>
        <w:t xml:space="preserve"> &lt;&lt;(*i)-&gt;factor;</w:t>
      </w:r>
    </w:p>
    <w:p w14:paraId="2D229F1C" w14:textId="77777777" w:rsidR="0075399E" w:rsidRDefault="0075399E" w:rsidP="0075399E">
      <w:pPr>
        <w:spacing w:line="240" w:lineRule="auto"/>
      </w:pPr>
      <w:r>
        <w:t>B. std::</w:t>
      </w:r>
      <w:proofErr w:type="spellStart"/>
      <w:r>
        <w:t>cout</w:t>
      </w:r>
      <w:proofErr w:type="spellEnd"/>
      <w:r>
        <w:t xml:space="preserve"> &lt;&lt;(**i).actor;</w:t>
      </w:r>
    </w:p>
    <w:p w14:paraId="243EB23E" w14:textId="77777777" w:rsidR="0075399E" w:rsidRDefault="0075399E" w:rsidP="0075399E">
      <w:pPr>
        <w:spacing w:line="240" w:lineRule="auto"/>
      </w:pPr>
      <w:r>
        <w:t>C. std::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i.actor</w:t>
      </w:r>
      <w:proofErr w:type="spellEnd"/>
      <w:r>
        <w:t>;</w:t>
      </w:r>
    </w:p>
    <w:p w14:paraId="1448A96D" w14:textId="77777777" w:rsidR="0075399E" w:rsidRPr="0075399E" w:rsidRDefault="0075399E" w:rsidP="0075399E">
      <w:pPr>
        <w:spacing w:line="240" w:lineRule="auto"/>
      </w:pPr>
      <w:r>
        <w:t>D. std::</w:t>
      </w:r>
      <w:proofErr w:type="spellStart"/>
      <w:r>
        <w:t>cout</w:t>
      </w:r>
      <w:proofErr w:type="spellEnd"/>
      <w:r>
        <w:t xml:space="preserve"> &lt;&lt;*i-&gt;factor;</w:t>
      </w:r>
    </w:p>
    <w:p w14:paraId="42987737" w14:textId="77777777" w:rsidR="0075399E" w:rsidRDefault="0075399E" w:rsidP="0075399E">
      <w:pPr>
        <w:spacing w:line="240" w:lineRule="auto"/>
      </w:pPr>
    </w:p>
    <w:p w14:paraId="6E2250CB" w14:textId="77777777" w:rsidR="0075399E" w:rsidRDefault="0075399E" w:rsidP="0075399E">
      <w:pPr>
        <w:spacing w:line="240" w:lineRule="auto"/>
      </w:pPr>
    </w:p>
    <w:p w14:paraId="35827774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匿名函数捕获题</w:t>
      </w:r>
    </w:p>
    <w:p w14:paraId="692D72C8" w14:textId="77777777" w:rsidR="0075399E" w:rsidRDefault="0075399E" w:rsidP="0075399E">
      <w:pPr>
        <w:spacing w:line="240" w:lineRule="auto"/>
      </w:pPr>
    </w:p>
    <w:p w14:paraId="0F99541A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6.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（单选）下面</w:t>
      </w:r>
      <w:r>
        <w:rPr>
          <w:rFonts w:hint="eastAsia"/>
        </w:rPr>
        <w:t>auto</w:t>
      </w:r>
      <w:r>
        <w:rPr>
          <w:rFonts w:hint="eastAsia"/>
        </w:rPr>
        <w:t>推导结果错</w:t>
      </w:r>
      <w:commentRangeStart w:id="38"/>
      <w:r>
        <w:rPr>
          <w:rFonts w:hint="eastAsia"/>
        </w:rPr>
        <w:t>误的有哪些（）</w:t>
      </w:r>
      <w:commentRangeEnd w:id="38"/>
      <w:r>
        <w:rPr>
          <w:rStyle w:val="af6"/>
        </w:rPr>
        <w:commentReference w:id="38"/>
      </w:r>
    </w:p>
    <w:p w14:paraId="083C1D13" w14:textId="77777777" w:rsidR="0075399E" w:rsidRDefault="0075399E" w:rsidP="0075399E">
      <w:pPr>
        <w:spacing w:line="240" w:lineRule="auto"/>
      </w:pPr>
      <w:r>
        <w:t xml:space="preserve">A. </w:t>
      </w:r>
    </w:p>
    <w:p w14:paraId="05341B2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a = 1;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a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3B0251F4" w14:textId="77777777" w:rsidR="0075399E" w:rsidRDefault="0075399E" w:rsidP="0075399E">
      <w:pPr>
        <w:spacing w:line="240" w:lineRule="auto"/>
      </w:pPr>
      <w:r>
        <w:t xml:space="preserve">B. </w:t>
      </w:r>
    </w:p>
    <w:p w14:paraId="630ECC9D" w14:textId="77777777" w:rsidR="0075399E" w:rsidRDefault="0075399E" w:rsidP="0075399E">
      <w:pPr>
        <w:spacing w:line="240" w:lineRule="auto"/>
      </w:pPr>
      <w:r>
        <w:rPr>
          <w:rFonts w:hint="eastAsia"/>
        </w:rPr>
        <w:t>int a = 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9CC8E1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auto b = a;        // </w:t>
      </w:r>
      <w:r>
        <w:rPr>
          <w:rFonts w:hint="eastAsia"/>
        </w:rPr>
        <w:t>推导出变量</w:t>
      </w:r>
      <w:r>
        <w:rPr>
          <w:rFonts w:hint="eastAsia"/>
        </w:rPr>
        <w:t xml:space="preserve"> b </w:t>
      </w:r>
      <w:r>
        <w:rPr>
          <w:rFonts w:hint="eastAsia"/>
        </w:rPr>
        <w:t>的类型是</w:t>
      </w:r>
      <w:r>
        <w:rPr>
          <w:rFonts w:hint="eastAsia"/>
        </w:rPr>
        <w:t xml:space="preserve"> int</w:t>
      </w:r>
      <w:r>
        <w:rPr>
          <w:rFonts w:hint="eastAsia"/>
        </w:rPr>
        <w:t>。</w:t>
      </w:r>
    </w:p>
    <w:p w14:paraId="4774914D" w14:textId="77777777" w:rsidR="0075399E" w:rsidRDefault="0075399E" w:rsidP="0075399E">
      <w:pPr>
        <w:spacing w:line="240" w:lineRule="auto"/>
      </w:pPr>
      <w:r>
        <w:t xml:space="preserve">C. </w:t>
      </w:r>
    </w:p>
    <w:p w14:paraId="5DF71B9A" w14:textId="77777777" w:rsidR="0075399E" w:rsidRDefault="0075399E" w:rsidP="0075399E">
      <w:pPr>
        <w:spacing w:line="240" w:lineRule="auto"/>
      </w:pPr>
      <w:r>
        <w:t>int a =1;</w:t>
      </w:r>
    </w:p>
    <w:p w14:paraId="6BEABA9C" w14:textId="77777777" w:rsidR="0075399E" w:rsidRDefault="0075399E" w:rsidP="0075399E">
      <w:pPr>
        <w:spacing w:line="240" w:lineRule="auto"/>
      </w:pPr>
      <w:r>
        <w:rPr>
          <w:rFonts w:hint="eastAsia"/>
        </w:rPr>
        <w:t>const auto &amp;c = a;  //</w:t>
      </w:r>
      <w:r>
        <w:rPr>
          <w:rFonts w:hint="eastAsia"/>
        </w:rPr>
        <w:t>推导出变量</w:t>
      </w:r>
      <w:r>
        <w:rPr>
          <w:rFonts w:hint="eastAsia"/>
        </w:rPr>
        <w:t xml:space="preserve"> c </w:t>
      </w:r>
      <w:r>
        <w:rPr>
          <w:rFonts w:hint="eastAsia"/>
        </w:rPr>
        <w:t>的类型是</w:t>
      </w:r>
      <w:r>
        <w:rPr>
          <w:rFonts w:hint="eastAsia"/>
        </w:rPr>
        <w:t xml:space="preserve"> const int&amp; </w:t>
      </w:r>
      <w:r>
        <w:rPr>
          <w:rFonts w:hint="eastAsia"/>
        </w:rPr>
        <w:t>。</w:t>
      </w:r>
    </w:p>
    <w:p w14:paraId="2705E072" w14:textId="77777777" w:rsidR="0075399E" w:rsidRDefault="0075399E" w:rsidP="0075399E">
      <w:pPr>
        <w:spacing w:line="240" w:lineRule="auto"/>
      </w:pPr>
      <w:r>
        <w:t>D.</w:t>
      </w:r>
    </w:p>
    <w:p w14:paraId="27802CF0" w14:textId="77777777" w:rsidR="0075399E" w:rsidRDefault="0075399E" w:rsidP="0075399E">
      <w:pPr>
        <w:spacing w:line="240" w:lineRule="auto"/>
      </w:pPr>
      <w:r>
        <w:t>const int a =1;</w:t>
      </w:r>
    </w:p>
    <w:p w14:paraId="7B48BD83" w14:textId="77777777" w:rsidR="0075399E" w:rsidRDefault="0075399E" w:rsidP="0075399E">
      <w:pPr>
        <w:spacing w:line="240" w:lineRule="auto"/>
      </w:pPr>
      <w:r>
        <w:rPr>
          <w:rFonts w:hint="eastAsia"/>
        </w:rPr>
        <w:t>auto d = a;         //</w:t>
      </w:r>
      <w:r>
        <w:rPr>
          <w:rFonts w:hint="eastAsia"/>
        </w:rPr>
        <w:t>推导出变量</w:t>
      </w:r>
      <w:r>
        <w:rPr>
          <w:rFonts w:hint="eastAsia"/>
        </w:rPr>
        <w:t xml:space="preserve"> d </w:t>
      </w:r>
      <w:r>
        <w:rPr>
          <w:rFonts w:hint="eastAsia"/>
        </w:rPr>
        <w:t>的类型是</w:t>
      </w:r>
      <w:r>
        <w:rPr>
          <w:rFonts w:hint="eastAsia"/>
        </w:rPr>
        <w:t>const int</w:t>
      </w:r>
      <w:r>
        <w:rPr>
          <w:rFonts w:hint="eastAsia"/>
        </w:rPr>
        <w:t>。</w:t>
      </w:r>
    </w:p>
    <w:p w14:paraId="309B51FD" w14:textId="77777777" w:rsidR="0075399E" w:rsidRDefault="0075399E" w:rsidP="0075399E">
      <w:pPr>
        <w:spacing w:line="240" w:lineRule="auto"/>
      </w:pPr>
    </w:p>
    <w:p w14:paraId="51A51314" w14:textId="77777777" w:rsidR="0075399E" w:rsidRDefault="0075399E" w:rsidP="0075399E">
      <w:pPr>
        <w:spacing w:line="240" w:lineRule="auto"/>
      </w:pPr>
    </w:p>
    <w:p w14:paraId="44D9BAA3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7.</w:t>
      </w:r>
      <w:r>
        <w:rPr>
          <w:rFonts w:hint="eastAsia"/>
        </w:rPr>
        <w:t>（单选）下面代码中，符合华</w:t>
      </w:r>
      <w:commentRangeStart w:id="39"/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语言编程规范的是（）</w:t>
      </w:r>
      <w:commentRangeEnd w:id="39"/>
      <w:r>
        <w:rPr>
          <w:rStyle w:val="af6"/>
        </w:rPr>
        <w:commentReference w:id="39"/>
      </w:r>
    </w:p>
    <w:p w14:paraId="6FD9C6EB" w14:textId="77777777" w:rsidR="0075399E" w:rsidRDefault="0075399E" w:rsidP="0075399E">
      <w:pPr>
        <w:spacing w:line="240" w:lineRule="auto"/>
      </w:pPr>
      <w:r>
        <w:t>A.</w:t>
      </w:r>
    </w:p>
    <w:p w14:paraId="10B11F0F" w14:textId="77777777" w:rsidR="0075399E" w:rsidRDefault="0075399E" w:rsidP="0075399E">
      <w:pPr>
        <w:spacing w:line="240" w:lineRule="auto"/>
      </w:pPr>
      <w:r>
        <w:t>#define BOARD_COUNT 64;</w:t>
      </w:r>
    </w:p>
    <w:p w14:paraId="76013553" w14:textId="77777777" w:rsidR="0075399E" w:rsidRDefault="0075399E" w:rsidP="0075399E">
      <w:pPr>
        <w:spacing w:line="240" w:lineRule="auto"/>
      </w:pPr>
      <w:proofErr w:type="spellStart"/>
      <w:r>
        <w:t>OspBoard</w:t>
      </w:r>
      <w:proofErr w:type="spellEnd"/>
      <w:r>
        <w:t xml:space="preserve"> </w:t>
      </w:r>
      <w:proofErr w:type="spellStart"/>
      <w:r>
        <w:t>neBoards</w:t>
      </w:r>
      <w:proofErr w:type="spellEnd"/>
      <w:r>
        <w:t>[BOARD_COUNT]</w:t>
      </w:r>
    </w:p>
    <w:p w14:paraId="276797CE" w14:textId="77777777" w:rsidR="0075399E" w:rsidRDefault="0075399E" w:rsidP="0075399E">
      <w:pPr>
        <w:spacing w:line="240" w:lineRule="auto"/>
      </w:pPr>
      <w:r>
        <w:t>B.</w:t>
      </w:r>
    </w:p>
    <w:p w14:paraId="4C378DFB" w14:textId="77777777" w:rsidR="0075399E" w:rsidRDefault="0075399E" w:rsidP="0075399E">
      <w:pPr>
        <w:spacing w:line="240" w:lineRule="auto"/>
      </w:pPr>
      <w:proofErr w:type="spellStart"/>
      <w:r>
        <w:lastRenderedPageBreak/>
        <w:t>enum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{</w:t>
      </w:r>
    </w:p>
    <w:p w14:paraId="0A4EAF5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SUNDAY_ZERO = 0,</w:t>
      </w:r>
    </w:p>
    <w:p w14:paraId="07A9C90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MONDAY_ONE = 1,</w:t>
      </w:r>
    </w:p>
    <w:p w14:paraId="1791769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TUESDAY_TWO = 2,</w:t>
      </w:r>
    </w:p>
    <w:p w14:paraId="427E89E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WEDNESDAY_THREE = 3,</w:t>
      </w:r>
    </w:p>
    <w:p w14:paraId="0B7CDB4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THURSDAY_FOUR = 4,</w:t>
      </w:r>
    </w:p>
    <w:p w14:paraId="4FF4F8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FRIDAY_FIVE = 5,</w:t>
      </w:r>
    </w:p>
    <w:p w14:paraId="03EA5772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SATURDAY_SIX = 6</w:t>
      </w:r>
    </w:p>
    <w:p w14:paraId="50296397" w14:textId="77777777" w:rsidR="0075399E" w:rsidRDefault="0075399E" w:rsidP="0075399E">
      <w:pPr>
        <w:spacing w:line="240" w:lineRule="auto"/>
      </w:pPr>
      <w:r>
        <w:t>};</w:t>
      </w:r>
    </w:p>
    <w:p w14:paraId="5EDE7404" w14:textId="77777777" w:rsidR="0075399E" w:rsidRDefault="0075399E" w:rsidP="0075399E">
      <w:pPr>
        <w:spacing w:line="240" w:lineRule="auto"/>
      </w:pPr>
      <w:r>
        <w:t>C.</w:t>
      </w:r>
    </w:p>
    <w:p w14:paraId="1715A754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ScoreLevel</w:t>
      </w:r>
      <w:proofErr w:type="spellEnd"/>
      <w:r>
        <w:t xml:space="preserve"> {</w:t>
      </w:r>
    </w:p>
    <w:p w14:paraId="34C10E3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BELOW_AVERAGE = 50,</w:t>
      </w:r>
    </w:p>
    <w:p w14:paraId="6D4C3A5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PASSED = 60,</w:t>
      </w:r>
    </w:p>
    <w:p w14:paraId="2067D376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GOOD = 80,</w:t>
      </w:r>
    </w:p>
    <w:p w14:paraId="4A28090B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GROUP_THRESHOLD = 80,</w:t>
      </w:r>
    </w:p>
    <w:p w14:paraId="7CEFC72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EXCELLENT = 90</w:t>
      </w:r>
    </w:p>
    <w:p w14:paraId="15B83368" w14:textId="77777777" w:rsidR="0075399E" w:rsidRDefault="0075399E" w:rsidP="0075399E">
      <w:pPr>
        <w:spacing w:line="240" w:lineRule="auto"/>
      </w:pPr>
      <w:r>
        <w:t>};</w:t>
      </w:r>
    </w:p>
    <w:p w14:paraId="5698E995" w14:textId="77777777" w:rsidR="0075399E" w:rsidRDefault="0075399E" w:rsidP="0075399E">
      <w:pPr>
        <w:spacing w:line="240" w:lineRule="auto"/>
      </w:pPr>
      <w:r>
        <w:t>D.</w:t>
      </w:r>
    </w:p>
    <w:p w14:paraId="4345D9F0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ThreadState</w:t>
      </w:r>
      <w:proofErr w:type="spellEnd"/>
      <w:r>
        <w:t xml:space="preserve"> {</w:t>
      </w:r>
    </w:p>
    <w:p w14:paraId="69C699BC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PENDING,</w:t>
      </w:r>
    </w:p>
    <w:p w14:paraId="0304C16E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RUNNING,</w:t>
      </w:r>
    </w:p>
    <w:p w14:paraId="687D3D4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27A5907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SUSPENDED,</w:t>
      </w:r>
    </w:p>
    <w:p w14:paraId="15A4C9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6DE26920" w14:textId="77777777" w:rsidR="0075399E" w:rsidRDefault="0075399E" w:rsidP="0075399E">
      <w:pPr>
        <w:spacing w:line="240" w:lineRule="auto"/>
      </w:pPr>
      <w:r>
        <w:t>}</w:t>
      </w:r>
    </w:p>
    <w:p w14:paraId="21E7D209" w14:textId="77777777" w:rsidR="0075399E" w:rsidRDefault="0075399E" w:rsidP="0075399E">
      <w:pPr>
        <w:spacing w:line="240" w:lineRule="auto"/>
      </w:pPr>
    </w:p>
    <w:p w14:paraId="55715BD7" w14:textId="77777777" w:rsidR="0075399E" w:rsidRDefault="0075399E" w:rsidP="0075399E">
      <w:pPr>
        <w:spacing w:line="240" w:lineRule="auto"/>
      </w:pPr>
      <w:proofErr w:type="spellStart"/>
      <w:r>
        <w:t>enum</w:t>
      </w:r>
      <w:proofErr w:type="spellEnd"/>
      <w:r>
        <w:t xml:space="preserve"> class </w:t>
      </w:r>
      <w:proofErr w:type="spellStart"/>
      <w:r>
        <w:t>MsgState</w:t>
      </w:r>
      <w:proofErr w:type="spellEnd"/>
      <w:r>
        <w:t xml:space="preserve"> {</w:t>
      </w:r>
    </w:p>
    <w:p w14:paraId="78DD2643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SENDING,</w:t>
      </w:r>
    </w:p>
    <w:p w14:paraId="5711CC6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WAITING,</w:t>
      </w:r>
    </w:p>
    <w:p w14:paraId="60DB7331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FINISHED,</w:t>
      </w:r>
    </w:p>
    <w:p w14:paraId="5DDF0E98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INVALID</w:t>
      </w:r>
    </w:p>
    <w:p w14:paraId="513FB75B" w14:textId="77777777" w:rsidR="0075399E" w:rsidRDefault="0075399E" w:rsidP="0075399E">
      <w:pPr>
        <w:spacing w:line="240" w:lineRule="auto"/>
      </w:pPr>
      <w:r>
        <w:t>}</w:t>
      </w:r>
    </w:p>
    <w:p w14:paraId="146A0B9B" w14:textId="77777777" w:rsidR="0075399E" w:rsidRDefault="0075399E" w:rsidP="0075399E">
      <w:pPr>
        <w:spacing w:line="240" w:lineRule="auto"/>
      </w:pPr>
    </w:p>
    <w:p w14:paraId="434C0237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8.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</w:t>
      </w:r>
      <w:r>
        <w:rPr>
          <w:rFonts w:hint="eastAsia"/>
        </w:rPr>
        <w:t>**</w:t>
      </w:r>
      <w:r>
        <w:rPr>
          <w:rFonts w:hint="eastAsia"/>
        </w:rPr>
        <w:t>调用</w:t>
      </w:r>
      <w:commentRangeStart w:id="40"/>
      <w:r>
        <w:rPr>
          <w:rFonts w:hint="eastAsia"/>
        </w:rPr>
        <w:t>foo</w:t>
      </w:r>
      <w:r>
        <w:rPr>
          <w:rFonts w:hint="eastAsia"/>
        </w:rPr>
        <w:t>函数的返回值为（）</w:t>
      </w:r>
      <w:commentRangeEnd w:id="40"/>
      <w:r>
        <w:rPr>
          <w:rStyle w:val="af6"/>
        </w:rPr>
        <w:commentReference w:id="40"/>
      </w:r>
    </w:p>
    <w:p w14:paraId="55FDC7B4" w14:textId="77777777" w:rsidR="0075399E" w:rsidRDefault="0075399E" w:rsidP="0075399E">
      <w:pPr>
        <w:spacing w:line="240" w:lineRule="auto"/>
      </w:pPr>
      <w:r>
        <w:t>char foo(void)</w:t>
      </w:r>
    </w:p>
    <w:p w14:paraId="03E3286D" w14:textId="77777777" w:rsidR="0075399E" w:rsidRDefault="0075399E" w:rsidP="0075399E">
      <w:pPr>
        <w:spacing w:line="240" w:lineRule="auto"/>
      </w:pPr>
      <w:r>
        <w:t>{</w:t>
      </w:r>
    </w:p>
    <w:p w14:paraId="3C927D85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unsigned int a = 6;</w:t>
      </w:r>
    </w:p>
    <w:p w14:paraId="5AE619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int b = -20;</w:t>
      </w:r>
    </w:p>
    <w:p w14:paraId="48668654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char c;</w:t>
      </w:r>
    </w:p>
    <w:p w14:paraId="203C240D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(a + b &gt; 6) ? (c = 1) : (c = 0);</w:t>
      </w:r>
    </w:p>
    <w:p w14:paraId="3E3FD0E7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return c;</w:t>
      </w:r>
    </w:p>
    <w:p w14:paraId="313E0104" w14:textId="77777777" w:rsidR="0075399E" w:rsidRDefault="0075399E" w:rsidP="0075399E">
      <w:pPr>
        <w:spacing w:line="240" w:lineRule="auto"/>
      </w:pPr>
      <w:r>
        <w:t>}</w:t>
      </w:r>
    </w:p>
    <w:p w14:paraId="32B9BACA" w14:textId="77777777" w:rsidR="0075399E" w:rsidRDefault="0075399E" w:rsidP="0075399E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运行出错</w:t>
      </w:r>
      <w:r>
        <w:rPr>
          <w:rFonts w:hint="eastAsia"/>
        </w:rPr>
        <w:t xml:space="preserve"> B. </w:t>
      </w:r>
      <w:r>
        <w:rPr>
          <w:rFonts w:hint="eastAsia"/>
        </w:rPr>
        <w:t>编译错误</w:t>
      </w:r>
      <w:r>
        <w:rPr>
          <w:rFonts w:hint="eastAsia"/>
        </w:rPr>
        <w:t xml:space="preserve"> C. 1 D. 0</w:t>
      </w:r>
    </w:p>
    <w:p w14:paraId="1A3FA409" w14:textId="77777777" w:rsidR="0075399E" w:rsidRDefault="0075399E" w:rsidP="0075399E">
      <w:pPr>
        <w:spacing w:line="240" w:lineRule="auto"/>
      </w:pPr>
    </w:p>
    <w:p w14:paraId="1684C025" w14:textId="77777777" w:rsidR="0075399E" w:rsidRDefault="0075399E" w:rsidP="0075399E">
      <w:pPr>
        <w:spacing w:line="240" w:lineRule="auto"/>
      </w:pPr>
      <w:r>
        <w:rPr>
          <w:rFonts w:hint="eastAsia"/>
        </w:rPr>
        <w:t>3</w:t>
      </w:r>
      <w:r>
        <w:t>9.</w:t>
      </w:r>
      <w:r w:rsidRPr="0075399E">
        <w:rPr>
          <w:rFonts w:hint="eastAsia"/>
        </w:rPr>
        <w:t xml:space="preserve"> </w:t>
      </w:r>
      <w:r>
        <w:rPr>
          <w:rFonts w:hint="eastAsia"/>
        </w:rPr>
        <w:t>（单选）以下代</w:t>
      </w:r>
      <w:commentRangeStart w:id="41"/>
      <w:r>
        <w:rPr>
          <w:rFonts w:hint="eastAsia"/>
        </w:rPr>
        <w:t>码，宏打印结果为：</w:t>
      </w:r>
      <w:commentRangeEnd w:id="41"/>
      <w:r w:rsidR="00CD2159">
        <w:rPr>
          <w:rStyle w:val="af6"/>
        </w:rPr>
        <w:commentReference w:id="41"/>
      </w:r>
    </w:p>
    <w:p w14:paraId="7DCBFADE" w14:textId="77777777" w:rsidR="0075399E" w:rsidRDefault="0075399E" w:rsidP="0075399E">
      <w:pPr>
        <w:spacing w:line="240" w:lineRule="auto"/>
      </w:pPr>
      <w:r>
        <w:t>#define ALPHA(x) if (x) {</w:t>
      </w:r>
      <w:proofErr w:type="spellStart"/>
      <w:r>
        <w:t>cout</w:t>
      </w:r>
      <w:proofErr w:type="spellEnd"/>
      <w:r>
        <w:t xml:space="preserve"> &lt;&lt; #x;} else {</w:t>
      </w:r>
      <w:proofErr w:type="spellStart"/>
      <w:r>
        <w:t>cout</w:t>
      </w:r>
      <w:proofErr w:type="spellEnd"/>
      <w:r>
        <w:t xml:space="preserve"> &lt;&lt; '?';}</w:t>
      </w:r>
    </w:p>
    <w:p w14:paraId="15641608" w14:textId="77777777" w:rsidR="0075399E" w:rsidRDefault="0075399E" w:rsidP="0075399E">
      <w:pPr>
        <w:spacing w:line="240" w:lineRule="auto"/>
      </w:pPr>
    </w:p>
    <w:p w14:paraId="3BADDC4A" w14:textId="77777777" w:rsidR="0075399E" w:rsidRDefault="0075399E" w:rsidP="0075399E">
      <w:pPr>
        <w:spacing w:line="240" w:lineRule="auto"/>
      </w:pPr>
      <w:r>
        <w:t>int main() {</w:t>
      </w:r>
    </w:p>
    <w:p w14:paraId="17E8E33E" w14:textId="77777777" w:rsidR="0075399E" w:rsidRDefault="0075399E" w:rsidP="0075399E">
      <w:pPr>
        <w:spacing w:line="240" w:lineRule="auto"/>
      </w:pPr>
      <w:r>
        <w:t xml:space="preserve">   int i = 1;</w:t>
      </w:r>
    </w:p>
    <w:p w14:paraId="5C628BA0" w14:textId="77777777" w:rsidR="0075399E" w:rsidRDefault="0075399E" w:rsidP="0075399E">
      <w:pPr>
        <w:spacing w:line="240" w:lineRule="auto"/>
      </w:pPr>
      <w:r>
        <w:t xml:space="preserve">   ALPHA(i &lt; 3)</w:t>
      </w:r>
    </w:p>
    <w:p w14:paraId="4B936B9D" w14:textId="77777777" w:rsidR="0075399E" w:rsidRDefault="0075399E" w:rsidP="0075399E">
      <w:pPr>
        <w:spacing w:line="240" w:lineRule="auto"/>
      </w:pPr>
      <w:r>
        <w:t xml:space="preserve">   return 0;</w:t>
      </w:r>
    </w:p>
    <w:p w14:paraId="719454DA" w14:textId="77777777" w:rsidR="0075399E" w:rsidRDefault="0075399E" w:rsidP="0075399E">
      <w:pPr>
        <w:spacing w:line="240" w:lineRule="auto"/>
      </w:pPr>
      <w:r>
        <w:t>}</w:t>
      </w:r>
    </w:p>
    <w:p w14:paraId="628821D5" w14:textId="77777777" w:rsidR="0075399E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i</w:t>
      </w:r>
      <w:r>
        <w:t>&lt;3</w:t>
      </w:r>
    </w:p>
    <w:p w14:paraId="1B86E549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t>#x</w:t>
      </w:r>
    </w:p>
    <w:p w14:paraId="2116F37E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0</w:t>
      </w:r>
    </w:p>
    <w:p w14:paraId="0887F7AD" w14:textId="77777777" w:rsidR="00CD2159" w:rsidRDefault="00CD2159" w:rsidP="00CD2159">
      <w:pPr>
        <w:pStyle w:val="af5"/>
        <w:numPr>
          <w:ilvl w:val="0"/>
          <w:numId w:val="40"/>
        </w:numPr>
        <w:spacing w:line="240" w:lineRule="auto"/>
        <w:ind w:firstLineChars="0"/>
      </w:pPr>
      <w:r>
        <w:rPr>
          <w:rFonts w:hint="eastAsia"/>
        </w:rPr>
        <w:t>?</w:t>
      </w:r>
    </w:p>
    <w:p w14:paraId="63356596" w14:textId="77777777" w:rsidR="00CD2159" w:rsidRDefault="00CD2159" w:rsidP="00CD2159">
      <w:pPr>
        <w:spacing w:line="240" w:lineRule="auto"/>
      </w:pPr>
    </w:p>
    <w:p w14:paraId="12871F1C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0.</w:t>
      </w:r>
      <w:r>
        <w:rPr>
          <w:rFonts w:hint="eastAsia"/>
        </w:rPr>
        <w:t>（多选）测试边界值分析，利用哪些边界数值</w:t>
      </w:r>
      <w:commentRangeStart w:id="42"/>
      <w:r>
        <w:rPr>
          <w:rFonts w:hint="eastAsia"/>
        </w:rPr>
        <w:t>作为测试数据？（）</w:t>
      </w:r>
      <w:commentRangeEnd w:id="42"/>
      <w:r>
        <w:rPr>
          <w:rStyle w:val="af6"/>
        </w:rPr>
        <w:commentReference w:id="42"/>
      </w:r>
    </w:p>
    <w:p w14:paraId="64C13310" w14:textId="77777777" w:rsidR="00CD2159" w:rsidRDefault="00CD2159" w:rsidP="00CD2159">
      <w:pPr>
        <w:spacing w:line="240" w:lineRule="auto"/>
      </w:pPr>
      <w:r>
        <w:rPr>
          <w:rFonts w:hint="eastAsia"/>
        </w:rPr>
        <w:t>A.</w:t>
      </w:r>
      <w:r>
        <w:rPr>
          <w:rFonts w:hint="eastAsia"/>
        </w:rPr>
        <w:t>最大值最小值</w:t>
      </w:r>
      <w:r>
        <w:rPr>
          <w:rFonts w:hint="eastAsia"/>
        </w:rPr>
        <w:t xml:space="preserve"> </w:t>
      </w:r>
    </w:p>
    <w:p w14:paraId="62D0C800" w14:textId="77777777" w:rsidR="00CD2159" w:rsidRDefault="00CD2159" w:rsidP="00CD2159">
      <w:pPr>
        <w:spacing w:line="240" w:lineRule="auto"/>
      </w:pPr>
      <w:r>
        <w:rPr>
          <w:rFonts w:hint="eastAsia"/>
        </w:rPr>
        <w:t>B.</w:t>
      </w:r>
      <w:r>
        <w:rPr>
          <w:rFonts w:hint="eastAsia"/>
        </w:rPr>
        <w:t>最大值</w:t>
      </w:r>
      <w:r>
        <w:rPr>
          <w:rFonts w:hint="eastAsia"/>
        </w:rPr>
        <w:t xml:space="preserve">+1 </w:t>
      </w:r>
    </w:p>
    <w:p w14:paraId="7E958402" w14:textId="77777777" w:rsidR="00CD2159" w:rsidRDefault="00CD2159" w:rsidP="00CD2159">
      <w:pPr>
        <w:spacing w:line="240" w:lineRule="auto"/>
      </w:pPr>
      <w:r>
        <w:rPr>
          <w:rFonts w:hint="eastAsia"/>
        </w:rPr>
        <w:t>C.</w:t>
      </w:r>
      <w:r>
        <w:rPr>
          <w:rFonts w:hint="eastAsia"/>
        </w:rPr>
        <w:t>最小值</w:t>
      </w:r>
      <w:r>
        <w:rPr>
          <w:rFonts w:hint="eastAsia"/>
        </w:rPr>
        <w:t xml:space="preserve">-1 </w:t>
      </w:r>
    </w:p>
    <w:p w14:paraId="48F64307" w14:textId="77777777" w:rsidR="00CD2159" w:rsidRDefault="00CD2159" w:rsidP="00CD2159">
      <w:pPr>
        <w:spacing w:line="240" w:lineRule="auto"/>
      </w:pPr>
      <w:r>
        <w:rPr>
          <w:rFonts w:hint="eastAsia"/>
        </w:rPr>
        <w:t>D.</w:t>
      </w:r>
      <w:r>
        <w:rPr>
          <w:rFonts w:hint="eastAsia"/>
        </w:rPr>
        <w:t>默认值</w:t>
      </w:r>
    </w:p>
    <w:p w14:paraId="2A763897" w14:textId="77777777" w:rsidR="00CD2159" w:rsidRDefault="00CD2159" w:rsidP="00CD2159">
      <w:pPr>
        <w:spacing w:line="240" w:lineRule="auto"/>
      </w:pPr>
    </w:p>
    <w:p w14:paraId="1465B28E" w14:textId="77777777" w:rsidR="00CD2159" w:rsidRDefault="00CD2159" w:rsidP="00CD2159">
      <w:pPr>
        <w:spacing w:line="240" w:lineRule="auto"/>
      </w:pPr>
    </w:p>
    <w:p w14:paraId="1C7F9FD2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1.</w:t>
      </w:r>
      <w:r w:rsidRPr="00CD2159">
        <w:rPr>
          <w:rFonts w:hint="eastAsia"/>
        </w:rPr>
        <w:t xml:space="preserve"> </w:t>
      </w:r>
      <w:r>
        <w:rPr>
          <w:rFonts w:hint="eastAsia"/>
        </w:rPr>
        <w:t>（单选）哪个是定义的指向</w:t>
      </w:r>
      <w:r>
        <w:rPr>
          <w:rFonts w:hint="eastAsia"/>
        </w:rPr>
        <w:t>10</w:t>
      </w:r>
      <w:commentRangeStart w:id="43"/>
      <w:commentRangeStart w:id="44"/>
      <w:r>
        <w:rPr>
          <w:rFonts w:hint="eastAsia"/>
        </w:rPr>
        <w:t>个指针元素的指针（）</w:t>
      </w:r>
      <w:commentRangeEnd w:id="43"/>
      <w:r>
        <w:rPr>
          <w:rStyle w:val="af6"/>
        </w:rPr>
        <w:commentReference w:id="43"/>
      </w:r>
      <w:commentRangeEnd w:id="44"/>
      <w:r>
        <w:rPr>
          <w:rStyle w:val="af6"/>
        </w:rPr>
        <w:commentReference w:id="44"/>
      </w:r>
    </w:p>
    <w:p w14:paraId="6722F189" w14:textId="77777777" w:rsidR="00CD2159" w:rsidRDefault="00CD2159" w:rsidP="00CD2159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int* p[10];</w:t>
      </w:r>
    </w:p>
    <w:p w14:paraId="42990217" w14:textId="77777777" w:rsidR="00CD2159" w:rsidRDefault="00CD2159" w:rsidP="00CD2159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 (*p)[10];</w:t>
      </w:r>
    </w:p>
    <w:p w14:paraId="02F206B9" w14:textId="77777777" w:rsidR="00CD2159" w:rsidRDefault="00CD2159" w:rsidP="00CD2159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int* (*p)[10];</w:t>
      </w:r>
    </w:p>
    <w:p w14:paraId="19F89CEF" w14:textId="77777777" w:rsidR="00CD2159" w:rsidRDefault="00CD2159" w:rsidP="00CD2159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int (*p[10])(int*);</w:t>
      </w:r>
    </w:p>
    <w:p w14:paraId="71A9395E" w14:textId="77777777" w:rsidR="00CD2159" w:rsidRDefault="00CD2159" w:rsidP="00CD2159">
      <w:pPr>
        <w:spacing w:line="240" w:lineRule="auto"/>
      </w:pPr>
    </w:p>
    <w:p w14:paraId="040AB301" w14:textId="77777777" w:rsidR="00CD2159" w:rsidRDefault="00CD2159" w:rsidP="00CD2159">
      <w:pPr>
        <w:spacing w:line="240" w:lineRule="auto"/>
      </w:pPr>
    </w:p>
    <w:p w14:paraId="2981D78D" w14:textId="77777777" w:rsidR="00CD2159" w:rsidRDefault="00CD2159" w:rsidP="00CD2159">
      <w:pPr>
        <w:spacing w:line="240" w:lineRule="auto"/>
      </w:pPr>
      <w:r>
        <w:rPr>
          <w:rFonts w:hint="eastAsia"/>
        </w:rPr>
        <w:t>4</w:t>
      </w:r>
      <w:r>
        <w:t>2.</w:t>
      </w:r>
      <w:r>
        <w:rPr>
          <w:rFonts w:hint="eastAsia"/>
        </w:rPr>
        <w:t>（单选）问以下代</w:t>
      </w:r>
      <w:commentRangeStart w:id="45"/>
      <w:r>
        <w:rPr>
          <w:rFonts w:hint="eastAsia"/>
        </w:rPr>
        <w:t>码输出是什么：（）</w:t>
      </w:r>
      <w:commentRangeEnd w:id="45"/>
      <w:r>
        <w:rPr>
          <w:rStyle w:val="af6"/>
        </w:rPr>
        <w:commentReference w:id="45"/>
      </w:r>
    </w:p>
    <w:p w14:paraId="7536F9D0" w14:textId="77777777" w:rsidR="00CD2159" w:rsidRDefault="00CD2159" w:rsidP="00CD2159">
      <w:pPr>
        <w:spacing w:line="240" w:lineRule="auto"/>
      </w:pPr>
      <w:r>
        <w:t>class Base {</w:t>
      </w:r>
    </w:p>
    <w:p w14:paraId="591A863D" w14:textId="77777777" w:rsidR="00CD2159" w:rsidRDefault="00CD2159" w:rsidP="00CD2159">
      <w:pPr>
        <w:spacing w:line="240" w:lineRule="auto"/>
      </w:pPr>
      <w:r>
        <w:t>public:</w:t>
      </w:r>
    </w:p>
    <w:p w14:paraId="699CBEBB" w14:textId="77777777" w:rsidR="00CD2159" w:rsidRDefault="00CD2159" w:rsidP="00CD2159">
      <w:pPr>
        <w:spacing w:line="240" w:lineRule="auto"/>
      </w:pPr>
      <w:r>
        <w:t xml:space="preserve">   Base(){}</w:t>
      </w:r>
    </w:p>
    <w:p w14:paraId="3D4DED57" w14:textId="77777777" w:rsidR="00CD2159" w:rsidRDefault="00CD2159" w:rsidP="00CD2159">
      <w:pPr>
        <w:spacing w:line="240" w:lineRule="auto"/>
      </w:pPr>
      <w:r>
        <w:t>~Base(){}</w:t>
      </w:r>
    </w:p>
    <w:p w14:paraId="71970189" w14:textId="77777777" w:rsidR="00CD2159" w:rsidRDefault="00CD2159" w:rsidP="00CD2159">
      <w:pPr>
        <w:spacing w:line="240" w:lineRule="auto"/>
      </w:pPr>
    </w:p>
    <w:p w14:paraId="4922EA4B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n) {</w:t>
      </w:r>
    </w:p>
    <w:p w14:paraId="5B830D18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1” &lt;&lt;</w:t>
      </w:r>
      <w:proofErr w:type="spellStart"/>
      <w:r>
        <w:t>endl</w:t>
      </w:r>
      <w:proofErr w:type="spellEnd"/>
      <w:r>
        <w:t>;</w:t>
      </w:r>
    </w:p>
    <w:p w14:paraId="4D9A475B" w14:textId="77777777" w:rsidR="00CD2159" w:rsidRDefault="00CD2159" w:rsidP="00CD2159">
      <w:pPr>
        <w:spacing w:line="240" w:lineRule="auto"/>
      </w:pPr>
      <w:r>
        <w:t>return malloc(n);</w:t>
      </w:r>
    </w:p>
    <w:p w14:paraId="32B04EA4" w14:textId="77777777" w:rsidR="00CD2159" w:rsidRDefault="00CD2159" w:rsidP="00CD2159">
      <w:pPr>
        <w:spacing w:line="240" w:lineRule="auto"/>
      </w:pPr>
      <w:r>
        <w:t>}</w:t>
      </w:r>
    </w:p>
    <w:p w14:paraId="30C5C897" w14:textId="77777777" w:rsidR="00CD2159" w:rsidRDefault="00CD2159" w:rsidP="00CD2159">
      <w:pPr>
        <w:spacing w:line="240" w:lineRule="auto"/>
      </w:pPr>
    </w:p>
    <w:p w14:paraId="2EAD089F" w14:textId="77777777" w:rsidR="00CD2159" w:rsidRDefault="00CD2159" w:rsidP="00CD2159">
      <w:pPr>
        <w:spacing w:line="240" w:lineRule="auto"/>
      </w:pPr>
      <w:r>
        <w:t>void* operator new[](</w:t>
      </w:r>
      <w:proofErr w:type="spellStart"/>
      <w:r>
        <w:t>size_t</w:t>
      </w:r>
      <w:proofErr w:type="spellEnd"/>
      <w:r>
        <w:t xml:space="preserve"> n) {</w:t>
      </w:r>
    </w:p>
    <w:p w14:paraId="3F308557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2” &lt;&lt;</w:t>
      </w:r>
      <w:proofErr w:type="spellStart"/>
      <w:r>
        <w:t>endl</w:t>
      </w:r>
      <w:proofErr w:type="spellEnd"/>
      <w:r>
        <w:t>;</w:t>
      </w:r>
    </w:p>
    <w:p w14:paraId="437842AE" w14:textId="77777777" w:rsidR="00CD2159" w:rsidRDefault="00CD2159" w:rsidP="00CD2159">
      <w:pPr>
        <w:spacing w:line="240" w:lineRule="auto"/>
      </w:pPr>
      <w:r>
        <w:t>return malloc(n);</w:t>
      </w:r>
    </w:p>
    <w:p w14:paraId="77A2F283" w14:textId="77777777" w:rsidR="00CD2159" w:rsidRDefault="00CD2159" w:rsidP="00CD2159">
      <w:pPr>
        <w:spacing w:line="240" w:lineRule="auto"/>
      </w:pPr>
      <w:r>
        <w:t>}</w:t>
      </w:r>
    </w:p>
    <w:p w14:paraId="413E7B9C" w14:textId="77777777" w:rsidR="00CD2159" w:rsidRDefault="00CD2159" w:rsidP="00CD2159">
      <w:pPr>
        <w:spacing w:line="240" w:lineRule="auto"/>
      </w:pPr>
      <w:r>
        <w:lastRenderedPageBreak/>
        <w:t>};</w:t>
      </w:r>
    </w:p>
    <w:p w14:paraId="1518D86E" w14:textId="77777777" w:rsidR="00CD2159" w:rsidRDefault="00CD2159" w:rsidP="00CD2159">
      <w:pPr>
        <w:spacing w:line="240" w:lineRule="auto"/>
      </w:pPr>
    </w:p>
    <w:p w14:paraId="7533B5BF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n) {</w:t>
      </w:r>
    </w:p>
    <w:p w14:paraId="5BD04CA8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3” &lt;&lt;</w:t>
      </w:r>
      <w:proofErr w:type="spellStart"/>
      <w:r>
        <w:t>endl</w:t>
      </w:r>
      <w:proofErr w:type="spellEnd"/>
      <w:r>
        <w:t>;</w:t>
      </w:r>
    </w:p>
    <w:p w14:paraId="6119B500" w14:textId="77777777" w:rsidR="00CD2159" w:rsidRDefault="00CD2159" w:rsidP="00CD2159">
      <w:pPr>
        <w:spacing w:line="240" w:lineRule="auto"/>
      </w:pPr>
      <w:r>
        <w:t>return malloc(n);</w:t>
      </w:r>
    </w:p>
    <w:p w14:paraId="3241B763" w14:textId="77777777" w:rsidR="00CD2159" w:rsidRDefault="00CD2159" w:rsidP="00CD2159">
      <w:pPr>
        <w:spacing w:line="240" w:lineRule="auto"/>
      </w:pPr>
      <w:r>
        <w:t>}</w:t>
      </w:r>
    </w:p>
    <w:p w14:paraId="1E252A82" w14:textId="77777777" w:rsidR="00CD2159" w:rsidRDefault="00CD2159" w:rsidP="00CD2159">
      <w:pPr>
        <w:spacing w:line="240" w:lineRule="auto"/>
      </w:pPr>
    </w:p>
    <w:p w14:paraId="12DC7307" w14:textId="77777777" w:rsidR="00CD2159" w:rsidRDefault="00CD2159" w:rsidP="00CD2159">
      <w:pPr>
        <w:spacing w:line="240" w:lineRule="auto"/>
      </w:pPr>
      <w:r>
        <w:t>void* operator new(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* </w:t>
      </w:r>
      <w:proofErr w:type="spellStart"/>
      <w:r>
        <w:t>c,int</w:t>
      </w:r>
      <w:proofErr w:type="spellEnd"/>
      <w:r>
        <w:t xml:space="preserve"> line) {</w:t>
      </w:r>
    </w:p>
    <w:p w14:paraId="2E35970E" w14:textId="77777777" w:rsidR="00CD2159" w:rsidRDefault="00CD2159" w:rsidP="00CD2159">
      <w:pPr>
        <w:spacing w:line="240" w:lineRule="auto"/>
      </w:pPr>
      <w:proofErr w:type="spellStart"/>
      <w:r>
        <w:t>cout</w:t>
      </w:r>
      <w:proofErr w:type="spellEnd"/>
      <w:r>
        <w:t>&lt;&lt;”</w:t>
      </w:r>
      <w:r w:rsidRPr="00CD2159">
        <w:rPr>
          <w:rFonts w:hint="eastAsia"/>
        </w:rPr>
        <w:t xml:space="preserve"> 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4” &lt;&lt;</w:t>
      </w:r>
      <w:proofErr w:type="spellStart"/>
      <w:r>
        <w:t>endl</w:t>
      </w:r>
      <w:proofErr w:type="spellEnd"/>
      <w:r>
        <w:t>;</w:t>
      </w:r>
    </w:p>
    <w:p w14:paraId="58F0C0D0" w14:textId="77777777" w:rsidR="00CD2159" w:rsidRDefault="00CD2159" w:rsidP="00CD2159">
      <w:pPr>
        <w:spacing w:line="240" w:lineRule="auto"/>
      </w:pPr>
      <w:r>
        <w:t>return malloc(n);</w:t>
      </w:r>
    </w:p>
    <w:p w14:paraId="2721C567" w14:textId="77777777" w:rsidR="00CD2159" w:rsidRDefault="00CD2159" w:rsidP="00CD2159">
      <w:pPr>
        <w:spacing w:line="240" w:lineRule="auto"/>
      </w:pPr>
      <w:r>
        <w:t>}</w:t>
      </w:r>
    </w:p>
    <w:p w14:paraId="559ED217" w14:textId="77777777" w:rsidR="00CD2159" w:rsidRDefault="00CD2159" w:rsidP="00CD2159">
      <w:pPr>
        <w:spacing w:line="240" w:lineRule="auto"/>
      </w:pPr>
    </w:p>
    <w:p w14:paraId="48EE95BF" w14:textId="77777777" w:rsidR="00CD2159" w:rsidRDefault="00CD2159" w:rsidP="00CD2159">
      <w:pPr>
        <w:spacing w:line="240" w:lineRule="auto"/>
      </w:pPr>
      <w:r>
        <w:t>int main()</w:t>
      </w:r>
    </w:p>
    <w:p w14:paraId="03F38E9E" w14:textId="77777777" w:rsidR="00CD2159" w:rsidRDefault="00CD2159" w:rsidP="00CD2159">
      <w:pPr>
        <w:spacing w:line="240" w:lineRule="auto"/>
      </w:pPr>
      <w:r>
        <w:t xml:space="preserve">{ </w:t>
      </w:r>
    </w:p>
    <w:p w14:paraId="31B2E8CA" w14:textId="77777777" w:rsidR="00CD2159" w:rsidRDefault="00CD2159" w:rsidP="00CD2159">
      <w:pPr>
        <w:spacing w:line="240" w:lineRule="auto"/>
        <w:ind w:firstLineChars="100" w:firstLine="210"/>
      </w:pPr>
      <w:r>
        <w:t>Base *b = new Base();</w:t>
      </w:r>
    </w:p>
    <w:p w14:paraId="3799595C" w14:textId="77777777" w:rsidR="00CD2159" w:rsidRDefault="00CD2159" w:rsidP="00CD2159">
      <w:pPr>
        <w:spacing w:line="240" w:lineRule="auto"/>
      </w:pPr>
      <w:r>
        <w:t xml:space="preserve">  return 0;</w:t>
      </w:r>
    </w:p>
    <w:p w14:paraId="1105FF4F" w14:textId="77777777" w:rsidR="00CD2159" w:rsidRDefault="00CD2159" w:rsidP="00CD2159">
      <w:pPr>
        <w:spacing w:line="240" w:lineRule="auto"/>
      </w:pPr>
      <w:r>
        <w:t>}</w:t>
      </w:r>
    </w:p>
    <w:p w14:paraId="2E2027DB" w14:textId="77777777" w:rsidR="00CD2159" w:rsidRDefault="00CD2159" w:rsidP="00CD2159">
      <w:pPr>
        <w:spacing w:line="240" w:lineRule="auto"/>
      </w:pPr>
    </w:p>
    <w:p w14:paraId="22A5D234" w14:textId="77777777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1</w:t>
      </w:r>
    </w:p>
    <w:p w14:paraId="4E7DDFF8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2</w:t>
      </w:r>
    </w:p>
    <w:p w14:paraId="4E060715" w14:textId="77777777" w:rsidR="00CD2159" w:rsidRPr="0075399E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3</w:t>
      </w:r>
    </w:p>
    <w:p w14:paraId="584A903C" w14:textId="2E0E476E" w:rsidR="00CD2159" w:rsidRDefault="00CD2159" w:rsidP="00CD2159">
      <w:pPr>
        <w:pStyle w:val="af5"/>
        <w:numPr>
          <w:ilvl w:val="0"/>
          <w:numId w:val="41"/>
        </w:numPr>
        <w:spacing w:line="240" w:lineRule="auto"/>
        <w:ind w:firstLineChars="0"/>
      </w:pP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t xml:space="preserve"> 4</w:t>
      </w:r>
    </w:p>
    <w:p w14:paraId="74D719C1" w14:textId="17AA8DF4" w:rsidR="00684224" w:rsidRDefault="00684224" w:rsidP="00684224">
      <w:pPr>
        <w:spacing w:line="240" w:lineRule="auto"/>
      </w:pPr>
    </w:p>
    <w:p w14:paraId="0700F1F7" w14:textId="2E6FBC43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3.</w:t>
      </w:r>
      <w:r>
        <w:rPr>
          <w:rFonts w:hint="eastAsia"/>
        </w:rPr>
        <w:t>（单选</w:t>
      </w:r>
      <w:r>
        <w:rPr>
          <w:rFonts w:hint="eastAsia"/>
        </w:rPr>
        <w:t xml:space="preserve"> </w:t>
      </w:r>
      <w:r>
        <w:rPr>
          <w:rFonts w:hint="eastAsia"/>
        </w:rPr>
        <w:t>题目考点完全相同）</w:t>
      </w:r>
      <w:commentRangeStart w:id="46"/>
      <w:r>
        <w:rPr>
          <w:rFonts w:hint="eastAsia"/>
        </w:rPr>
        <w:t>lambda</w:t>
      </w:r>
      <w:r>
        <w:rPr>
          <w:rFonts w:hint="eastAsia"/>
        </w:rPr>
        <w:t>表达式的输出（）</w:t>
      </w:r>
      <w:commentRangeEnd w:id="46"/>
      <w:r>
        <w:rPr>
          <w:rStyle w:val="af6"/>
        </w:rPr>
        <w:commentReference w:id="46"/>
      </w:r>
    </w:p>
    <w:p w14:paraId="4A4F3405" w14:textId="77777777" w:rsidR="00684224" w:rsidRDefault="00684224" w:rsidP="00684224">
      <w:pPr>
        <w:spacing w:line="240" w:lineRule="auto"/>
      </w:pPr>
      <w:r>
        <w:t>int main()</w:t>
      </w:r>
    </w:p>
    <w:p w14:paraId="5B8B92DC" w14:textId="77777777" w:rsidR="00684224" w:rsidRDefault="00684224" w:rsidP="00684224">
      <w:pPr>
        <w:spacing w:line="240" w:lineRule="auto"/>
      </w:pPr>
      <w:r>
        <w:t xml:space="preserve">{ </w:t>
      </w:r>
    </w:p>
    <w:p w14:paraId="148DE31B" w14:textId="77777777" w:rsidR="00684224" w:rsidRDefault="00684224" w:rsidP="00684224">
      <w:pPr>
        <w:spacing w:line="240" w:lineRule="auto"/>
      </w:pPr>
      <w:r>
        <w:t xml:space="preserve">  int a = 12;</w:t>
      </w:r>
    </w:p>
    <w:p w14:paraId="224E4CD7" w14:textId="77777777" w:rsidR="00684224" w:rsidRDefault="00684224" w:rsidP="00684224">
      <w:pPr>
        <w:spacing w:line="240" w:lineRule="auto"/>
      </w:pPr>
      <w:r>
        <w:t xml:space="preserve">  int b = 13;</w:t>
      </w:r>
    </w:p>
    <w:p w14:paraId="30E69944" w14:textId="77777777" w:rsidR="00684224" w:rsidRDefault="00684224" w:rsidP="00684224">
      <w:pPr>
        <w:spacing w:line="240" w:lineRule="auto"/>
      </w:pPr>
      <w:r>
        <w:t xml:space="preserve">  auto f1 = [=](){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19929248" w14:textId="77777777" w:rsidR="00684224" w:rsidRDefault="00684224" w:rsidP="00684224">
      <w:pPr>
        <w:spacing w:line="240" w:lineRule="auto"/>
      </w:pPr>
      <w:r>
        <w:t xml:space="preserve">  auto f2 = [&amp;](){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2702A00F" w14:textId="77777777" w:rsidR="00684224" w:rsidRDefault="00684224" w:rsidP="00684224">
      <w:pPr>
        <w:spacing w:line="240" w:lineRule="auto"/>
      </w:pPr>
      <w:r>
        <w:t xml:space="preserve">  auto f3 = [</w:t>
      </w:r>
      <w:proofErr w:type="spellStart"/>
      <w:r>
        <w:t>a,&amp;b</w:t>
      </w:r>
      <w:proofErr w:type="spellEnd"/>
      <w:r>
        <w:t>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2AC3395D" w14:textId="77777777" w:rsidR="00684224" w:rsidRDefault="00684224" w:rsidP="00684224">
      <w:pPr>
        <w:spacing w:line="240" w:lineRule="auto"/>
      </w:pPr>
      <w:r>
        <w:t xml:space="preserve">  auto f4 = [&amp;</w:t>
      </w:r>
      <w:proofErr w:type="spellStart"/>
      <w:r>
        <w:t>a,b</w:t>
      </w:r>
      <w:proofErr w:type="spellEnd"/>
      <w:r>
        <w:t>](){</w:t>
      </w:r>
      <w:proofErr w:type="spellStart"/>
      <w:r>
        <w:t>cout</w:t>
      </w:r>
      <w:proofErr w:type="spellEnd"/>
      <w:r>
        <w:t>&lt;&lt;</w:t>
      </w:r>
      <w:proofErr w:type="spellStart"/>
      <w:r>
        <w:t>a+b</w:t>
      </w:r>
      <w:proofErr w:type="spellEnd"/>
      <w:r>
        <w:t>&lt;&lt;</w:t>
      </w:r>
      <w:proofErr w:type="spellStart"/>
      <w:r>
        <w:t>endl</w:t>
      </w:r>
      <w:proofErr w:type="spellEnd"/>
      <w:r>
        <w:t>;};</w:t>
      </w:r>
    </w:p>
    <w:p w14:paraId="1E7C7D6D" w14:textId="77777777" w:rsidR="00684224" w:rsidRDefault="00684224" w:rsidP="00684224">
      <w:pPr>
        <w:spacing w:line="240" w:lineRule="auto"/>
      </w:pPr>
      <w:r>
        <w:t xml:space="preserve">  b++;</w:t>
      </w:r>
    </w:p>
    <w:p w14:paraId="28E493DE" w14:textId="77777777" w:rsidR="00684224" w:rsidRDefault="00684224" w:rsidP="00684224">
      <w:pPr>
        <w:spacing w:line="240" w:lineRule="auto"/>
      </w:pPr>
      <w:r>
        <w:t xml:space="preserve">  f1();</w:t>
      </w:r>
    </w:p>
    <w:p w14:paraId="64097A3F" w14:textId="77777777" w:rsidR="00684224" w:rsidRDefault="00684224" w:rsidP="00684224">
      <w:pPr>
        <w:spacing w:line="240" w:lineRule="auto"/>
      </w:pPr>
      <w:r>
        <w:t xml:space="preserve">  f2();</w:t>
      </w:r>
    </w:p>
    <w:p w14:paraId="5AA3B17B" w14:textId="77777777" w:rsidR="00684224" w:rsidRDefault="00684224" w:rsidP="00684224">
      <w:pPr>
        <w:spacing w:line="240" w:lineRule="auto"/>
      </w:pPr>
      <w:r>
        <w:t xml:space="preserve">  f3();</w:t>
      </w:r>
    </w:p>
    <w:p w14:paraId="54DC996B" w14:textId="77777777" w:rsidR="00684224" w:rsidRDefault="00684224" w:rsidP="00684224">
      <w:pPr>
        <w:spacing w:line="240" w:lineRule="auto"/>
      </w:pPr>
      <w:r>
        <w:t xml:space="preserve">  f4();</w:t>
      </w:r>
    </w:p>
    <w:p w14:paraId="2DF680A1" w14:textId="77777777" w:rsidR="00684224" w:rsidRDefault="00684224" w:rsidP="00684224">
      <w:pPr>
        <w:spacing w:line="240" w:lineRule="auto"/>
      </w:pPr>
      <w:r>
        <w:t xml:space="preserve">  return 0;</w:t>
      </w:r>
    </w:p>
    <w:p w14:paraId="051479D3" w14:textId="64B16366" w:rsidR="00684224" w:rsidRPr="0075399E" w:rsidRDefault="00684224" w:rsidP="00684224">
      <w:pPr>
        <w:spacing w:line="240" w:lineRule="auto"/>
      </w:pPr>
      <w:r>
        <w:t>}</w:t>
      </w:r>
    </w:p>
    <w:p w14:paraId="3F8C454F" w14:textId="34E07CF8" w:rsidR="00CD2159" w:rsidRDefault="00CD2159" w:rsidP="00684224">
      <w:pPr>
        <w:spacing w:line="240" w:lineRule="auto"/>
      </w:pPr>
    </w:p>
    <w:p w14:paraId="550B409A" w14:textId="712FDC1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4</w:t>
      </w:r>
      <w:r>
        <w:rPr>
          <w:rFonts w:hint="eastAsia"/>
        </w:rPr>
        <w:t>（单选）</w:t>
      </w:r>
      <w:commentRangeStart w:id="47"/>
      <w:r>
        <w:rPr>
          <w:rFonts w:hint="eastAsia"/>
        </w:rPr>
        <w:t>运行结果（）</w:t>
      </w:r>
      <w:commentRangeEnd w:id="47"/>
      <w:r>
        <w:rPr>
          <w:rStyle w:val="af6"/>
        </w:rPr>
        <w:commentReference w:id="47"/>
      </w:r>
    </w:p>
    <w:p w14:paraId="2BBA3235" w14:textId="77777777" w:rsidR="00684224" w:rsidRDefault="00684224" w:rsidP="00684224">
      <w:pPr>
        <w:spacing w:line="240" w:lineRule="auto"/>
      </w:pPr>
      <w:r>
        <w:t xml:space="preserve">string </w:t>
      </w:r>
      <w:proofErr w:type="spellStart"/>
      <w:r>
        <w:t>getString</w:t>
      </w:r>
      <w:proofErr w:type="spellEnd"/>
      <w:r>
        <w:t>();</w:t>
      </w:r>
    </w:p>
    <w:p w14:paraId="2124E210" w14:textId="77777777" w:rsidR="00684224" w:rsidRDefault="00684224" w:rsidP="00684224">
      <w:pPr>
        <w:spacing w:line="240" w:lineRule="auto"/>
      </w:pPr>
      <w:r>
        <w:t>void main(){</w:t>
      </w:r>
    </w:p>
    <w:p w14:paraId="1F014C3E" w14:textId="77777777" w:rsidR="00684224" w:rsidRDefault="00684224" w:rsidP="00684224">
      <w:pPr>
        <w:spacing w:line="240" w:lineRule="auto"/>
      </w:pPr>
      <w:r>
        <w:lastRenderedPageBreak/>
        <w:t xml:space="preserve">   string str = "</w:t>
      </w:r>
      <w:proofErr w:type="spellStart"/>
      <w:r>
        <w:t>gamama</w:t>
      </w:r>
      <w:proofErr w:type="spellEnd"/>
      <w:r>
        <w:t>";</w:t>
      </w:r>
    </w:p>
    <w:p w14:paraId="0FD6A47E" w14:textId="77777777" w:rsidR="00684224" w:rsidRDefault="00684224" w:rsidP="00684224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getString</w:t>
      </w:r>
      <w:proofErr w:type="spellEnd"/>
      <w:r>
        <w:t xml:space="preserve">(str) &lt;&lt; </w:t>
      </w:r>
      <w:proofErr w:type="spellStart"/>
      <w:r>
        <w:t>endl</w:t>
      </w:r>
      <w:proofErr w:type="spellEnd"/>
      <w:r>
        <w:t>;</w:t>
      </w:r>
    </w:p>
    <w:p w14:paraId="38713191" w14:textId="77777777" w:rsidR="00684224" w:rsidRDefault="00684224" w:rsidP="00684224">
      <w:pPr>
        <w:spacing w:line="240" w:lineRule="auto"/>
      </w:pPr>
      <w:r>
        <w:t>}</w:t>
      </w:r>
    </w:p>
    <w:p w14:paraId="69875F91" w14:textId="77777777" w:rsidR="00684224" w:rsidRDefault="00684224" w:rsidP="00684224">
      <w:pPr>
        <w:spacing w:line="240" w:lineRule="auto"/>
      </w:pPr>
      <w:r>
        <w:t xml:space="preserve">string </w:t>
      </w:r>
      <w:proofErr w:type="spellStart"/>
      <w:r>
        <w:t>getString</w:t>
      </w:r>
      <w:proofErr w:type="spellEnd"/>
      <w:r>
        <w:t>(string &amp;str){</w:t>
      </w:r>
    </w:p>
    <w:p w14:paraId="096A19FE" w14:textId="77777777" w:rsidR="00684224" w:rsidRDefault="00684224" w:rsidP="00684224">
      <w:pPr>
        <w:spacing w:line="240" w:lineRule="auto"/>
      </w:pPr>
      <w:r>
        <w:t xml:space="preserve"> return str;</w:t>
      </w:r>
    </w:p>
    <w:p w14:paraId="4673D05B" w14:textId="77777777" w:rsidR="00684224" w:rsidRDefault="00684224" w:rsidP="00684224">
      <w:pPr>
        <w:spacing w:line="240" w:lineRule="auto"/>
      </w:pPr>
      <w:r>
        <w:t>}</w:t>
      </w:r>
    </w:p>
    <w:p w14:paraId="640D1DE8" w14:textId="77777777" w:rsidR="00684224" w:rsidRDefault="00684224" w:rsidP="00684224">
      <w:pPr>
        <w:spacing w:line="240" w:lineRule="auto"/>
      </w:pPr>
      <w:r>
        <w:t xml:space="preserve">A. </w:t>
      </w:r>
      <w:proofErr w:type="spellStart"/>
      <w:r>
        <w:t>gamama</w:t>
      </w:r>
      <w:proofErr w:type="spellEnd"/>
      <w:r>
        <w:t xml:space="preserve">   </w:t>
      </w:r>
    </w:p>
    <w:p w14:paraId="664127DE" w14:textId="77777777" w:rsidR="00684224" w:rsidRDefault="00684224" w:rsidP="00684224">
      <w:pPr>
        <w:spacing w:line="240" w:lineRule="auto"/>
      </w:pPr>
      <w:r>
        <w:t xml:space="preserve">B. g   </w:t>
      </w:r>
    </w:p>
    <w:p w14:paraId="6CA360A3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编译错误</w:t>
      </w:r>
      <w:r>
        <w:rPr>
          <w:rFonts w:hint="eastAsia"/>
        </w:rPr>
        <w:t xml:space="preserve"> </w:t>
      </w:r>
    </w:p>
    <w:p w14:paraId="232713D5" w14:textId="2A67A031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运行错误</w:t>
      </w:r>
    </w:p>
    <w:p w14:paraId="6479437A" w14:textId="1B1E8AB2" w:rsidR="00684224" w:rsidRDefault="00684224" w:rsidP="00684224">
      <w:pPr>
        <w:spacing w:line="240" w:lineRule="auto"/>
      </w:pPr>
    </w:p>
    <w:p w14:paraId="7DBB8D4D" w14:textId="1F28BD7C" w:rsidR="00684224" w:rsidRDefault="00684224" w:rsidP="00684224">
      <w:pPr>
        <w:spacing w:line="240" w:lineRule="auto"/>
      </w:pPr>
    </w:p>
    <w:p w14:paraId="2BBF06AE" w14:textId="17B62538" w:rsidR="00684224" w:rsidRDefault="00684224" w:rsidP="00684224">
      <w:pPr>
        <w:spacing w:line="240" w:lineRule="auto"/>
      </w:pPr>
      <w:r>
        <w:rPr>
          <w:rFonts w:hint="eastAsia"/>
        </w:rPr>
        <w:t>4</w:t>
      </w:r>
      <w:r>
        <w:t>5.</w:t>
      </w:r>
      <w:r>
        <w:rPr>
          <w:rFonts w:hint="eastAsia"/>
        </w:rPr>
        <w:t>（多选）怎么让这段代</w:t>
      </w:r>
      <w:commentRangeStart w:id="48"/>
      <w:r>
        <w:rPr>
          <w:rFonts w:hint="eastAsia"/>
        </w:rPr>
        <w:t>码输出</w:t>
      </w:r>
      <w:r>
        <w:rPr>
          <w:rFonts w:hint="eastAsia"/>
        </w:rPr>
        <w:t>012</w:t>
      </w:r>
      <w:r>
        <w:rPr>
          <w:rFonts w:hint="eastAsia"/>
        </w:rPr>
        <w:t>？</w:t>
      </w:r>
      <w:commentRangeEnd w:id="48"/>
      <w:r>
        <w:rPr>
          <w:rStyle w:val="af6"/>
        </w:rPr>
        <w:commentReference w:id="48"/>
      </w:r>
    </w:p>
    <w:p w14:paraId="5A700E50" w14:textId="77777777" w:rsidR="00684224" w:rsidRDefault="00684224" w:rsidP="00684224">
      <w:pPr>
        <w:spacing w:line="240" w:lineRule="auto"/>
      </w:pPr>
      <w:r>
        <w:t>int select = 0;</w:t>
      </w:r>
    </w:p>
    <w:p w14:paraId="17E1E962" w14:textId="77777777" w:rsidR="00684224" w:rsidRDefault="00684224" w:rsidP="00684224">
      <w:pPr>
        <w:spacing w:line="240" w:lineRule="auto"/>
      </w:pPr>
      <w:r>
        <w:t>switch (select)</w:t>
      </w:r>
    </w:p>
    <w:p w14:paraId="50C311AB" w14:textId="77777777" w:rsidR="00684224" w:rsidRDefault="00684224" w:rsidP="00684224">
      <w:pPr>
        <w:spacing w:line="240" w:lineRule="auto"/>
      </w:pPr>
      <w:r>
        <w:t>{</w:t>
      </w:r>
    </w:p>
    <w:p w14:paraId="6689A862" w14:textId="77777777" w:rsidR="00684224" w:rsidRDefault="00684224" w:rsidP="00684224">
      <w:pPr>
        <w:spacing w:line="240" w:lineRule="auto"/>
      </w:pPr>
      <w:r>
        <w:t xml:space="preserve">case 0: </w:t>
      </w:r>
      <w:proofErr w:type="spellStart"/>
      <w:r>
        <w:t>cout</w:t>
      </w:r>
      <w:proofErr w:type="spellEnd"/>
      <w:r>
        <w:t>&lt;&lt;0;</w:t>
      </w:r>
    </w:p>
    <w:p w14:paraId="4A0D9A95" w14:textId="77777777" w:rsidR="00684224" w:rsidRDefault="00684224" w:rsidP="00684224">
      <w:pPr>
        <w:spacing w:line="240" w:lineRule="auto"/>
      </w:pPr>
      <w:r>
        <w:t>break;</w:t>
      </w:r>
    </w:p>
    <w:p w14:paraId="06F01DF3" w14:textId="77777777" w:rsidR="00684224" w:rsidRDefault="00684224" w:rsidP="00684224">
      <w:pPr>
        <w:spacing w:line="240" w:lineRule="auto"/>
      </w:pPr>
      <w:r>
        <w:t xml:space="preserve">case 1: </w:t>
      </w:r>
      <w:proofErr w:type="spellStart"/>
      <w:r>
        <w:t>cout</w:t>
      </w:r>
      <w:proofErr w:type="spellEnd"/>
      <w:r>
        <w:t>&lt;&lt;1;</w:t>
      </w:r>
    </w:p>
    <w:p w14:paraId="44B9A242" w14:textId="77777777" w:rsidR="00684224" w:rsidRDefault="00684224" w:rsidP="00684224">
      <w:pPr>
        <w:spacing w:line="240" w:lineRule="auto"/>
      </w:pPr>
      <w:r>
        <w:t>break;</w:t>
      </w:r>
    </w:p>
    <w:p w14:paraId="2092938C" w14:textId="77777777" w:rsidR="00684224" w:rsidRDefault="00684224" w:rsidP="00684224">
      <w:pPr>
        <w:spacing w:line="240" w:lineRule="auto"/>
      </w:pPr>
      <w:r>
        <w:t xml:space="preserve">default: </w:t>
      </w:r>
      <w:proofErr w:type="spellStart"/>
      <w:r>
        <w:t>cout</w:t>
      </w:r>
      <w:proofErr w:type="spellEnd"/>
      <w:r>
        <w:t>&lt;&lt;2;</w:t>
      </w:r>
    </w:p>
    <w:p w14:paraId="323325F8" w14:textId="77777777" w:rsidR="00684224" w:rsidRDefault="00684224" w:rsidP="00684224">
      <w:pPr>
        <w:spacing w:line="240" w:lineRule="auto"/>
      </w:pPr>
      <w:r>
        <w:t>break;</w:t>
      </w:r>
    </w:p>
    <w:p w14:paraId="6F447933" w14:textId="77777777" w:rsidR="00684224" w:rsidRDefault="00684224" w:rsidP="00684224">
      <w:pPr>
        <w:spacing w:line="240" w:lineRule="auto"/>
      </w:pPr>
      <w:r>
        <w:t xml:space="preserve">case 2: </w:t>
      </w:r>
      <w:proofErr w:type="spellStart"/>
      <w:r>
        <w:t>cout</w:t>
      </w:r>
      <w:proofErr w:type="spellEnd"/>
      <w:r>
        <w:t>&lt;&lt;3;</w:t>
      </w:r>
    </w:p>
    <w:p w14:paraId="30EA9F20" w14:textId="77777777" w:rsidR="00684224" w:rsidRDefault="00684224" w:rsidP="00684224">
      <w:pPr>
        <w:spacing w:line="240" w:lineRule="auto"/>
      </w:pPr>
      <w:r>
        <w:t xml:space="preserve">break;         </w:t>
      </w:r>
    </w:p>
    <w:p w14:paraId="33E7635F" w14:textId="77777777" w:rsidR="00684224" w:rsidRDefault="00684224" w:rsidP="00684224">
      <w:pPr>
        <w:spacing w:line="240" w:lineRule="auto"/>
      </w:pPr>
      <w:r>
        <w:t>}</w:t>
      </w:r>
    </w:p>
    <w:p w14:paraId="4EDBF7B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A. </w:t>
      </w:r>
      <w:r>
        <w:rPr>
          <w:rFonts w:hint="eastAsia"/>
        </w:rPr>
        <w:t>删除第一个</w:t>
      </w:r>
      <w:r>
        <w:rPr>
          <w:rFonts w:hint="eastAsia"/>
        </w:rPr>
        <w:t xml:space="preserve">break </w:t>
      </w:r>
    </w:p>
    <w:p w14:paraId="67BA4CBD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B. </w:t>
      </w:r>
      <w:r>
        <w:rPr>
          <w:rFonts w:hint="eastAsia"/>
        </w:rPr>
        <w:t>删除第二个</w:t>
      </w:r>
      <w:r>
        <w:rPr>
          <w:rFonts w:hint="eastAsia"/>
        </w:rPr>
        <w:t xml:space="preserve">break </w:t>
      </w:r>
    </w:p>
    <w:p w14:paraId="711EF022" w14:textId="77777777" w:rsidR="00684224" w:rsidRDefault="00684224" w:rsidP="00684224">
      <w:pPr>
        <w:spacing w:line="240" w:lineRule="auto"/>
      </w:pPr>
      <w:r>
        <w:rPr>
          <w:rFonts w:hint="eastAsia"/>
        </w:rPr>
        <w:t xml:space="preserve">C. </w:t>
      </w:r>
      <w:r>
        <w:rPr>
          <w:rFonts w:hint="eastAsia"/>
        </w:rPr>
        <w:t>删除</w:t>
      </w:r>
      <w:r>
        <w:rPr>
          <w:rFonts w:hint="eastAsia"/>
        </w:rPr>
        <w:t>default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</w:p>
    <w:p w14:paraId="78F9F0EC" w14:textId="07045B04" w:rsidR="00684224" w:rsidRDefault="00684224" w:rsidP="00684224">
      <w:pPr>
        <w:spacing w:line="240" w:lineRule="auto"/>
      </w:pPr>
      <w:r>
        <w:rPr>
          <w:rFonts w:hint="eastAsia"/>
        </w:rPr>
        <w:t xml:space="preserve">D. </w:t>
      </w:r>
      <w:r>
        <w:rPr>
          <w:rFonts w:hint="eastAsia"/>
        </w:rPr>
        <w:t>删除第三个</w:t>
      </w:r>
      <w:r>
        <w:rPr>
          <w:rFonts w:hint="eastAsia"/>
        </w:rPr>
        <w:t>break</w:t>
      </w:r>
    </w:p>
    <w:p w14:paraId="4D2459D5" w14:textId="06970EC2" w:rsidR="00684224" w:rsidRDefault="00684224" w:rsidP="00684224">
      <w:pPr>
        <w:spacing w:line="240" w:lineRule="auto"/>
      </w:pPr>
    </w:p>
    <w:p w14:paraId="6C1DDBCD" w14:textId="50863192" w:rsidR="00684224" w:rsidRDefault="00684224" w:rsidP="00684224">
      <w:pPr>
        <w:spacing w:line="240" w:lineRule="auto"/>
      </w:pPr>
    </w:p>
    <w:p w14:paraId="5A4A7B1A" w14:textId="45D3CE8A" w:rsidR="00BB2E70" w:rsidRDefault="00684224" w:rsidP="00BB2E70">
      <w:pPr>
        <w:spacing w:line="240" w:lineRule="auto"/>
      </w:pPr>
      <w:r>
        <w:rPr>
          <w:rFonts w:hint="eastAsia"/>
        </w:rPr>
        <w:t>4</w:t>
      </w:r>
      <w:r>
        <w:t>6.</w:t>
      </w:r>
      <w:r w:rsidR="00BB2E70" w:rsidRPr="00BB2E70">
        <w:rPr>
          <w:rFonts w:hint="eastAsia"/>
        </w:rPr>
        <w:t xml:space="preserve"> </w:t>
      </w:r>
      <w:r w:rsidR="00BB2E70">
        <w:rPr>
          <w:rFonts w:hint="eastAsia"/>
        </w:rPr>
        <w:t>（单选）</w:t>
      </w:r>
      <w:r w:rsidR="00BB2E70">
        <w:rPr>
          <w:rFonts w:hint="eastAsia"/>
        </w:rPr>
        <w:t xml:space="preserve">*** </w:t>
      </w:r>
      <w:r w:rsidR="00BB2E70">
        <w:rPr>
          <w:rFonts w:hint="eastAsia"/>
        </w:rPr>
        <w:t>正确的函数返</w:t>
      </w:r>
      <w:commentRangeStart w:id="49"/>
      <w:r w:rsidR="00BB2E70">
        <w:rPr>
          <w:rFonts w:hint="eastAsia"/>
        </w:rPr>
        <w:t>回值方式：（）</w:t>
      </w:r>
      <w:commentRangeEnd w:id="49"/>
      <w:r w:rsidR="00BB2E70">
        <w:rPr>
          <w:rStyle w:val="af6"/>
        </w:rPr>
        <w:commentReference w:id="49"/>
      </w:r>
    </w:p>
    <w:p w14:paraId="7661685D" w14:textId="77777777" w:rsidR="00BB2E70" w:rsidRDefault="00BB2E70" w:rsidP="00BB2E70">
      <w:pPr>
        <w:spacing w:line="240" w:lineRule="auto"/>
      </w:pPr>
      <w:r>
        <w:t xml:space="preserve">A. </w:t>
      </w:r>
    </w:p>
    <w:p w14:paraId="11EDA269" w14:textId="77777777" w:rsidR="00BB2E70" w:rsidRDefault="00BB2E70" w:rsidP="00BB2E70">
      <w:pPr>
        <w:spacing w:line="240" w:lineRule="auto"/>
      </w:pPr>
      <w:r>
        <w:t xml:space="preserve">S </w:t>
      </w:r>
      <w:proofErr w:type="spellStart"/>
      <w:r>
        <w:t>Func</w:t>
      </w:r>
      <w:proofErr w:type="spellEnd"/>
      <w:r>
        <w:t xml:space="preserve">{   </w:t>
      </w:r>
    </w:p>
    <w:p w14:paraId="647C5BE7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1DE8AE2" w14:textId="77777777" w:rsidR="00BB2E70" w:rsidRDefault="00BB2E70" w:rsidP="00BB2E70">
      <w:pPr>
        <w:spacing w:line="240" w:lineRule="auto"/>
      </w:pPr>
      <w:r>
        <w:t>return result;</w:t>
      </w:r>
    </w:p>
    <w:p w14:paraId="2182AB0A" w14:textId="77777777" w:rsidR="00BB2E70" w:rsidRDefault="00BB2E70" w:rsidP="00BB2E70">
      <w:pPr>
        <w:spacing w:line="240" w:lineRule="auto"/>
      </w:pPr>
      <w:r>
        <w:t>}</w:t>
      </w:r>
    </w:p>
    <w:p w14:paraId="2CE8552F" w14:textId="77777777" w:rsidR="00BB2E70" w:rsidRDefault="00BB2E70" w:rsidP="00BB2E70">
      <w:pPr>
        <w:spacing w:line="240" w:lineRule="auto"/>
      </w:pPr>
      <w:r>
        <w:t xml:space="preserve">B. </w:t>
      </w:r>
    </w:p>
    <w:p w14:paraId="6818A88A" w14:textId="77777777" w:rsidR="00BB2E70" w:rsidRDefault="00BB2E70" w:rsidP="00BB2E70">
      <w:pPr>
        <w:spacing w:line="240" w:lineRule="auto"/>
      </w:pPr>
      <w:r>
        <w:t xml:space="preserve">S* </w:t>
      </w:r>
      <w:proofErr w:type="spellStart"/>
      <w:r>
        <w:t>Func</w:t>
      </w:r>
      <w:proofErr w:type="spellEnd"/>
      <w:r>
        <w:t xml:space="preserve">{   </w:t>
      </w:r>
    </w:p>
    <w:p w14:paraId="1506A661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3B298E76" w14:textId="77777777" w:rsidR="00BB2E70" w:rsidRDefault="00BB2E70" w:rsidP="00BB2E70">
      <w:pPr>
        <w:spacing w:line="240" w:lineRule="auto"/>
      </w:pPr>
      <w:r>
        <w:t>return &amp;result;</w:t>
      </w:r>
    </w:p>
    <w:p w14:paraId="444B19B0" w14:textId="77777777" w:rsidR="00BB2E70" w:rsidRDefault="00BB2E70" w:rsidP="00BB2E70">
      <w:pPr>
        <w:spacing w:line="240" w:lineRule="auto"/>
      </w:pPr>
      <w:r>
        <w:t>}</w:t>
      </w:r>
    </w:p>
    <w:p w14:paraId="10254018" w14:textId="77777777" w:rsidR="00BB2E70" w:rsidRDefault="00BB2E70" w:rsidP="00BB2E70">
      <w:pPr>
        <w:spacing w:line="240" w:lineRule="auto"/>
      </w:pPr>
      <w:r>
        <w:t>C.</w:t>
      </w:r>
    </w:p>
    <w:p w14:paraId="00189351" w14:textId="77777777" w:rsidR="00BB2E70" w:rsidRDefault="00BB2E70" w:rsidP="00BB2E70">
      <w:pPr>
        <w:spacing w:line="240" w:lineRule="auto"/>
      </w:pPr>
      <w:r>
        <w:lastRenderedPageBreak/>
        <w:t xml:space="preserve">S&amp; </w:t>
      </w:r>
      <w:proofErr w:type="spellStart"/>
      <w:r>
        <w:t>Func</w:t>
      </w:r>
      <w:proofErr w:type="spellEnd"/>
      <w:r>
        <w:t xml:space="preserve">{   </w:t>
      </w:r>
    </w:p>
    <w:p w14:paraId="49D83F8D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080AD5C0" w14:textId="77777777" w:rsidR="00BB2E70" w:rsidRDefault="00BB2E70" w:rsidP="00BB2E70">
      <w:pPr>
        <w:spacing w:line="240" w:lineRule="auto"/>
      </w:pPr>
      <w:r>
        <w:t>return std::move(result);</w:t>
      </w:r>
    </w:p>
    <w:p w14:paraId="22B6D97B" w14:textId="77777777" w:rsidR="00BB2E70" w:rsidRDefault="00BB2E70" w:rsidP="00BB2E70">
      <w:pPr>
        <w:spacing w:line="240" w:lineRule="auto"/>
      </w:pPr>
      <w:r>
        <w:t>}</w:t>
      </w:r>
    </w:p>
    <w:p w14:paraId="5BC1F609" w14:textId="77777777" w:rsidR="00BB2E70" w:rsidRDefault="00BB2E70" w:rsidP="00BB2E70">
      <w:pPr>
        <w:spacing w:line="240" w:lineRule="auto"/>
      </w:pPr>
      <w:r>
        <w:t xml:space="preserve">D. </w:t>
      </w:r>
    </w:p>
    <w:p w14:paraId="3B089382" w14:textId="77777777" w:rsidR="00BB2E70" w:rsidRDefault="00BB2E70" w:rsidP="00BB2E70">
      <w:pPr>
        <w:spacing w:line="240" w:lineRule="auto"/>
      </w:pPr>
      <w:r>
        <w:t xml:space="preserve">S&amp;&amp; </w:t>
      </w:r>
      <w:proofErr w:type="spellStart"/>
      <w:r>
        <w:t>Func</w:t>
      </w:r>
      <w:proofErr w:type="spellEnd"/>
      <w:r>
        <w:t xml:space="preserve">{   </w:t>
      </w:r>
    </w:p>
    <w:p w14:paraId="530FACB4" w14:textId="77777777" w:rsidR="00BB2E70" w:rsidRDefault="00BB2E70" w:rsidP="00BB2E70">
      <w:pPr>
        <w:spacing w:line="240" w:lineRule="auto"/>
      </w:pPr>
      <w:r>
        <w:t xml:space="preserve">S result;   </w:t>
      </w:r>
    </w:p>
    <w:p w14:paraId="1B61645D" w14:textId="77777777" w:rsidR="00BB2E70" w:rsidRDefault="00BB2E70" w:rsidP="00BB2E70">
      <w:pPr>
        <w:spacing w:line="240" w:lineRule="auto"/>
      </w:pPr>
      <w:r>
        <w:t>return std::forward&lt;S&gt;(std::move(result));</w:t>
      </w:r>
    </w:p>
    <w:p w14:paraId="47288FAC" w14:textId="04E9A9D4" w:rsidR="00684224" w:rsidRDefault="00BB2E70" w:rsidP="00BB2E70">
      <w:pPr>
        <w:spacing w:line="240" w:lineRule="auto"/>
      </w:pPr>
      <w:r>
        <w:t>}</w:t>
      </w:r>
    </w:p>
    <w:p w14:paraId="1324E609" w14:textId="0999ADB5" w:rsidR="00BB2E70" w:rsidRDefault="00BB2E70" w:rsidP="00BB2E70">
      <w:pPr>
        <w:spacing w:line="240" w:lineRule="auto"/>
      </w:pPr>
    </w:p>
    <w:p w14:paraId="6FBF99E2" w14:textId="4CDFD7D3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异常捕获</w:t>
      </w:r>
      <w:r>
        <w:rPr>
          <w:rFonts w:hint="eastAsia"/>
        </w:rPr>
        <w:t xml:space="preserve"> </w:t>
      </w:r>
      <w:r>
        <w:rPr>
          <w:rFonts w:hint="eastAsia"/>
        </w:rPr>
        <w:t>，选</w:t>
      </w:r>
      <w:r>
        <w:rPr>
          <w:rFonts w:hint="eastAsia"/>
        </w:rPr>
        <w:t>const &amp;</w:t>
      </w:r>
    </w:p>
    <w:p w14:paraId="67A9A256" w14:textId="426796CA" w:rsidR="00BB2E70" w:rsidRDefault="00BB2E70" w:rsidP="00BB2E70">
      <w:pPr>
        <w:spacing w:line="240" w:lineRule="auto"/>
      </w:pPr>
      <w:r>
        <w:t xml:space="preserve">try {throw </w:t>
      </w:r>
      <w:proofErr w:type="spellStart"/>
      <w:r>
        <w:t>BarException</w:t>
      </w:r>
      <w:proofErr w:type="spellEnd"/>
      <w:r>
        <w:t xml:space="preserve">();} catch (const </w:t>
      </w:r>
      <w:proofErr w:type="spellStart"/>
      <w:r>
        <w:t>FooException</w:t>
      </w:r>
      <w:proofErr w:type="spellEnd"/>
      <w:r>
        <w:t>&amp; e) { ... }</w:t>
      </w:r>
    </w:p>
    <w:p w14:paraId="1B1094C2" w14:textId="662793FE" w:rsidR="00BB2E70" w:rsidRDefault="00BB2E70" w:rsidP="00BB2E70">
      <w:pPr>
        <w:spacing w:line="240" w:lineRule="auto"/>
      </w:pPr>
    </w:p>
    <w:p w14:paraId="176555FC" w14:textId="25A06ECE" w:rsidR="00BB2E70" w:rsidRDefault="00BB2E70" w:rsidP="00BB2E70">
      <w:pPr>
        <w:spacing w:line="240" w:lineRule="auto"/>
      </w:pPr>
    </w:p>
    <w:p w14:paraId="15FA7D06" w14:textId="4C84A78A" w:rsidR="00BB2E70" w:rsidRDefault="00BB2E70" w:rsidP="00BB2E70">
      <w:pPr>
        <w:spacing w:line="240" w:lineRule="auto"/>
      </w:pPr>
      <w:r>
        <w:t>48.</w:t>
      </w:r>
      <w:r>
        <w:rPr>
          <w:rFonts w:hint="eastAsia"/>
        </w:rPr>
        <w:t>（单选）命名</w:t>
      </w:r>
      <w:commentRangeStart w:id="50"/>
      <w:r>
        <w:rPr>
          <w:rFonts w:hint="eastAsia"/>
        </w:rPr>
        <w:t>空间求输出</w:t>
      </w:r>
      <w:r>
        <w:rPr>
          <w:rFonts w:hint="eastAsia"/>
        </w:rPr>
        <w:t xml:space="preserve"> </w:t>
      </w:r>
      <w:commentRangeEnd w:id="50"/>
      <w:r>
        <w:rPr>
          <w:rStyle w:val="af6"/>
        </w:rPr>
        <w:commentReference w:id="50"/>
      </w:r>
    </w:p>
    <w:p w14:paraId="459AFD8F" w14:textId="77777777" w:rsidR="00BB2E70" w:rsidRDefault="00BB2E70" w:rsidP="00BB2E70">
      <w:pPr>
        <w:spacing w:line="240" w:lineRule="auto"/>
      </w:pPr>
      <w:r>
        <w:t>#include &lt;iostream&gt;</w:t>
      </w:r>
    </w:p>
    <w:p w14:paraId="65FE417F" w14:textId="77777777" w:rsidR="00BB2E70" w:rsidRDefault="00BB2E70" w:rsidP="00BB2E70">
      <w:pPr>
        <w:spacing w:line="240" w:lineRule="auto"/>
      </w:pPr>
      <w:r>
        <w:t>using namespace std;</w:t>
      </w:r>
    </w:p>
    <w:p w14:paraId="66238A37" w14:textId="77777777" w:rsidR="00BB2E70" w:rsidRDefault="00BB2E70" w:rsidP="00BB2E70">
      <w:pPr>
        <w:spacing w:line="240" w:lineRule="auto"/>
      </w:pPr>
    </w:p>
    <w:p w14:paraId="7C7A3B17" w14:textId="77777777" w:rsidR="00BB2E70" w:rsidRDefault="00BB2E70" w:rsidP="00BB2E70">
      <w:pPr>
        <w:spacing w:line="240" w:lineRule="auto"/>
      </w:pPr>
      <w:r>
        <w:t>int a = 1;</w:t>
      </w:r>
    </w:p>
    <w:p w14:paraId="7839DCC2" w14:textId="77777777" w:rsidR="00BB2E70" w:rsidRDefault="00BB2E70" w:rsidP="00BB2E70">
      <w:pPr>
        <w:spacing w:line="240" w:lineRule="auto"/>
      </w:pPr>
    </w:p>
    <w:p w14:paraId="5ED704F9" w14:textId="77777777" w:rsidR="00BB2E70" w:rsidRDefault="00BB2E70" w:rsidP="00BB2E70">
      <w:pPr>
        <w:spacing w:line="240" w:lineRule="auto"/>
      </w:pPr>
      <w:r>
        <w:t>namespace Outer {</w:t>
      </w:r>
    </w:p>
    <w:p w14:paraId="79E6A017" w14:textId="77777777" w:rsidR="00BB2E70" w:rsidRDefault="00BB2E70" w:rsidP="00BB2E70">
      <w:pPr>
        <w:spacing w:line="240" w:lineRule="auto"/>
      </w:pPr>
      <w:r>
        <w:t>int a = 2;</w:t>
      </w:r>
    </w:p>
    <w:p w14:paraId="1F98982E" w14:textId="77777777" w:rsidR="00BB2E70" w:rsidRDefault="00BB2E70" w:rsidP="00BB2E70">
      <w:pPr>
        <w:spacing w:line="240" w:lineRule="auto"/>
      </w:pPr>
      <w:r>
        <w:t>}</w:t>
      </w:r>
    </w:p>
    <w:p w14:paraId="3C12E012" w14:textId="77777777" w:rsidR="00BB2E70" w:rsidRDefault="00BB2E70" w:rsidP="00BB2E70">
      <w:pPr>
        <w:spacing w:line="240" w:lineRule="auto"/>
      </w:pPr>
    </w:p>
    <w:p w14:paraId="3B2AF7B1" w14:textId="77777777" w:rsidR="00BB2E70" w:rsidRDefault="00BB2E70" w:rsidP="00BB2E70">
      <w:pPr>
        <w:spacing w:line="240" w:lineRule="auto"/>
      </w:pPr>
      <w:r>
        <w:t>namespace Outer {</w:t>
      </w:r>
    </w:p>
    <w:p w14:paraId="7A6D2361" w14:textId="77777777" w:rsidR="00BB2E70" w:rsidRDefault="00BB2E70" w:rsidP="00BB2E70">
      <w:pPr>
        <w:spacing w:line="240" w:lineRule="auto"/>
      </w:pPr>
      <w:r>
        <w:t>namespace Inner {</w:t>
      </w:r>
    </w:p>
    <w:p w14:paraId="47F33786" w14:textId="77777777" w:rsidR="00BB2E70" w:rsidRDefault="00BB2E70" w:rsidP="00BB2E70">
      <w:pPr>
        <w:spacing w:line="240" w:lineRule="auto"/>
      </w:pPr>
      <w:r>
        <w:t>int a = 3;</w:t>
      </w:r>
    </w:p>
    <w:p w14:paraId="58A5F01C" w14:textId="77777777" w:rsidR="00BB2E70" w:rsidRDefault="00BB2E70" w:rsidP="00BB2E70">
      <w:pPr>
        <w:spacing w:line="240" w:lineRule="auto"/>
      </w:pPr>
      <w:r>
        <w:t>}</w:t>
      </w:r>
    </w:p>
    <w:p w14:paraId="70F9599B" w14:textId="77777777" w:rsidR="00BB2E70" w:rsidRDefault="00BB2E70" w:rsidP="00BB2E70">
      <w:pPr>
        <w:spacing w:line="240" w:lineRule="auto"/>
      </w:pPr>
      <w:r>
        <w:t>}</w:t>
      </w:r>
    </w:p>
    <w:p w14:paraId="28EF7DAE" w14:textId="77777777" w:rsidR="00BB2E70" w:rsidRDefault="00BB2E70" w:rsidP="00BB2E70">
      <w:pPr>
        <w:spacing w:line="240" w:lineRule="auto"/>
      </w:pPr>
    </w:p>
    <w:p w14:paraId="06B5451F" w14:textId="77777777" w:rsidR="00BB2E70" w:rsidRDefault="00BB2E70" w:rsidP="00BB2E70">
      <w:pPr>
        <w:spacing w:line="240" w:lineRule="auto"/>
      </w:pPr>
      <w:r>
        <w:t>using namespace Outer;</w:t>
      </w:r>
    </w:p>
    <w:p w14:paraId="73295F9F" w14:textId="77777777" w:rsidR="00BB2E70" w:rsidRDefault="00BB2E70" w:rsidP="00BB2E70">
      <w:pPr>
        <w:spacing w:line="240" w:lineRule="auto"/>
      </w:pPr>
    </w:p>
    <w:p w14:paraId="15463ACB" w14:textId="77777777" w:rsidR="00BB2E70" w:rsidRDefault="00BB2E70" w:rsidP="00BB2E70">
      <w:pPr>
        <w:spacing w:line="240" w:lineRule="auto"/>
      </w:pPr>
      <w:r>
        <w:t>int main()</w:t>
      </w:r>
    </w:p>
    <w:p w14:paraId="424A441B" w14:textId="77777777" w:rsidR="00BB2E70" w:rsidRDefault="00BB2E70" w:rsidP="00BB2E70">
      <w:pPr>
        <w:spacing w:line="240" w:lineRule="auto"/>
      </w:pPr>
      <w:r>
        <w:t>{</w:t>
      </w:r>
    </w:p>
    <w:p w14:paraId="362388CA" w14:textId="77777777" w:rsidR="00BB2E70" w:rsidRDefault="00BB2E70" w:rsidP="00BB2E70">
      <w:pPr>
        <w:spacing w:line="240" w:lineRule="auto"/>
      </w:pPr>
      <w:r>
        <w:t xml:space="preserve">   int a = 4;</w:t>
      </w:r>
    </w:p>
    <w:p w14:paraId="0C438414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a;</w:t>
      </w:r>
    </w:p>
    <w:p w14:paraId="152EACD0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::a;</w:t>
      </w:r>
    </w:p>
    <w:p w14:paraId="3AA86E38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Outer::a;</w:t>
      </w:r>
    </w:p>
    <w:p w14:paraId="6A993F32" w14:textId="77777777" w:rsidR="00BB2E70" w:rsidRDefault="00BB2E70" w:rsidP="00BB2E70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 xml:space="preserve"> &lt;&lt; Outer::Inner::a;</w:t>
      </w:r>
    </w:p>
    <w:p w14:paraId="141A4DBD" w14:textId="77777777" w:rsidR="00BB2E70" w:rsidRDefault="00BB2E70" w:rsidP="00BB2E70">
      <w:pPr>
        <w:spacing w:line="240" w:lineRule="auto"/>
      </w:pPr>
      <w:r>
        <w:t xml:space="preserve">   return 0;</w:t>
      </w:r>
    </w:p>
    <w:p w14:paraId="16C7888A" w14:textId="0462A3CC" w:rsidR="00BB2E70" w:rsidRDefault="00BB2E70" w:rsidP="00BB2E70">
      <w:pPr>
        <w:spacing w:line="240" w:lineRule="auto"/>
      </w:pPr>
      <w:r>
        <w:t>}</w:t>
      </w:r>
    </w:p>
    <w:p w14:paraId="5732794A" w14:textId="4663DDDB" w:rsidR="00BB2E70" w:rsidRDefault="00BB2E70" w:rsidP="00BB2E70">
      <w:pPr>
        <w:spacing w:line="240" w:lineRule="auto"/>
      </w:pPr>
    </w:p>
    <w:p w14:paraId="0042E976" w14:textId="5F9D53EB" w:rsidR="00BB2E70" w:rsidRDefault="00BB2E70" w:rsidP="00BB2E70">
      <w:pPr>
        <w:spacing w:line="240" w:lineRule="auto"/>
      </w:pPr>
      <w:r>
        <w:rPr>
          <w:rFonts w:hint="eastAsia"/>
        </w:rPr>
        <w:t>4</w:t>
      </w:r>
      <w:r>
        <w:t>9.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（单选）请问以下代</w:t>
      </w:r>
      <w:commentRangeStart w:id="51"/>
      <w:r>
        <w:rPr>
          <w:rFonts w:hint="eastAsia"/>
        </w:rPr>
        <w:t>码的输出为</w:t>
      </w:r>
      <w:commentRangeEnd w:id="51"/>
      <w:r>
        <w:rPr>
          <w:rStyle w:val="af6"/>
        </w:rPr>
        <w:commentReference w:id="51"/>
      </w:r>
    </w:p>
    <w:p w14:paraId="24F592FF" w14:textId="66491E95" w:rsidR="00BB2E70" w:rsidRDefault="00BB2E70" w:rsidP="00BB2E70">
      <w:pPr>
        <w:spacing w:line="240" w:lineRule="auto"/>
      </w:pPr>
      <w:r>
        <w:lastRenderedPageBreak/>
        <w:t>int main()}{</w:t>
      </w:r>
    </w:p>
    <w:p w14:paraId="7C14F71B" w14:textId="77777777" w:rsidR="00BB2E70" w:rsidRDefault="00BB2E70" w:rsidP="00BB2E70">
      <w:pPr>
        <w:spacing w:line="240" w:lineRule="auto"/>
      </w:pPr>
      <w:r>
        <w:t xml:space="preserve">  map&lt;string ,int&gt; </w:t>
      </w:r>
      <w:proofErr w:type="spellStart"/>
      <w:r>
        <w:t>mp</w:t>
      </w:r>
      <w:proofErr w:type="spellEnd"/>
      <w:r>
        <w:t>;</w:t>
      </w:r>
    </w:p>
    <w:p w14:paraId="4B58C909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({"abc",3});</w:t>
      </w:r>
    </w:p>
    <w:p w14:paraId="28252C6C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({"def",1});</w:t>
      </w:r>
    </w:p>
    <w:p w14:paraId="3525F005" w14:textId="77777777" w:rsidR="00BB2E70" w:rsidRDefault="00BB2E70" w:rsidP="00BB2E70">
      <w:pPr>
        <w:spacing w:line="240" w:lineRule="auto"/>
      </w:pPr>
      <w:r>
        <w:t xml:space="preserve">  </w:t>
      </w:r>
      <w:proofErr w:type="spellStart"/>
      <w:r>
        <w:t>mp.insert</w:t>
      </w:r>
      <w:proofErr w:type="spellEnd"/>
      <w:r>
        <w:t>({"abcdef",2});</w:t>
      </w:r>
    </w:p>
    <w:p w14:paraId="0B75BFEB" w14:textId="77777777" w:rsidR="00BB2E70" w:rsidRDefault="00BB2E70" w:rsidP="00BB2E70">
      <w:pPr>
        <w:spacing w:line="240" w:lineRule="auto"/>
      </w:pPr>
      <w:r>
        <w:t xml:space="preserve">  for(auto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mp.begin</w:t>
      </w:r>
      <w:proofErr w:type="spellEnd"/>
      <w:r>
        <w:t>();</w:t>
      </w:r>
      <w:proofErr w:type="spellStart"/>
      <w:r>
        <w:t>iter</w:t>
      </w:r>
      <w:proofErr w:type="spellEnd"/>
      <w:r>
        <w:t xml:space="preserve"> !=</w:t>
      </w:r>
      <w:proofErr w:type="spellStart"/>
      <w:r>
        <w:t>mp.end</w:t>
      </w:r>
      <w:proofErr w:type="spellEnd"/>
      <w:r>
        <w:t xml:space="preserve">(); </w:t>
      </w:r>
      <w:proofErr w:type="spellStart"/>
      <w:r>
        <w:t>iter</w:t>
      </w:r>
      <w:proofErr w:type="spellEnd"/>
      <w:r>
        <w:t>++){</w:t>
      </w:r>
    </w:p>
    <w:p w14:paraId="3F505484" w14:textId="77777777" w:rsidR="00BB2E70" w:rsidRDefault="00BB2E70" w:rsidP="00BB2E70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iter</w:t>
      </w:r>
      <w:proofErr w:type="spellEnd"/>
      <w:r>
        <w:t>-&gt;second&lt;&lt;</w:t>
      </w:r>
      <w:proofErr w:type="spellStart"/>
      <w:r>
        <w:t>endl</w:t>
      </w:r>
      <w:proofErr w:type="spellEnd"/>
      <w:r>
        <w:t>;</w:t>
      </w:r>
    </w:p>
    <w:p w14:paraId="07C723FF" w14:textId="77777777" w:rsidR="00BB2E70" w:rsidRDefault="00BB2E70" w:rsidP="00BB2E70">
      <w:pPr>
        <w:spacing w:line="240" w:lineRule="auto"/>
      </w:pPr>
      <w:r>
        <w:t xml:space="preserve">  }</w:t>
      </w:r>
    </w:p>
    <w:p w14:paraId="7DBCB185" w14:textId="77777777" w:rsidR="00BB2E70" w:rsidRDefault="00BB2E70" w:rsidP="00BB2E70">
      <w:pPr>
        <w:spacing w:line="240" w:lineRule="auto"/>
      </w:pPr>
    </w:p>
    <w:p w14:paraId="4AF32AE2" w14:textId="77777777" w:rsidR="00BB2E70" w:rsidRDefault="00BB2E70" w:rsidP="00BB2E70">
      <w:pPr>
        <w:spacing w:line="240" w:lineRule="auto"/>
      </w:pPr>
      <w:r>
        <w:t xml:space="preserve">  return 0;</w:t>
      </w:r>
    </w:p>
    <w:p w14:paraId="6DC10BC5" w14:textId="77777777" w:rsidR="00BB2E70" w:rsidRDefault="00BB2E70" w:rsidP="00BB2E70">
      <w:pPr>
        <w:spacing w:line="240" w:lineRule="auto"/>
      </w:pPr>
      <w:r>
        <w:t>}</w:t>
      </w:r>
    </w:p>
    <w:p w14:paraId="21ED8572" w14:textId="775915AA" w:rsidR="00BB2E70" w:rsidRDefault="00BB2E70" w:rsidP="00BB2E70">
      <w:pPr>
        <w:spacing w:line="240" w:lineRule="auto"/>
      </w:pPr>
      <w:r>
        <w:t>A 1 2 3</w:t>
      </w:r>
    </w:p>
    <w:p w14:paraId="30252A13" w14:textId="77777777" w:rsidR="00BB2E70" w:rsidRDefault="00BB2E70" w:rsidP="00BB2E70">
      <w:pPr>
        <w:spacing w:line="240" w:lineRule="auto"/>
      </w:pPr>
      <w:r>
        <w:t>B 3 2 1</w:t>
      </w:r>
    </w:p>
    <w:p w14:paraId="1CCBF591" w14:textId="77777777" w:rsidR="00BB2E70" w:rsidRDefault="00BB2E70" w:rsidP="00BB2E70">
      <w:pPr>
        <w:spacing w:line="240" w:lineRule="auto"/>
      </w:pPr>
      <w:r>
        <w:t>C 2 3 1</w:t>
      </w:r>
    </w:p>
    <w:p w14:paraId="1457BAB9" w14:textId="1E2738AF" w:rsidR="00BB2E70" w:rsidRDefault="00BB2E70" w:rsidP="00BB2E70">
      <w:pPr>
        <w:spacing w:line="240" w:lineRule="auto"/>
      </w:pPr>
      <w:r>
        <w:t>D 2 1 3</w:t>
      </w:r>
    </w:p>
    <w:p w14:paraId="61B66365" w14:textId="2D100105" w:rsidR="00BB2E70" w:rsidRDefault="00BB2E70" w:rsidP="00BB2E70">
      <w:pPr>
        <w:spacing w:line="240" w:lineRule="auto"/>
      </w:pPr>
    </w:p>
    <w:p w14:paraId="4B184E9B" w14:textId="31FF9843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0.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（单选）函数</w:t>
      </w:r>
      <w:r>
        <w:rPr>
          <w:rFonts w:hint="eastAsia"/>
        </w:rPr>
        <w:t>Print</w:t>
      </w:r>
      <w:r>
        <w:rPr>
          <w:rFonts w:hint="eastAsia"/>
        </w:rPr>
        <w:t>的功能是对自定义类型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中的值进行调试打印，不会对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对象进行任何修改，则下列函数声明中符合华为</w:t>
      </w:r>
      <w:r>
        <w:rPr>
          <w:rFonts w:hint="eastAsia"/>
        </w:rPr>
        <w:t>C++</w:t>
      </w:r>
      <w:r>
        <w:rPr>
          <w:rFonts w:hint="eastAsia"/>
        </w:rPr>
        <w:t>语</w:t>
      </w:r>
      <w:commentRangeStart w:id="52"/>
      <w:r>
        <w:rPr>
          <w:rFonts w:hint="eastAsia"/>
        </w:rPr>
        <w:t>言编程规范的是</w:t>
      </w:r>
      <w:r>
        <w:rPr>
          <w:rFonts w:hint="eastAsia"/>
        </w:rPr>
        <w:t xml:space="preserve"> </w:t>
      </w:r>
      <w:commentRangeEnd w:id="52"/>
      <w:r>
        <w:rPr>
          <w:rStyle w:val="af6"/>
        </w:rPr>
        <w:commentReference w:id="52"/>
      </w:r>
    </w:p>
    <w:p w14:paraId="7E8C7C34" w14:textId="77777777" w:rsidR="00BB2E70" w:rsidRDefault="00BB2E70" w:rsidP="00BB2E70">
      <w:pPr>
        <w:spacing w:line="240" w:lineRule="auto"/>
      </w:pPr>
      <w:r>
        <w:t>A. void Print(std::</w:t>
      </w:r>
      <w:proofErr w:type="spellStart"/>
      <w:r>
        <w:t>unique_ptr</w:t>
      </w:r>
      <w:proofErr w:type="spellEnd"/>
      <w:r>
        <w:t>&lt;</w:t>
      </w:r>
      <w:proofErr w:type="spellStart"/>
      <w:r>
        <w:t>MyClass</w:t>
      </w:r>
      <w:proofErr w:type="spellEnd"/>
      <w:r>
        <w:t>&gt; obj);</w:t>
      </w:r>
    </w:p>
    <w:p w14:paraId="6E85C64E" w14:textId="77777777" w:rsidR="00BB2E70" w:rsidRDefault="00BB2E70" w:rsidP="00BB2E70">
      <w:pPr>
        <w:spacing w:line="240" w:lineRule="auto"/>
      </w:pPr>
      <w:r>
        <w:t>B. void Print(const std::</w:t>
      </w:r>
      <w:proofErr w:type="spellStart"/>
      <w:r>
        <w:t>unique_ptr</w:t>
      </w:r>
      <w:proofErr w:type="spellEnd"/>
      <w:r>
        <w:t>&lt;</w:t>
      </w:r>
      <w:proofErr w:type="spellStart"/>
      <w:r>
        <w:t>MyClass</w:t>
      </w:r>
      <w:proofErr w:type="spellEnd"/>
      <w:r>
        <w:t>&gt;&amp; obj);</w:t>
      </w:r>
    </w:p>
    <w:p w14:paraId="1D15A270" w14:textId="77777777" w:rsidR="00BB2E70" w:rsidRDefault="00BB2E70" w:rsidP="00BB2E70">
      <w:pPr>
        <w:spacing w:line="240" w:lineRule="auto"/>
      </w:pPr>
      <w:r>
        <w:t>C. void Print(std::</w:t>
      </w:r>
      <w:proofErr w:type="spellStart"/>
      <w:r>
        <w:t>shared_ptr</w:t>
      </w:r>
      <w:proofErr w:type="spellEnd"/>
      <w:r>
        <w:t>&lt;</w:t>
      </w:r>
      <w:proofErr w:type="spellStart"/>
      <w:r>
        <w:t>MyClass</w:t>
      </w:r>
      <w:proofErr w:type="spellEnd"/>
      <w:r>
        <w:t>&gt; obj);</w:t>
      </w:r>
    </w:p>
    <w:p w14:paraId="5A03E2CC" w14:textId="2F45A373" w:rsidR="00BB2E70" w:rsidRDefault="00BB2E70" w:rsidP="00BB2E70">
      <w:pPr>
        <w:spacing w:line="240" w:lineRule="auto"/>
      </w:pPr>
      <w:r>
        <w:t xml:space="preserve">D. void Print(const </w:t>
      </w:r>
      <w:proofErr w:type="spellStart"/>
      <w:r>
        <w:t>MyClass</w:t>
      </w:r>
      <w:proofErr w:type="spellEnd"/>
      <w:r>
        <w:t>&amp; obj);</w:t>
      </w:r>
    </w:p>
    <w:p w14:paraId="1D9C4ABF" w14:textId="0FEC3E4F" w:rsidR="00BB2E70" w:rsidRDefault="00BB2E70" w:rsidP="00BB2E70">
      <w:pPr>
        <w:spacing w:line="240" w:lineRule="auto"/>
      </w:pPr>
    </w:p>
    <w:p w14:paraId="751F03A9" w14:textId="41DC559E" w:rsidR="00BB2E70" w:rsidRDefault="00BB2E70" w:rsidP="00BB2E70">
      <w:pPr>
        <w:spacing w:line="240" w:lineRule="auto"/>
      </w:pPr>
    </w:p>
    <w:p w14:paraId="1EC68B11" w14:textId="5A269C7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1.</w:t>
      </w:r>
      <w:r>
        <w:rPr>
          <w:rFonts w:hint="eastAsia"/>
        </w:rPr>
        <w:t>（单选）以下哪条命令可以正确设置条件断点（</w:t>
      </w:r>
      <w:proofErr w:type="spellStart"/>
      <w:r>
        <w:rPr>
          <w:rFonts w:hint="eastAsia"/>
        </w:rPr>
        <w:t>test_case.c</w:t>
      </w:r>
      <w:proofErr w:type="spellEnd"/>
      <w:r>
        <w:rPr>
          <w:rFonts w:hint="eastAsia"/>
        </w:rPr>
        <w:t>为文件名，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为函数名，</w:t>
      </w:r>
      <w:proofErr w:type="spellStart"/>
      <w:r>
        <w:rPr>
          <w:rFonts w:hint="eastAsia"/>
        </w:rPr>
        <w:t>isInit</w:t>
      </w:r>
      <w:proofErr w:type="spellEnd"/>
      <w:r>
        <w:rPr>
          <w:rFonts w:hint="eastAsia"/>
        </w:rPr>
        <w:t>为</w:t>
      </w:r>
      <w:r>
        <w:rPr>
          <w:rFonts w:hint="eastAsia"/>
        </w:rPr>
        <w:t>Testcase</w:t>
      </w:r>
      <w:commentRangeStart w:id="53"/>
      <w:r>
        <w:rPr>
          <w:rFonts w:hint="eastAsia"/>
        </w:rPr>
        <w:t>中的局部变量）（）</w:t>
      </w:r>
      <w:commentRangeEnd w:id="53"/>
      <w:r>
        <w:rPr>
          <w:rStyle w:val="af6"/>
        </w:rPr>
        <w:commentReference w:id="53"/>
      </w:r>
    </w:p>
    <w:p w14:paraId="41D1D01C" w14:textId="77777777" w:rsidR="00BB2E70" w:rsidRDefault="00BB2E70" w:rsidP="00BB2E70">
      <w:pPr>
        <w:spacing w:line="240" w:lineRule="auto"/>
      </w:pPr>
      <w:r>
        <w:t>A. break test_case.c:100 while (</w:t>
      </w:r>
      <w:proofErr w:type="spellStart"/>
      <w:r>
        <w:t>isInit</w:t>
      </w:r>
      <w:proofErr w:type="spellEnd"/>
      <w:r>
        <w:t xml:space="preserve"> != 0)</w:t>
      </w:r>
    </w:p>
    <w:p w14:paraId="2929A035" w14:textId="77777777" w:rsidR="00BB2E70" w:rsidRDefault="00BB2E70" w:rsidP="00BB2E70">
      <w:pPr>
        <w:spacing w:line="240" w:lineRule="auto"/>
      </w:pPr>
      <w:r>
        <w:t>B. break test_case.c:100 if (</w:t>
      </w:r>
      <w:proofErr w:type="spellStart"/>
      <w:r>
        <w:t>isInit</w:t>
      </w:r>
      <w:proofErr w:type="spellEnd"/>
      <w:r>
        <w:t xml:space="preserve"> != 0)</w:t>
      </w:r>
    </w:p>
    <w:p w14:paraId="74F224AE" w14:textId="77777777" w:rsidR="00BB2E70" w:rsidRPr="00997715" w:rsidRDefault="00BB2E70" w:rsidP="00BB2E70">
      <w:pPr>
        <w:spacing w:line="240" w:lineRule="auto"/>
      </w:pPr>
      <w:r w:rsidRPr="00997715">
        <w:t>C. break TestCase:100 while (</w:t>
      </w:r>
      <w:proofErr w:type="spellStart"/>
      <w:r w:rsidRPr="00997715">
        <w:t>isInit</w:t>
      </w:r>
      <w:proofErr w:type="spellEnd"/>
      <w:r w:rsidRPr="00997715">
        <w:t xml:space="preserve"> != 0)</w:t>
      </w:r>
    </w:p>
    <w:p w14:paraId="3CCD658A" w14:textId="7A0D1309" w:rsidR="00BB2E70" w:rsidRDefault="00BB2E70" w:rsidP="00BB2E70">
      <w:pPr>
        <w:spacing w:line="240" w:lineRule="auto"/>
      </w:pPr>
      <w:r>
        <w:t>D. break test_case.c:100 (</w:t>
      </w:r>
      <w:proofErr w:type="spellStart"/>
      <w:r>
        <w:t>isInit</w:t>
      </w:r>
      <w:proofErr w:type="spellEnd"/>
      <w:r>
        <w:t xml:space="preserve"> != 0)</w:t>
      </w:r>
    </w:p>
    <w:p w14:paraId="62A02E43" w14:textId="361BB30E" w:rsidR="00BB2E70" w:rsidRDefault="00BB2E70" w:rsidP="00BB2E70">
      <w:pPr>
        <w:spacing w:line="240" w:lineRule="auto"/>
      </w:pPr>
    </w:p>
    <w:p w14:paraId="5FB0FD72" w14:textId="23F7E4B1" w:rsidR="00BB2E70" w:rsidRDefault="00BB2E70" w:rsidP="00BB2E70">
      <w:pPr>
        <w:spacing w:line="240" w:lineRule="auto"/>
      </w:pPr>
    </w:p>
    <w:p w14:paraId="7F72AA63" w14:textId="10D48576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2.</w:t>
      </w:r>
      <w:r>
        <w:rPr>
          <w:rFonts w:hint="eastAsia"/>
        </w:rPr>
        <w:t>（单选）软件有多个测试输入，对每个输入组合设计用例，每种输入的每个值都能出现在组合中，应当选用哪种方法</w:t>
      </w:r>
      <w:commentRangeStart w:id="54"/>
      <w:r>
        <w:rPr>
          <w:rFonts w:hint="eastAsia"/>
        </w:rPr>
        <w:t>设计用例？</w:t>
      </w:r>
      <w:commentRangeEnd w:id="54"/>
      <w:r>
        <w:rPr>
          <w:rStyle w:val="af6"/>
        </w:rPr>
        <w:commentReference w:id="54"/>
      </w:r>
    </w:p>
    <w:p w14:paraId="6CFF8415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EC(</w:t>
      </w:r>
      <w:r>
        <w:rPr>
          <w:rFonts w:hint="eastAsia"/>
        </w:rPr>
        <w:t>单一选择</w:t>
      </w:r>
      <w:r>
        <w:rPr>
          <w:rFonts w:hint="eastAsia"/>
        </w:rPr>
        <w:t>)</w:t>
      </w:r>
    </w:p>
    <w:p w14:paraId="217B1E08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BC(</w:t>
      </w:r>
      <w:r>
        <w:rPr>
          <w:rFonts w:hint="eastAsia"/>
        </w:rPr>
        <w:t>基本选择</w:t>
      </w:r>
      <w:r>
        <w:rPr>
          <w:rFonts w:hint="eastAsia"/>
        </w:rPr>
        <w:t>)</w:t>
      </w:r>
    </w:p>
    <w:p w14:paraId="0B3BCAE3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N-wise</w:t>
      </w:r>
    </w:p>
    <w:p w14:paraId="780D31D0" w14:textId="07BCD6E9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pair-wise</w:t>
      </w:r>
    </w:p>
    <w:p w14:paraId="728D4EA1" w14:textId="320E7A37" w:rsidR="00BB2E70" w:rsidRDefault="00BB2E70" w:rsidP="00BB2E70">
      <w:pPr>
        <w:spacing w:line="240" w:lineRule="auto"/>
      </w:pPr>
    </w:p>
    <w:p w14:paraId="0B386FDF" w14:textId="1C30BC9E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3.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（单选）关于断言，下列</w:t>
      </w:r>
      <w:commentRangeStart w:id="55"/>
      <w:r>
        <w:rPr>
          <w:rFonts w:hint="eastAsia"/>
        </w:rPr>
        <w:t>符合规范的是</w:t>
      </w:r>
      <w:r>
        <w:rPr>
          <w:rFonts w:hint="eastAsia"/>
        </w:rPr>
        <w:t>()</w:t>
      </w:r>
      <w:commentRangeEnd w:id="55"/>
      <w:r>
        <w:rPr>
          <w:rStyle w:val="af6"/>
        </w:rPr>
        <w:commentReference w:id="55"/>
      </w:r>
    </w:p>
    <w:p w14:paraId="0F2869A0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if(</w:t>
      </w:r>
      <w:proofErr w:type="spellStart"/>
      <w:r>
        <w:rPr>
          <w:rFonts w:hint="eastAsia"/>
        </w:rPr>
        <w:t>sizeo</w:t>
      </w:r>
      <w:proofErr w:type="spellEnd"/>
      <w:r>
        <w:rPr>
          <w:rFonts w:hint="eastAsia"/>
        </w:rPr>
        <w:t>(int)!=4){</w:t>
      </w:r>
    </w:p>
    <w:p w14:paraId="1C68C7AA" w14:textId="77777777" w:rsidR="00BB2E70" w:rsidRDefault="00BB2E70" w:rsidP="00BB2E70">
      <w:pPr>
        <w:spacing w:line="240" w:lineRule="auto"/>
      </w:pPr>
      <w:r>
        <w:t xml:space="preserve">     abort();</w:t>
      </w:r>
    </w:p>
    <w:p w14:paraId="7AC0827F" w14:textId="77777777" w:rsidR="00BB2E70" w:rsidRDefault="00BB2E70" w:rsidP="00BB2E70">
      <w:pPr>
        <w:spacing w:line="240" w:lineRule="auto"/>
      </w:pPr>
      <w:r>
        <w:t>}</w:t>
      </w:r>
    </w:p>
    <w:p w14:paraId="465B35C0" w14:textId="77777777" w:rsidR="00BB2E70" w:rsidRDefault="00BB2E70" w:rsidP="00BB2E70">
      <w:pPr>
        <w:spacing w:line="240" w:lineRule="auto"/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>
        <w:rPr>
          <w:rFonts w:hint="eastAsia"/>
        </w:rPr>
        <w:t>assert(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(int))==4);</w:t>
      </w:r>
    </w:p>
    <w:p w14:paraId="3429EB14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ASSERT 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(int)==4)</w:t>
      </w:r>
    </w:p>
    <w:p w14:paraId="7073500B" w14:textId="1A9A9A01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static_assert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(int)==4)</w:t>
      </w:r>
    </w:p>
    <w:p w14:paraId="3812E1F2" w14:textId="4772C2A0" w:rsidR="00BB2E70" w:rsidRDefault="00BB2E70" w:rsidP="00BB2E70">
      <w:pPr>
        <w:spacing w:line="240" w:lineRule="auto"/>
      </w:pPr>
    </w:p>
    <w:p w14:paraId="18A1596E" w14:textId="00F09A9F" w:rsidR="00BB2E70" w:rsidRDefault="00BB2E70" w:rsidP="00BB2E70">
      <w:pPr>
        <w:spacing w:line="240" w:lineRule="auto"/>
      </w:pPr>
    </w:p>
    <w:p w14:paraId="6B620324" w14:textId="2C3B1D11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4.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（单选）如果因为某些原因需要使用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函数，符合关于格式化输入</w:t>
      </w:r>
      <w:r>
        <w:rPr>
          <w:rFonts w:hint="eastAsia"/>
        </w:rPr>
        <w:t>/</w:t>
      </w:r>
      <w:r>
        <w:rPr>
          <w:rFonts w:hint="eastAsia"/>
        </w:rPr>
        <w:t>输出函数的要</w:t>
      </w:r>
      <w:commentRangeStart w:id="56"/>
      <w:r>
        <w:rPr>
          <w:rFonts w:hint="eastAsia"/>
        </w:rPr>
        <w:t>求是（）</w:t>
      </w:r>
      <w:commentRangeEnd w:id="56"/>
      <w:r>
        <w:rPr>
          <w:rStyle w:val="af6"/>
        </w:rPr>
        <w:commentReference w:id="56"/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为元素类型为</w:t>
      </w:r>
      <w:r>
        <w:rPr>
          <w:rFonts w:hint="eastAsia"/>
        </w:rPr>
        <w:t>char</w:t>
      </w:r>
      <w:r>
        <w:rPr>
          <w:rFonts w:hint="eastAsia"/>
        </w:rPr>
        <w:t>的数组</w:t>
      </w:r>
    </w:p>
    <w:p w14:paraId="2A1F67AD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11D92B65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14:paraId="5362897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);</w:t>
      </w:r>
    </w:p>
    <w:p w14:paraId="29686815" w14:textId="25834C2C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sprintf_s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buf,sizeof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),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>,x);</w:t>
      </w:r>
    </w:p>
    <w:p w14:paraId="390DFFAA" w14:textId="6915E1C4" w:rsidR="00BB2E70" w:rsidRDefault="00BB2E70" w:rsidP="00BB2E70">
      <w:pPr>
        <w:spacing w:line="240" w:lineRule="auto"/>
      </w:pPr>
    </w:p>
    <w:p w14:paraId="07830136" w14:textId="47D22266" w:rsidR="00BB2E70" w:rsidRDefault="00BB2E70" w:rsidP="00BB2E70">
      <w:pPr>
        <w:spacing w:line="240" w:lineRule="auto"/>
      </w:pPr>
    </w:p>
    <w:p w14:paraId="3011BDF5" w14:textId="674ED622" w:rsidR="00BB2E70" w:rsidRDefault="00BB2E70" w:rsidP="00BB2E70">
      <w:pPr>
        <w:spacing w:line="240" w:lineRule="auto"/>
      </w:pPr>
      <w:r>
        <w:rPr>
          <w:rFonts w:hint="eastAsia"/>
        </w:rPr>
        <w:t>5</w:t>
      </w:r>
      <w:r>
        <w:t>5.</w:t>
      </w:r>
      <w:r w:rsidRPr="00BB2E70">
        <w:rPr>
          <w:rFonts w:hint="eastAsia"/>
        </w:rPr>
        <w:t xml:space="preserve"> </w:t>
      </w:r>
      <w:r>
        <w:rPr>
          <w:rFonts w:hint="eastAsia"/>
        </w:rPr>
        <w:t>（单选）以下两段从代码属于两个不同的程序，在每个程序中，当</w:t>
      </w:r>
      <w:r>
        <w:rPr>
          <w:rFonts w:hint="eastAsia"/>
        </w:rPr>
        <w:t>proc</w:t>
      </w:r>
      <w:r>
        <w:rPr>
          <w:rFonts w:hint="eastAsia"/>
        </w:rPr>
        <w:t>被多线程并发调用了</w:t>
      </w:r>
      <w:r>
        <w:rPr>
          <w:rFonts w:hint="eastAsia"/>
        </w:rPr>
        <w:t>10000</w:t>
      </w:r>
      <w:r>
        <w:rPr>
          <w:rFonts w:hint="eastAsia"/>
        </w:rPr>
        <w:t>次后，对于相应的全局变量的</w:t>
      </w:r>
      <w:commentRangeStart w:id="57"/>
      <w:r>
        <w:rPr>
          <w:rFonts w:hint="eastAsia"/>
        </w:rPr>
        <w:t>值，说法正确的是（）</w:t>
      </w:r>
      <w:commentRangeEnd w:id="57"/>
      <w:r>
        <w:rPr>
          <w:rStyle w:val="af6"/>
        </w:rPr>
        <w:commentReference w:id="57"/>
      </w:r>
    </w:p>
    <w:p w14:paraId="33B125C3" w14:textId="77777777" w:rsidR="00BB2E70" w:rsidRDefault="00BB2E70" w:rsidP="00BB2E70">
      <w:pPr>
        <w:spacing w:line="240" w:lineRule="auto"/>
      </w:pPr>
      <w:r>
        <w:t xml:space="preserve">std::atomic&lt;std::uint32_t&gt; </w:t>
      </w:r>
      <w:proofErr w:type="spellStart"/>
      <w:r>
        <w:t>g_a</w:t>
      </w:r>
      <w:proofErr w:type="spellEnd"/>
      <w:r>
        <w:t>(0);</w:t>
      </w:r>
    </w:p>
    <w:p w14:paraId="2E0287CD" w14:textId="77777777" w:rsidR="00BB2E70" w:rsidRDefault="00BB2E70" w:rsidP="00BB2E70">
      <w:pPr>
        <w:spacing w:line="240" w:lineRule="auto"/>
      </w:pPr>
      <w:r>
        <w:t>void proc()</w:t>
      </w:r>
    </w:p>
    <w:p w14:paraId="322094C5" w14:textId="77777777" w:rsidR="00BB2E70" w:rsidRDefault="00BB2E70" w:rsidP="00BB2E70">
      <w:pPr>
        <w:spacing w:line="240" w:lineRule="auto"/>
      </w:pPr>
      <w:r>
        <w:t>{</w:t>
      </w:r>
    </w:p>
    <w:p w14:paraId="26F8267B" w14:textId="77777777" w:rsidR="00BB2E70" w:rsidRDefault="00BB2E70" w:rsidP="00BB2E70">
      <w:pPr>
        <w:spacing w:line="240" w:lineRule="auto"/>
      </w:pPr>
      <w:r>
        <w:t xml:space="preserve"> ++</w:t>
      </w:r>
      <w:proofErr w:type="spellStart"/>
      <w:r>
        <w:t>g_a</w:t>
      </w:r>
      <w:proofErr w:type="spellEnd"/>
      <w:r>
        <w:t>;</w:t>
      </w:r>
    </w:p>
    <w:p w14:paraId="18E8F927" w14:textId="77777777" w:rsidR="00BB2E70" w:rsidRDefault="00BB2E70" w:rsidP="00BB2E70">
      <w:pPr>
        <w:spacing w:line="240" w:lineRule="auto"/>
      </w:pPr>
      <w:r>
        <w:t>}</w:t>
      </w:r>
    </w:p>
    <w:p w14:paraId="3CAB170C" w14:textId="77777777" w:rsidR="00BB2E70" w:rsidRDefault="00BB2E70" w:rsidP="00BB2E70">
      <w:pPr>
        <w:spacing w:line="240" w:lineRule="auto"/>
      </w:pPr>
      <w:r>
        <w:t xml:space="preserve">volatile std::uint32_t  </w:t>
      </w:r>
      <w:proofErr w:type="spellStart"/>
      <w:r>
        <w:t>g_v</w:t>
      </w:r>
      <w:proofErr w:type="spellEnd"/>
      <w:r>
        <w:t>(0);</w:t>
      </w:r>
    </w:p>
    <w:p w14:paraId="0AA004F3" w14:textId="77777777" w:rsidR="00BB2E70" w:rsidRDefault="00BB2E70" w:rsidP="00BB2E70">
      <w:pPr>
        <w:spacing w:line="240" w:lineRule="auto"/>
      </w:pPr>
      <w:r>
        <w:t>void proc()</w:t>
      </w:r>
    </w:p>
    <w:p w14:paraId="37EA8CBC" w14:textId="77777777" w:rsidR="00BB2E70" w:rsidRDefault="00BB2E70" w:rsidP="00BB2E70">
      <w:pPr>
        <w:spacing w:line="240" w:lineRule="auto"/>
      </w:pPr>
      <w:r>
        <w:t>{</w:t>
      </w:r>
    </w:p>
    <w:p w14:paraId="3C25D373" w14:textId="77777777" w:rsidR="00BB2E70" w:rsidRDefault="00BB2E70" w:rsidP="00BB2E70">
      <w:pPr>
        <w:spacing w:line="240" w:lineRule="auto"/>
      </w:pPr>
      <w:r>
        <w:t xml:space="preserve"> ++</w:t>
      </w:r>
      <w:proofErr w:type="spellStart"/>
      <w:r>
        <w:t>g_v</w:t>
      </w:r>
      <w:proofErr w:type="spellEnd"/>
      <w:r>
        <w:t>;</w:t>
      </w:r>
    </w:p>
    <w:p w14:paraId="122DC3BD" w14:textId="77777777" w:rsidR="00BB2E70" w:rsidRDefault="00BB2E70" w:rsidP="00BB2E70">
      <w:pPr>
        <w:spacing w:line="240" w:lineRule="auto"/>
      </w:pPr>
      <w:r>
        <w:t>}</w:t>
      </w:r>
    </w:p>
    <w:p w14:paraId="00BADECA" w14:textId="77777777" w:rsidR="00BB2E70" w:rsidRDefault="00BB2E70" w:rsidP="00BB2E70">
      <w:pPr>
        <w:spacing w:line="24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1C01968B" w14:textId="77777777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的值不确定</w:t>
      </w:r>
    </w:p>
    <w:p w14:paraId="03F91DF4" w14:textId="77777777" w:rsidR="00BB2E70" w:rsidRDefault="00BB2E70" w:rsidP="00BB2E70">
      <w:pPr>
        <w:spacing w:line="24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的值不确定</w:t>
      </w:r>
    </w:p>
    <w:p w14:paraId="06FED540" w14:textId="77777777" w:rsidR="00BB2E70" w:rsidRDefault="00BB2E70" w:rsidP="00BB2E70">
      <w:pPr>
        <w:spacing w:line="240" w:lineRule="auto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7947AB89" w14:textId="77777777" w:rsidR="00BB2E70" w:rsidRDefault="00BB2E70" w:rsidP="00BB2E70">
      <w:pPr>
        <w:spacing w:line="24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4D8CA091" w14:textId="77777777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10000</w:t>
      </w:r>
    </w:p>
    <w:p w14:paraId="26F8AB3A" w14:textId="77777777" w:rsidR="00BB2E70" w:rsidRDefault="00BB2E70" w:rsidP="00BB2E70">
      <w:pPr>
        <w:spacing w:line="24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g_a</w:t>
      </w:r>
      <w:proofErr w:type="spellEnd"/>
      <w:r>
        <w:rPr>
          <w:rFonts w:hint="eastAsia"/>
        </w:rPr>
        <w:t>的值不确定</w:t>
      </w:r>
    </w:p>
    <w:p w14:paraId="637E7C38" w14:textId="2F242E30" w:rsidR="00BB2E70" w:rsidRDefault="00BB2E70" w:rsidP="00BB2E70">
      <w:pPr>
        <w:spacing w:line="240" w:lineRule="auto"/>
      </w:pPr>
      <w:proofErr w:type="spellStart"/>
      <w:r>
        <w:rPr>
          <w:rFonts w:hint="eastAsia"/>
        </w:rPr>
        <w:t>g_v</w:t>
      </w:r>
      <w:proofErr w:type="spellEnd"/>
      <w:r>
        <w:rPr>
          <w:rFonts w:hint="eastAsia"/>
        </w:rPr>
        <w:t>的值不确定</w:t>
      </w:r>
    </w:p>
    <w:p w14:paraId="1A0CB37E" w14:textId="744EAA42" w:rsidR="00BB2E70" w:rsidRDefault="00BB2E70" w:rsidP="00BB2E70">
      <w:pPr>
        <w:spacing w:line="240" w:lineRule="auto"/>
      </w:pPr>
    </w:p>
    <w:p w14:paraId="08E69CBE" w14:textId="1217D4C2" w:rsidR="00BB2E70" w:rsidRDefault="00BB2E70" w:rsidP="00BB2E70">
      <w:pPr>
        <w:spacing w:line="240" w:lineRule="auto"/>
      </w:pPr>
    </w:p>
    <w:p w14:paraId="22B5586B" w14:textId="34B84BD2" w:rsidR="00B02ABB" w:rsidRPr="00B02ABB" w:rsidRDefault="00BB2E70" w:rsidP="00B02ABB">
      <w:pPr>
        <w:spacing w:line="240" w:lineRule="auto"/>
      </w:pPr>
      <w:r>
        <w:rPr>
          <w:rFonts w:hint="eastAsia"/>
        </w:rPr>
        <w:t>5</w:t>
      </w:r>
      <w:r>
        <w:t>6.</w:t>
      </w:r>
      <w:r w:rsidR="00B02ABB" w:rsidRPr="00B02ABB">
        <w:rPr>
          <w:rFonts w:hint="eastAsia"/>
        </w:rPr>
        <w:t xml:space="preserve"> </w:t>
      </w:r>
      <w:r w:rsidR="00B02ABB">
        <w:rPr>
          <w:rFonts w:hint="eastAsia"/>
        </w:rPr>
        <w:t>（新题只记住了选项）</w:t>
      </w:r>
      <w:r w:rsidR="00B02ABB">
        <w:rPr>
          <w:rFonts w:hint="eastAsia"/>
        </w:rPr>
        <w:tab/>
      </w:r>
      <w:proofErr w:type="spellStart"/>
      <w:r w:rsidR="00B02ABB">
        <w:rPr>
          <w:rFonts w:hint="eastAsia"/>
        </w:rPr>
        <w:t>gtest</w:t>
      </w:r>
      <w:proofErr w:type="spellEnd"/>
      <w:r w:rsidR="00B02ABB">
        <w:rPr>
          <w:rFonts w:hint="eastAsia"/>
        </w:rPr>
        <w:t>单元测试，一段代码，</w:t>
      </w:r>
      <w:commentRangeStart w:id="58"/>
      <w:r w:rsidR="00B02ABB">
        <w:rPr>
          <w:rFonts w:hint="eastAsia"/>
        </w:rPr>
        <w:t>让填入合适的代码</w:t>
      </w:r>
      <w:commentRangeEnd w:id="58"/>
      <w:r w:rsidR="00E47619">
        <w:rPr>
          <w:rStyle w:val="af6"/>
        </w:rPr>
        <w:commentReference w:id="58"/>
      </w:r>
    </w:p>
    <w:p w14:paraId="28A5430F" w14:textId="7800F32F" w:rsidR="00B02ABB" w:rsidRDefault="00B02ABB" w:rsidP="00B02ABB">
      <w:pPr>
        <w:spacing w:line="240" w:lineRule="auto"/>
      </w:pPr>
      <w:r>
        <w:t>A. TEST_P(</w:t>
      </w:r>
      <w:proofErr w:type="spellStart"/>
      <w:r>
        <w:t>addList</w:t>
      </w:r>
      <w:proofErr w:type="spellEnd"/>
      <w:r>
        <w:t>, result);</w:t>
      </w:r>
    </w:p>
    <w:p w14:paraId="670A5AB5" w14:textId="15AF516E" w:rsidR="00B02ABB" w:rsidRPr="00B02ABB" w:rsidRDefault="00B02ABB" w:rsidP="00B02ABB">
      <w:pPr>
        <w:spacing w:line="240" w:lineRule="auto"/>
      </w:pPr>
      <w:r>
        <w:t>B. TEST_P(</w:t>
      </w:r>
      <w:proofErr w:type="spellStart"/>
      <w:r>
        <w:t>addListCase</w:t>
      </w:r>
      <w:proofErr w:type="spellEnd"/>
      <w:r>
        <w:t>, result);</w:t>
      </w:r>
    </w:p>
    <w:p w14:paraId="1346BDCE" w14:textId="4E90D2C7" w:rsidR="00B02ABB" w:rsidRDefault="00B02ABB" w:rsidP="00B02ABB">
      <w:pPr>
        <w:spacing w:line="240" w:lineRule="auto"/>
      </w:pPr>
      <w:r>
        <w:t>C. TEST_F(</w:t>
      </w:r>
      <w:proofErr w:type="spellStart"/>
      <w:r>
        <w:t>addListCase</w:t>
      </w:r>
      <w:proofErr w:type="spellEnd"/>
      <w:r>
        <w:t>, result);</w:t>
      </w:r>
    </w:p>
    <w:p w14:paraId="7B8FECE1" w14:textId="1D4188BD" w:rsidR="00B02ABB" w:rsidRDefault="00B02ABB" w:rsidP="00B02ABB">
      <w:pPr>
        <w:spacing w:line="240" w:lineRule="auto"/>
      </w:pPr>
      <w:r>
        <w:t>D. TEST_F(</w:t>
      </w:r>
      <w:proofErr w:type="spellStart"/>
      <w:r>
        <w:t>addList</w:t>
      </w:r>
      <w:proofErr w:type="spellEnd"/>
      <w:r>
        <w:t>, result);</w:t>
      </w:r>
    </w:p>
    <w:p w14:paraId="76277F24" w14:textId="64458907" w:rsidR="00B02ABB" w:rsidRDefault="00B02ABB" w:rsidP="00B02ABB">
      <w:pPr>
        <w:spacing w:line="240" w:lineRule="auto"/>
      </w:pPr>
    </w:p>
    <w:p w14:paraId="605279DE" w14:textId="2EAC4F1F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7.</w:t>
      </w:r>
      <w:r w:rsidRPr="00B02ABB">
        <w:rPr>
          <w:rFonts w:hint="eastAsia"/>
        </w:rPr>
        <w:t xml:space="preserve"> </w:t>
      </w:r>
      <w:r>
        <w:rPr>
          <w:rFonts w:hint="eastAsia"/>
        </w:rPr>
        <w:t>【多选】不保证对齐，下列指针转换符合</w:t>
      </w:r>
      <w:r>
        <w:rPr>
          <w:rFonts w:hint="eastAsia"/>
        </w:rPr>
        <w:t>C++</w:t>
      </w:r>
      <w:r>
        <w:rPr>
          <w:rFonts w:hint="eastAsia"/>
        </w:rPr>
        <w:t>编程规范继承自</w:t>
      </w:r>
      <w:r>
        <w:rPr>
          <w:rFonts w:hint="eastAsia"/>
        </w:rPr>
        <w:t>C</w:t>
      </w:r>
      <w:r>
        <w:rPr>
          <w:rFonts w:hint="eastAsia"/>
        </w:rPr>
        <w:t>语</w:t>
      </w:r>
      <w:commentRangeStart w:id="59"/>
      <w:r>
        <w:rPr>
          <w:rFonts w:hint="eastAsia"/>
        </w:rPr>
        <w:t>言规范条款的有（）</w:t>
      </w:r>
      <w:commentRangeEnd w:id="59"/>
      <w:r>
        <w:rPr>
          <w:rStyle w:val="af6"/>
        </w:rPr>
        <w:commentReference w:id="59"/>
      </w:r>
      <w:r>
        <w:rPr>
          <w:rFonts w:hint="eastAsia"/>
        </w:rPr>
        <w:t>【存疑】</w:t>
      </w:r>
    </w:p>
    <w:p w14:paraId="571A1955" w14:textId="77777777" w:rsidR="00B02ABB" w:rsidRDefault="00B02ABB" w:rsidP="00B02ABB">
      <w:pPr>
        <w:spacing w:line="240" w:lineRule="auto"/>
      </w:pPr>
      <w:r>
        <w:lastRenderedPageBreak/>
        <w:t>A.</w:t>
      </w:r>
    </w:p>
    <w:p w14:paraId="1F4AB576" w14:textId="77777777" w:rsidR="00B02ABB" w:rsidRDefault="00B02ABB" w:rsidP="00B02ABB">
      <w:pPr>
        <w:spacing w:line="240" w:lineRule="auto"/>
      </w:pPr>
      <w:r>
        <w:t>char *pc;</w:t>
      </w:r>
    </w:p>
    <w:p w14:paraId="102032B5" w14:textId="77777777" w:rsidR="00B02ABB" w:rsidRDefault="00B02ABB" w:rsidP="00B02ABB">
      <w:pPr>
        <w:spacing w:line="240" w:lineRule="auto"/>
      </w:pPr>
      <w:r>
        <w:t xml:space="preserve">int *pi = </w:t>
      </w:r>
      <w:proofErr w:type="spellStart"/>
      <w:r>
        <w:t>reinterpret_cast</w:t>
      </w:r>
      <w:proofErr w:type="spellEnd"/>
      <w:r>
        <w:t>&lt;int *&gt;(pc);</w:t>
      </w:r>
    </w:p>
    <w:p w14:paraId="3E45FE21" w14:textId="77777777" w:rsidR="00B02ABB" w:rsidRDefault="00B02ABB" w:rsidP="00B02ABB">
      <w:pPr>
        <w:spacing w:line="240" w:lineRule="auto"/>
      </w:pPr>
    </w:p>
    <w:p w14:paraId="1E33108E" w14:textId="77777777" w:rsidR="00B02ABB" w:rsidRDefault="00B02ABB" w:rsidP="00B02ABB">
      <w:pPr>
        <w:spacing w:line="240" w:lineRule="auto"/>
      </w:pPr>
      <w:r>
        <w:t>B.</w:t>
      </w:r>
    </w:p>
    <w:p w14:paraId="280EE5E3" w14:textId="77777777" w:rsidR="00B02ABB" w:rsidRDefault="00B02ABB" w:rsidP="00B02ABB">
      <w:pPr>
        <w:spacing w:line="240" w:lineRule="auto"/>
      </w:pPr>
      <w:r>
        <w:t>int *pi;</w:t>
      </w:r>
    </w:p>
    <w:p w14:paraId="5E96082F" w14:textId="77777777" w:rsidR="00B02ABB" w:rsidRDefault="00B02ABB" w:rsidP="00B02ABB">
      <w:pPr>
        <w:spacing w:line="240" w:lineRule="auto"/>
      </w:pPr>
      <w:r>
        <w:t xml:space="preserve">char *pc = </w:t>
      </w:r>
      <w:proofErr w:type="spellStart"/>
      <w:r>
        <w:t>reinterpret_cast</w:t>
      </w:r>
      <w:proofErr w:type="spellEnd"/>
      <w:r>
        <w:t>&lt;char *&gt;(pi);</w:t>
      </w:r>
    </w:p>
    <w:p w14:paraId="3CC4E14B" w14:textId="77777777" w:rsidR="00B02ABB" w:rsidRDefault="00B02ABB" w:rsidP="00B02ABB">
      <w:pPr>
        <w:spacing w:line="240" w:lineRule="auto"/>
      </w:pPr>
    </w:p>
    <w:p w14:paraId="6803DB80" w14:textId="77777777" w:rsidR="00B02ABB" w:rsidRDefault="00B02ABB" w:rsidP="00B02ABB">
      <w:pPr>
        <w:spacing w:line="240" w:lineRule="auto"/>
      </w:pPr>
      <w:r>
        <w:t>C.</w:t>
      </w:r>
    </w:p>
    <w:p w14:paraId="7708B4DC" w14:textId="77777777" w:rsidR="00B02ABB" w:rsidRDefault="00B02ABB" w:rsidP="00B02ABB">
      <w:pPr>
        <w:spacing w:line="240" w:lineRule="auto"/>
      </w:pPr>
      <w:r>
        <w:t>char *pc;</w:t>
      </w:r>
    </w:p>
    <w:p w14:paraId="240F4353" w14:textId="77777777" w:rsidR="00B02ABB" w:rsidRDefault="00B02ABB" w:rsidP="00B02ABB">
      <w:pPr>
        <w:spacing w:line="240" w:lineRule="auto"/>
      </w:pPr>
      <w:r>
        <w:t>void *</w:t>
      </w:r>
      <w:proofErr w:type="spellStart"/>
      <w:r>
        <w:t>pv</w:t>
      </w:r>
      <w:proofErr w:type="spellEnd"/>
      <w:r>
        <w:t xml:space="preserve"> = pc;</w:t>
      </w:r>
    </w:p>
    <w:p w14:paraId="7896941A" w14:textId="77777777" w:rsidR="00B02ABB" w:rsidRDefault="00B02ABB" w:rsidP="00B02ABB">
      <w:pPr>
        <w:spacing w:line="240" w:lineRule="auto"/>
      </w:pPr>
      <w:r>
        <w:t xml:space="preserve">int *pi = </w:t>
      </w:r>
      <w:proofErr w:type="spellStart"/>
      <w:r>
        <w:t>static_cast</w:t>
      </w:r>
      <w:proofErr w:type="spellEnd"/>
      <w:r>
        <w:t>&lt;int *&gt;(</w:t>
      </w:r>
      <w:proofErr w:type="spellStart"/>
      <w:r>
        <w:t>pv</w:t>
      </w:r>
      <w:proofErr w:type="spellEnd"/>
      <w:r>
        <w:t>);</w:t>
      </w:r>
    </w:p>
    <w:p w14:paraId="43BC9830" w14:textId="77777777" w:rsidR="00B02ABB" w:rsidRDefault="00B02ABB" w:rsidP="00B02ABB">
      <w:pPr>
        <w:spacing w:line="240" w:lineRule="auto"/>
      </w:pPr>
    </w:p>
    <w:p w14:paraId="35275543" w14:textId="77777777" w:rsidR="00B02ABB" w:rsidRDefault="00B02ABB" w:rsidP="00B02ABB">
      <w:pPr>
        <w:spacing w:line="240" w:lineRule="auto"/>
      </w:pPr>
      <w:r>
        <w:t xml:space="preserve">D. </w:t>
      </w:r>
    </w:p>
    <w:p w14:paraId="40FEAD6D" w14:textId="77777777" w:rsidR="00B02ABB" w:rsidRDefault="00B02ABB" w:rsidP="00B02ABB">
      <w:pPr>
        <w:spacing w:line="240" w:lineRule="auto"/>
      </w:pPr>
      <w:r>
        <w:t>int *pi;</w:t>
      </w:r>
    </w:p>
    <w:p w14:paraId="05501062" w14:textId="77777777" w:rsidR="00B02ABB" w:rsidRDefault="00B02ABB" w:rsidP="00B02ABB">
      <w:pPr>
        <w:spacing w:line="240" w:lineRule="auto"/>
      </w:pPr>
      <w:r>
        <w:t>void *</w:t>
      </w:r>
      <w:proofErr w:type="spellStart"/>
      <w:r>
        <w:t>pv</w:t>
      </w:r>
      <w:proofErr w:type="spellEnd"/>
      <w:r>
        <w:t xml:space="preserve"> = pi;</w:t>
      </w:r>
    </w:p>
    <w:p w14:paraId="5AA6C29C" w14:textId="6B9134A6" w:rsidR="00B02ABB" w:rsidRDefault="00B02ABB" w:rsidP="00B02ABB">
      <w:pPr>
        <w:spacing w:line="240" w:lineRule="auto"/>
      </w:pPr>
      <w:r>
        <w:t xml:space="preserve">float pf = </w:t>
      </w:r>
      <w:proofErr w:type="spellStart"/>
      <w:r>
        <w:t>static_cast</w:t>
      </w:r>
      <w:proofErr w:type="spellEnd"/>
      <w:r>
        <w:t>&lt;float *&gt;(</w:t>
      </w:r>
      <w:proofErr w:type="spellStart"/>
      <w:r>
        <w:t>pv</w:t>
      </w:r>
      <w:proofErr w:type="spellEnd"/>
      <w:r>
        <w:t>);</w:t>
      </w:r>
    </w:p>
    <w:p w14:paraId="3749BEA4" w14:textId="1D89B184" w:rsidR="00BB2E70" w:rsidRDefault="00BB2E70" w:rsidP="00B02ABB">
      <w:pPr>
        <w:spacing w:line="240" w:lineRule="auto"/>
      </w:pPr>
    </w:p>
    <w:p w14:paraId="466BC61B" w14:textId="2F9BD9A5" w:rsidR="00B02ABB" w:rsidRDefault="00B02ABB" w:rsidP="00B02ABB">
      <w:pPr>
        <w:spacing w:line="240" w:lineRule="auto"/>
      </w:pPr>
    </w:p>
    <w:p w14:paraId="44BB625D" w14:textId="532D5608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 xml:space="preserve">8. </w:t>
      </w:r>
      <w:r>
        <w:rPr>
          <w:rFonts w:hint="eastAsia"/>
        </w:rPr>
        <w:t>【单选】【</w:t>
      </w:r>
      <w:r>
        <w:rPr>
          <w:rFonts w:hint="eastAsia"/>
        </w:rPr>
        <w:t>tie</w:t>
      </w:r>
      <w:r>
        <w:rPr>
          <w:rFonts w:hint="eastAsia"/>
        </w:rPr>
        <w:t>】下面代码</w:t>
      </w:r>
      <w:commentRangeStart w:id="60"/>
      <w:r>
        <w:rPr>
          <w:rFonts w:hint="eastAsia"/>
        </w:rPr>
        <w:t>运行结果是（）</w:t>
      </w:r>
      <w:commentRangeEnd w:id="60"/>
      <w:r>
        <w:rPr>
          <w:rStyle w:val="af6"/>
        </w:rPr>
        <w:commentReference w:id="60"/>
      </w:r>
    </w:p>
    <w:p w14:paraId="63B96EA3" w14:textId="77777777" w:rsidR="00B02ABB" w:rsidRDefault="00B02ABB" w:rsidP="00B02ABB">
      <w:pPr>
        <w:spacing w:line="240" w:lineRule="auto"/>
      </w:pPr>
      <w:r>
        <w:t>int a = 1, b =5;</w:t>
      </w:r>
    </w:p>
    <w:p w14:paraId="5BD64FC9" w14:textId="77777777" w:rsidR="00B02ABB" w:rsidRDefault="00B02ABB" w:rsidP="00B02ABB">
      <w:pPr>
        <w:spacing w:line="240" w:lineRule="auto"/>
      </w:pPr>
      <w:r>
        <w:t>int &amp;r = a;</w:t>
      </w:r>
    </w:p>
    <w:p w14:paraId="47BFB36D" w14:textId="77777777" w:rsidR="00B02ABB" w:rsidRDefault="00B02ABB" w:rsidP="00B02ABB">
      <w:pPr>
        <w:spacing w:line="240" w:lineRule="auto"/>
      </w:pPr>
    </w:p>
    <w:p w14:paraId="20533B89" w14:textId="77777777" w:rsidR="00B02ABB" w:rsidRDefault="00B02ABB" w:rsidP="00B02ABB">
      <w:pPr>
        <w:spacing w:line="240" w:lineRule="auto"/>
      </w:pPr>
      <w:r>
        <w:t>auto t = std::tie(</w:t>
      </w:r>
      <w:proofErr w:type="spellStart"/>
      <w:r>
        <w:t>r,b</w:t>
      </w:r>
      <w:proofErr w:type="spellEnd"/>
      <w:r>
        <w:t>);</w:t>
      </w:r>
    </w:p>
    <w:p w14:paraId="341FAF91" w14:textId="77777777" w:rsidR="00B02ABB" w:rsidRDefault="00B02ABB" w:rsidP="00B02ABB">
      <w:pPr>
        <w:spacing w:line="240" w:lineRule="auto"/>
      </w:pPr>
      <w:r>
        <w:t>std::get&lt;0&gt;(t) = 3;</w:t>
      </w:r>
    </w:p>
    <w:p w14:paraId="3E9F1B60" w14:textId="77777777" w:rsidR="00B02ABB" w:rsidRDefault="00B02ABB" w:rsidP="00B02ABB">
      <w:pPr>
        <w:spacing w:line="240" w:lineRule="auto"/>
      </w:pPr>
      <w:r>
        <w:t>std::get&lt;1&gt;(t) += 2;</w:t>
      </w:r>
    </w:p>
    <w:p w14:paraId="78EA1993" w14:textId="77777777" w:rsidR="00B02ABB" w:rsidRDefault="00B02ABB" w:rsidP="00B02ABB">
      <w:pPr>
        <w:spacing w:line="240" w:lineRule="auto"/>
      </w:pPr>
    </w:p>
    <w:p w14:paraId="47E4053A" w14:textId="77777777" w:rsidR="00B02ABB" w:rsidRDefault="00B02ABB" w:rsidP="00B02ABB">
      <w:pPr>
        <w:spacing w:line="240" w:lineRule="auto"/>
      </w:pP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14:paraId="11A96068" w14:textId="77777777" w:rsidR="00B02ABB" w:rsidRDefault="00B02ABB" w:rsidP="00B02ABB">
      <w:pPr>
        <w:spacing w:line="240" w:lineRule="auto"/>
      </w:pPr>
    </w:p>
    <w:p w14:paraId="29E4438F" w14:textId="77777777" w:rsidR="00B02ABB" w:rsidRDefault="00B02ABB" w:rsidP="00B02ABB">
      <w:pPr>
        <w:spacing w:line="240" w:lineRule="auto"/>
      </w:pPr>
      <w:r>
        <w:t>A. 1 5</w:t>
      </w:r>
    </w:p>
    <w:p w14:paraId="35008D42" w14:textId="77777777" w:rsidR="00B02ABB" w:rsidRDefault="00B02ABB" w:rsidP="00B02ABB">
      <w:pPr>
        <w:spacing w:line="240" w:lineRule="auto"/>
      </w:pPr>
      <w:r>
        <w:t>B. 3 5</w:t>
      </w:r>
    </w:p>
    <w:p w14:paraId="7137DB50" w14:textId="77777777" w:rsidR="00B02ABB" w:rsidRDefault="00B02ABB" w:rsidP="00B02ABB">
      <w:pPr>
        <w:spacing w:line="240" w:lineRule="auto"/>
      </w:pPr>
      <w:r>
        <w:t>C. 1 7</w:t>
      </w:r>
    </w:p>
    <w:p w14:paraId="08F94EA2" w14:textId="44BB15F9" w:rsidR="00B02ABB" w:rsidRDefault="00B02ABB" w:rsidP="00B02ABB">
      <w:pPr>
        <w:spacing w:line="240" w:lineRule="auto"/>
      </w:pPr>
      <w:r>
        <w:t>D. 3 7</w:t>
      </w:r>
    </w:p>
    <w:p w14:paraId="5846D57C" w14:textId="3078E2B2" w:rsidR="00B02ABB" w:rsidRDefault="00B02ABB" w:rsidP="00B02ABB">
      <w:pPr>
        <w:spacing w:line="240" w:lineRule="auto"/>
      </w:pPr>
    </w:p>
    <w:p w14:paraId="289D88AD" w14:textId="3970FCB4" w:rsidR="00B02ABB" w:rsidRDefault="00B02ABB" w:rsidP="00B02ABB">
      <w:pPr>
        <w:spacing w:line="240" w:lineRule="auto"/>
      </w:pPr>
      <w:r>
        <w:rPr>
          <w:rFonts w:hint="eastAsia"/>
        </w:rPr>
        <w:t>5</w:t>
      </w:r>
      <w:r>
        <w:t>9.</w:t>
      </w:r>
      <w:r>
        <w:rPr>
          <w:rFonts w:hint="eastAsia"/>
        </w:rPr>
        <w:t>（新题只记得选项）一段代码，让选择合适的代码插入其中，使得不</w:t>
      </w:r>
      <w:commentRangeStart w:id="61"/>
      <w:r>
        <w:rPr>
          <w:rFonts w:hint="eastAsia"/>
        </w:rPr>
        <w:t>会发生数据竞争</w:t>
      </w:r>
      <w:commentRangeEnd w:id="61"/>
      <w:r w:rsidR="00AD1398">
        <w:rPr>
          <w:rStyle w:val="af6"/>
        </w:rPr>
        <w:commentReference w:id="61"/>
      </w:r>
    </w:p>
    <w:p w14:paraId="2796C115" w14:textId="11DA82DD" w:rsidR="00AD1398" w:rsidRDefault="00AD1398" w:rsidP="00B02ABB">
      <w:pPr>
        <w:spacing w:line="240" w:lineRule="auto"/>
      </w:pPr>
      <w:r>
        <w:t>题目给出了</w:t>
      </w:r>
      <w:r>
        <w:t>async</w:t>
      </w:r>
      <w:r>
        <w:t>的</w:t>
      </w:r>
      <w:proofErr w:type="spellStart"/>
      <w:r>
        <w:t>c++</w:t>
      </w:r>
      <w:proofErr w:type="spellEnd"/>
      <w:r>
        <w:t>标准定义</w:t>
      </w:r>
    </w:p>
    <w:p w14:paraId="3E9B63CD" w14:textId="51846C3A" w:rsidR="00B02ABB" w:rsidRDefault="00B02ABB" w:rsidP="00B02ABB">
      <w:pPr>
        <w:spacing w:line="240" w:lineRule="auto"/>
      </w:pPr>
      <w:r>
        <w:rPr>
          <w:rFonts w:hint="eastAsia"/>
        </w:rPr>
        <w:t>A</w:t>
      </w:r>
      <w:r>
        <w:t>.</w:t>
      </w:r>
      <w:r w:rsidRPr="00B02ABB">
        <w:t xml:space="preserve"> std::async(std::launch::deferre</w:t>
      </w:r>
      <w:r w:rsidR="00950BF4">
        <w:rPr>
          <w:rFonts w:hint="eastAsia"/>
        </w:rPr>
        <w:t>d</w:t>
      </w:r>
      <w:r w:rsidR="00950BF4">
        <w:t>……</w:t>
      </w:r>
    </w:p>
    <w:p w14:paraId="3B29B256" w14:textId="1B3B2EAB" w:rsidR="00950BF4" w:rsidRDefault="00950BF4" w:rsidP="00B02ABB">
      <w:pPr>
        <w:spacing w:line="240" w:lineRule="auto"/>
      </w:pPr>
      <w:r>
        <w:rPr>
          <w:rFonts w:hint="eastAsia"/>
        </w:rPr>
        <w:t>B.</w:t>
      </w:r>
      <w:r w:rsidRPr="00950BF4">
        <w:t xml:space="preserve"> std::async(std::launch::async</w:t>
      </w:r>
      <w:r>
        <w:t>……</w:t>
      </w:r>
    </w:p>
    <w:p w14:paraId="487A1CC7" w14:textId="278FC8B0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>.</w:t>
      </w:r>
      <w:r w:rsidRPr="00950BF4">
        <w:t xml:space="preserve"> std::async(std::launch::async</w:t>
      </w:r>
      <w:r>
        <w:t xml:space="preserve"> | </w:t>
      </w:r>
      <w:r w:rsidRPr="00B02ABB">
        <w:t>std::launch::deferre</w:t>
      </w:r>
      <w:r>
        <w:rPr>
          <w:rFonts w:hint="eastAsia"/>
        </w:rPr>
        <w:t>d</w:t>
      </w:r>
      <w:r>
        <w:t>)</w:t>
      </w:r>
    </w:p>
    <w:p w14:paraId="5212CD05" w14:textId="39F89A50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>.</w:t>
      </w:r>
      <w:r w:rsidR="00AD1398">
        <w:t xml:space="preserve"> std::async();</w:t>
      </w:r>
    </w:p>
    <w:p w14:paraId="5C40B926" w14:textId="3A0BD9E5" w:rsidR="00950BF4" w:rsidRDefault="00950BF4" w:rsidP="00B02ABB">
      <w:pPr>
        <w:spacing w:line="240" w:lineRule="auto"/>
      </w:pPr>
    </w:p>
    <w:p w14:paraId="73B30007" w14:textId="111DDB24" w:rsidR="00950BF4" w:rsidRDefault="00950BF4" w:rsidP="00B02ABB">
      <w:pPr>
        <w:spacing w:line="240" w:lineRule="auto"/>
      </w:pPr>
      <w:r>
        <w:rPr>
          <w:rFonts w:hint="eastAsia"/>
        </w:rPr>
        <w:t>6</w:t>
      </w:r>
      <w:r>
        <w:t>0.</w:t>
      </w:r>
      <w:r>
        <w:rPr>
          <w:rFonts w:hint="eastAsia"/>
        </w:rPr>
        <w:t>（新题多选）类内的</w:t>
      </w:r>
      <w:r>
        <w:rPr>
          <w:rFonts w:hint="eastAsia"/>
        </w:rPr>
        <w:t>p</w:t>
      </w:r>
      <w:r>
        <w:t>u</w:t>
      </w:r>
      <w:commentRangeStart w:id="62"/>
      <w:r>
        <w:t>blic</w:t>
      </w:r>
      <w:r>
        <w:rPr>
          <w:rFonts w:hint="eastAsia"/>
        </w:rPr>
        <w:t>说法错误的是</w:t>
      </w:r>
      <w:commentRangeEnd w:id="62"/>
      <w:r>
        <w:rPr>
          <w:rStyle w:val="af6"/>
        </w:rPr>
        <w:commentReference w:id="62"/>
      </w:r>
    </w:p>
    <w:p w14:paraId="416CB471" w14:textId="3101875A" w:rsidR="00950BF4" w:rsidRDefault="00950BF4" w:rsidP="00B02ABB">
      <w:pPr>
        <w:spacing w:line="240" w:lineRule="auto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只作用于成员变量</w:t>
      </w:r>
    </w:p>
    <w:p w14:paraId="22B24537" w14:textId="6F3860DD" w:rsidR="00950BF4" w:rsidRDefault="00950BF4" w:rsidP="00B02ABB">
      <w:pPr>
        <w:spacing w:line="240" w:lineRule="auto"/>
      </w:pPr>
      <w:r>
        <w:rPr>
          <w:rFonts w:hint="eastAsia"/>
        </w:rPr>
        <w:lastRenderedPageBreak/>
        <w:t>B</w:t>
      </w:r>
      <w:r>
        <w:t xml:space="preserve">. </w:t>
      </w:r>
      <w:r>
        <w:rPr>
          <w:rFonts w:hint="eastAsia"/>
        </w:rPr>
        <w:t>只作用于成员函数</w:t>
      </w:r>
    </w:p>
    <w:p w14:paraId="60E8EAB4" w14:textId="2D4A653A" w:rsidR="00950BF4" w:rsidRDefault="00950BF4" w:rsidP="00B02ABB">
      <w:pPr>
        <w:spacing w:line="240" w:lineRule="auto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用于访问控制</w:t>
      </w:r>
    </w:p>
    <w:p w14:paraId="1A1A2835" w14:textId="1EF52749" w:rsidR="00950BF4" w:rsidRDefault="00950BF4" w:rsidP="00B02ABB">
      <w:pPr>
        <w:spacing w:line="240" w:lineRule="auto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一个类中只能出现一个</w:t>
      </w:r>
      <w:r>
        <w:rPr>
          <w:rFonts w:hint="eastAsia"/>
        </w:rPr>
        <w:t>public</w:t>
      </w:r>
    </w:p>
    <w:p w14:paraId="3DF0CB40" w14:textId="59B224C6" w:rsidR="00251628" w:rsidRDefault="00251628" w:rsidP="00B02ABB">
      <w:pPr>
        <w:spacing w:line="240" w:lineRule="auto"/>
      </w:pPr>
    </w:p>
    <w:p w14:paraId="2239A78F" w14:textId="69D7C022" w:rsidR="00251628" w:rsidRDefault="00AD1398" w:rsidP="00B02ABB">
      <w:pPr>
        <w:spacing w:line="240" w:lineRule="auto"/>
      </w:pPr>
      <w:r>
        <w:rPr>
          <w:rFonts w:hint="eastAsia"/>
        </w:rPr>
        <w:t>6</w:t>
      </w:r>
      <w:r>
        <w:t>1.</w:t>
      </w:r>
      <w:r>
        <w:rPr>
          <w:rFonts w:hint="eastAsia"/>
        </w:rPr>
        <w:t>（新题单选）运行调用栈后的输出是下面三行代码，问真正运行代码的函数调</w:t>
      </w:r>
      <w:commentRangeStart w:id="63"/>
      <w:r>
        <w:rPr>
          <w:rFonts w:hint="eastAsia"/>
        </w:rPr>
        <w:t>用顺序是什么</w:t>
      </w:r>
      <w:commentRangeEnd w:id="63"/>
      <w:r>
        <w:rPr>
          <w:rStyle w:val="af6"/>
        </w:rPr>
        <w:commentReference w:id="63"/>
      </w:r>
    </w:p>
    <w:p w14:paraId="1E13882D" w14:textId="245DCCAE" w:rsidR="00AD1398" w:rsidRDefault="00AD1398" w:rsidP="00B02ABB">
      <w:pPr>
        <w:spacing w:line="240" w:lineRule="auto"/>
      </w:pPr>
      <w:r>
        <w:rPr>
          <w:rFonts w:hint="eastAsia"/>
        </w:rPr>
        <w:t>/</w:t>
      </w:r>
      <w:r>
        <w:t>*</w:t>
      </w:r>
      <w:r>
        <w:t>三行输出</w:t>
      </w:r>
    </w:p>
    <w:p w14:paraId="3D81F2DF" w14:textId="114051CB" w:rsidR="00AD1398" w:rsidRDefault="00AD1398" w:rsidP="00B02ABB">
      <w:pPr>
        <w:spacing w:line="240" w:lineRule="auto"/>
      </w:pPr>
      <w:r>
        <w:rPr>
          <w:rFonts w:hint="eastAsia"/>
        </w:rPr>
        <w:t>1</w:t>
      </w:r>
      <w:r>
        <w:t xml:space="preserve"> ……</w:t>
      </w:r>
      <w:proofErr w:type="spellStart"/>
      <w:r>
        <w:t>func</w:t>
      </w:r>
      <w:proofErr w:type="spellEnd"/>
      <w:r>
        <w:t>()……</w:t>
      </w:r>
      <w:r>
        <w:rPr>
          <w:rFonts w:hint="eastAsia"/>
        </w:rPr>
        <w:t>(</w:t>
      </w:r>
      <w:r>
        <w:rPr>
          <w:rFonts w:hint="eastAsia"/>
        </w:rPr>
        <w:t>还有行号</w:t>
      </w:r>
      <w:r>
        <w:t>)</w:t>
      </w:r>
    </w:p>
    <w:p w14:paraId="6B8E9476" w14:textId="6FFB8435" w:rsidR="00AD1398" w:rsidRDefault="00AD1398" w:rsidP="00B02ABB">
      <w:pPr>
        <w:spacing w:line="240" w:lineRule="auto"/>
      </w:pPr>
      <w:r>
        <w:t>2 ……test</w:t>
      </w:r>
      <w:r>
        <w:rPr>
          <w:rFonts w:hint="eastAsia"/>
        </w:rPr>
        <w:t>(</w:t>
      </w:r>
      <w:r>
        <w:t>)……(</w:t>
      </w:r>
      <w:r>
        <w:t>还有行号</w:t>
      </w:r>
      <w:r>
        <w:t>)</w:t>
      </w:r>
    </w:p>
    <w:p w14:paraId="6BD8226A" w14:textId="58EAFA2D" w:rsidR="00AD1398" w:rsidRDefault="00AD1398" w:rsidP="00B02ABB">
      <w:pPr>
        <w:spacing w:line="240" w:lineRule="auto"/>
      </w:pPr>
      <w:r>
        <w:t>3 …………main()…….(</w:t>
      </w:r>
      <w:r>
        <w:t>有文件名和行号</w:t>
      </w:r>
      <w:r>
        <w:t>)</w:t>
      </w:r>
    </w:p>
    <w:p w14:paraId="498C73ED" w14:textId="690B2258" w:rsidR="00AD1398" w:rsidRDefault="00AD1398" w:rsidP="00B02ABB">
      <w:pPr>
        <w:spacing w:line="240" w:lineRule="auto"/>
      </w:pPr>
      <w:r>
        <w:t>*/</w:t>
      </w:r>
    </w:p>
    <w:p w14:paraId="5D4D3CCF" w14:textId="77777777" w:rsidR="00AD1398" w:rsidRDefault="00AD1398" w:rsidP="00B02ABB">
      <w:pPr>
        <w:spacing w:line="240" w:lineRule="auto"/>
      </w:pPr>
      <w:proofErr w:type="spellStart"/>
      <w:r>
        <w:t>A.func</w:t>
      </w:r>
      <w:proofErr w:type="spellEnd"/>
      <w:r>
        <w:t>() - test() – main()</w:t>
      </w:r>
    </w:p>
    <w:p w14:paraId="24A11B03" w14:textId="77777777" w:rsidR="00AD1398" w:rsidRDefault="00AD1398" w:rsidP="00B02ABB">
      <w:pPr>
        <w:spacing w:line="240" w:lineRule="auto"/>
      </w:pPr>
      <w:proofErr w:type="spellStart"/>
      <w:r>
        <w:t>B.main</w:t>
      </w:r>
      <w:proofErr w:type="spellEnd"/>
      <w:r>
        <w:t xml:space="preserve">() – test() – </w:t>
      </w:r>
      <w:proofErr w:type="spellStart"/>
      <w:r>
        <w:t>func</w:t>
      </w:r>
      <w:proofErr w:type="spellEnd"/>
      <w:r>
        <w:t>()</w:t>
      </w:r>
    </w:p>
    <w:p w14:paraId="735A8564" w14:textId="77777777" w:rsidR="00AD1398" w:rsidRDefault="00AD1398" w:rsidP="00B02ABB">
      <w:pPr>
        <w:spacing w:line="240" w:lineRule="auto"/>
      </w:pPr>
      <w:proofErr w:type="spellStart"/>
      <w:r>
        <w:t>C.test</w:t>
      </w:r>
      <w:proofErr w:type="spellEnd"/>
      <w:r>
        <w:t xml:space="preserve">() – </w:t>
      </w:r>
      <w:proofErr w:type="spellStart"/>
      <w:r>
        <w:t>func</w:t>
      </w:r>
      <w:proofErr w:type="spellEnd"/>
      <w:r>
        <w:t>()</w:t>
      </w:r>
    </w:p>
    <w:p w14:paraId="6B3188E5" w14:textId="606C7142" w:rsidR="00AD1398" w:rsidRPr="00B02ABB" w:rsidRDefault="00AD1398" w:rsidP="00B02ABB">
      <w:pPr>
        <w:spacing w:line="240" w:lineRule="auto"/>
      </w:pPr>
      <w:proofErr w:type="spellStart"/>
      <w:r>
        <w:t>D.func</w:t>
      </w:r>
      <w:proofErr w:type="spellEnd"/>
      <w:r>
        <w:t xml:space="preserve">() – test() </w:t>
      </w:r>
    </w:p>
    <w:sectPr w:rsidR="00AD1398" w:rsidRPr="00B02A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mengchao" w:date="2022-10-12T20:44:00Z" w:initials="y">
    <w:p w14:paraId="11F6ADCC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选</w:t>
      </w:r>
      <w:r>
        <w:rPr>
          <w:rFonts w:ascii="Helvetica" w:hAnsi="Helvetica" w:cs="Helvetica" w:hint="eastAsia"/>
          <w:snapToGrid/>
          <w:color w:val="333333"/>
          <w:sz w:val="24"/>
          <w:szCs w:val="24"/>
        </w:rPr>
        <w:t>D</w:t>
      </w:r>
    </w:p>
  </w:comment>
  <w:comment w:id="1" w:author="yangmengchao" w:date="2022-10-12T20:44:00Z" w:initials="y">
    <w:p w14:paraId="3F7615AB" w14:textId="77777777" w:rsidR="00E642D7" w:rsidRPr="008C31C9" w:rsidRDefault="00E642D7" w:rsidP="008C31C9">
      <w:pPr>
        <w:widowControl/>
        <w:autoSpaceDE/>
        <w:autoSpaceDN/>
        <w:adjustRightInd/>
        <w:spacing w:line="240" w:lineRule="auto"/>
        <w:rPr>
          <w:rFonts w:ascii="Helvetica" w:hAnsi="Helvetica" w:cs="Helvetica"/>
          <w:snapToGrid/>
          <w:color w:val="333333"/>
          <w:sz w:val="24"/>
          <w:szCs w:val="24"/>
        </w:rPr>
      </w:pPr>
      <w:r>
        <w:rPr>
          <w:rStyle w:val="af6"/>
        </w:rPr>
        <w:annotationRef/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选</w:t>
      </w:r>
      <w:r w:rsidRPr="008C31C9">
        <w:rPr>
          <w:rFonts w:ascii="Helvetica" w:hAnsi="Helvetica" w:cs="Helvetica"/>
          <w:snapToGrid/>
          <w:color w:val="333333"/>
          <w:sz w:val="24"/>
          <w:szCs w:val="24"/>
        </w:rPr>
        <w:t>C</w:t>
      </w:r>
    </w:p>
  </w:comment>
  <w:comment w:id="2" w:author="hurui (P)" w:date="2024-09-18T10:31:00Z" w:initials="h(">
    <w:p w14:paraId="1B5C5BCE" w14:textId="7D30725F" w:rsidR="00677A6A" w:rsidRDefault="00677A6A">
      <w:pPr>
        <w:pStyle w:val="af7"/>
        <w:rPr>
          <w:rFonts w:hint="eastAsia"/>
        </w:rPr>
      </w:pPr>
      <w:r>
        <w:rPr>
          <w:rStyle w:val="af6"/>
        </w:rPr>
        <w:annotationRef/>
      </w:r>
      <w:r>
        <w:rPr>
          <w:rFonts w:hint="eastAsia"/>
        </w:rPr>
        <w:t>选</w:t>
      </w:r>
      <w:r>
        <w:rPr>
          <w:rFonts w:hint="eastAsia"/>
        </w:rPr>
        <w:t>A</w:t>
      </w:r>
      <w:r>
        <w:rPr>
          <w:rFonts w:hint="eastAsia"/>
        </w:rPr>
        <w:t>吧，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ndl</w:t>
      </w:r>
      <w:proofErr w:type="spellEnd"/>
      <w:r>
        <w:rPr>
          <w:rFonts w:hint="eastAsia"/>
        </w:rPr>
        <w:t>没加</w:t>
      </w:r>
      <w:r>
        <w:rPr>
          <w:rFonts w:hint="eastAsia"/>
        </w:rPr>
        <w:t>s</w:t>
      </w:r>
      <w:r>
        <w:t>td::</w:t>
      </w:r>
    </w:p>
  </w:comment>
  <w:comment w:id="3" w:author="yangmengchao" w:date="2022-10-12T20:44:00Z" w:initials="y">
    <w:p w14:paraId="302A218E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5B5615A8" w14:textId="77777777" w:rsidR="00E642D7" w:rsidRDefault="00E642D7" w:rsidP="008C31C9">
      <w:pPr>
        <w:pStyle w:val="af7"/>
      </w:pPr>
      <w:r>
        <w:rPr>
          <w:rFonts w:hint="eastAsia"/>
        </w:rPr>
        <w:t>（待确定）</w:t>
      </w:r>
    </w:p>
    <w:p w14:paraId="1089BC67" w14:textId="77777777" w:rsidR="00E642D7" w:rsidRDefault="00E642D7" w:rsidP="008C31C9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0F0D8440" w14:textId="77777777" w:rsidR="00E642D7" w:rsidRDefault="00E642D7" w:rsidP="008C31C9">
      <w:pPr>
        <w:pStyle w:val="af7"/>
      </w:pPr>
      <w:r>
        <w:t>Volatile</w:t>
      </w:r>
    </w:p>
    <w:p w14:paraId="14975402" w14:textId="77777777" w:rsidR="00E642D7" w:rsidRDefault="00E642D7" w:rsidP="008C31C9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0C7E9284" w14:textId="77777777" w:rsidR="00E642D7" w:rsidRDefault="00E642D7" w:rsidP="008C31C9">
      <w:pPr>
        <w:pStyle w:val="af7"/>
      </w:pPr>
      <w:r>
        <w:t xml:space="preserve">https://www.runoob.com/w3cnote/c-volatile-keyword.html </w:t>
      </w:r>
    </w:p>
    <w:p w14:paraId="6EC797DC" w14:textId="77777777" w:rsidR="00E642D7" w:rsidRDefault="00E642D7" w:rsidP="008C31C9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7A19BED1" w14:textId="77777777" w:rsidR="00E642D7" w:rsidRDefault="00E642D7" w:rsidP="008C31C9">
      <w:pPr>
        <w:pStyle w:val="af7"/>
      </w:pPr>
      <w:r>
        <w:t>https://www.zhihu.com/question/31490495</w:t>
      </w:r>
    </w:p>
  </w:comment>
  <w:comment w:id="4" w:author="hurui (P)" w:date="2024-09-18T11:35:00Z" w:initials="h(">
    <w:p w14:paraId="48529145" w14:textId="183E3446" w:rsidR="002113B8" w:rsidRDefault="002113B8">
      <w:pPr>
        <w:pStyle w:val="af7"/>
        <w:rPr>
          <w:rFonts w:hint="eastAsia"/>
        </w:rPr>
      </w:pPr>
      <w:r>
        <w:rPr>
          <w:rStyle w:val="af6"/>
        </w:rPr>
        <w:annotationRef/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会导致有时操作被覆盖，导致最终结果小于</w:t>
      </w:r>
      <w:r>
        <w:rPr>
          <w:rFonts w:hint="eastAsia"/>
        </w:rPr>
        <w:t>1</w:t>
      </w:r>
      <w:r>
        <w:t>0000</w:t>
      </w:r>
    </w:p>
  </w:comment>
  <w:comment w:id="5" w:author="yangmengchao" w:date="2022-10-12T20:44:00Z" w:initials="y">
    <w:p w14:paraId="48BA4758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t>E</w:t>
      </w:r>
    </w:p>
  </w:comment>
  <w:comment w:id="6" w:author="yangmengchao" w:date="2022-10-12T20:46:00Z" w:initials="y">
    <w:p w14:paraId="2D4FD8B5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AB</w:t>
      </w:r>
    </w:p>
    <w:p w14:paraId="6B395425" w14:textId="77777777" w:rsidR="00E642D7" w:rsidRDefault="00E642D7" w:rsidP="008C31C9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待确认）</w:t>
      </w:r>
    </w:p>
    <w:p w14:paraId="115DF8B8" w14:textId="77777777" w:rsidR="00E642D7" w:rsidRDefault="00E642D7" w:rsidP="008C31C9">
      <w:pPr>
        <w:pStyle w:val="af7"/>
      </w:pPr>
    </w:p>
    <w:p w14:paraId="5D1B6643" w14:textId="77777777" w:rsidR="00E642D7" w:rsidRDefault="00E642D7" w:rsidP="008C31C9">
      <w:pPr>
        <w:pStyle w:val="af7"/>
      </w:pPr>
      <w:r>
        <w:rPr>
          <w:rFonts w:hint="eastAsia"/>
        </w:rPr>
        <w:t>多线程得先锁住才能操作，所以</w:t>
      </w:r>
      <w:r>
        <w:rPr>
          <w:rFonts w:hint="eastAsia"/>
        </w:rPr>
        <w:t>CD</w:t>
      </w:r>
      <w:r>
        <w:rPr>
          <w:rFonts w:hint="eastAsia"/>
        </w:rPr>
        <w:t>没有先进行锁</w:t>
      </w:r>
    </w:p>
  </w:comment>
  <w:comment w:id="7" w:author="yangmengchao" w:date="2022-10-12T20:48:00Z" w:initials="y">
    <w:p w14:paraId="7F2EF3C0" w14:textId="77777777" w:rsidR="00E642D7" w:rsidRDefault="00E642D7" w:rsidP="008C31C9">
      <w:pPr>
        <w:pStyle w:val="af7"/>
      </w:pPr>
      <w:r>
        <w:rPr>
          <w:rStyle w:val="af6"/>
        </w:rPr>
        <w:annotationRef/>
      </w:r>
      <w:r>
        <w:t>BC</w:t>
      </w:r>
    </w:p>
    <w:p w14:paraId="4749FDAB" w14:textId="77777777" w:rsidR="00E642D7" w:rsidRDefault="00E642D7" w:rsidP="008C31C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申明方式不对</w:t>
      </w:r>
    </w:p>
    <w:p w14:paraId="7C9558C4" w14:textId="77777777" w:rsidR="00E642D7" w:rsidRDefault="00E642D7" w:rsidP="008C31C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两边类型不对等</w:t>
      </w:r>
    </w:p>
  </w:comment>
  <w:comment w:id="8" w:author="yangmengchao" w:date="2022-10-13T17:25:00Z" w:initials="y">
    <w:p w14:paraId="43BD157F" w14:textId="77777777" w:rsidR="00E642D7" w:rsidRDefault="00E642D7" w:rsidP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 xml:space="preserve">G.EXP.03-CPP </w:t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定义类型别名</w:t>
      </w:r>
    </w:p>
    <w:p w14:paraId="47EE861F" w14:textId="77777777" w:rsidR="00E642D7" w:rsidRDefault="00E642D7" w:rsidP="00E642D7">
      <w:pPr>
        <w:pStyle w:val="af7"/>
      </w:pPr>
    </w:p>
    <w:p w14:paraId="249C3D10" w14:textId="77777777" w:rsidR="00E642D7" w:rsidRDefault="00E642D7" w:rsidP="00E642D7">
      <w:pPr>
        <w:pStyle w:val="af7"/>
      </w:pPr>
      <w:r>
        <w:rPr>
          <w:rFonts w:hint="eastAsia"/>
        </w:rPr>
        <w:t xml:space="preserve">typedef Type Alias; // Type </w:t>
      </w:r>
      <w:r>
        <w:rPr>
          <w:rFonts w:hint="eastAsia"/>
        </w:rPr>
        <w:t>在前，还是</w:t>
      </w:r>
      <w:r>
        <w:rPr>
          <w:rFonts w:hint="eastAsia"/>
        </w:rPr>
        <w:t xml:space="preserve"> Alias </w:t>
      </w:r>
      <w:r>
        <w:rPr>
          <w:rFonts w:hint="eastAsia"/>
        </w:rPr>
        <w:t>在前，不易理解</w:t>
      </w:r>
    </w:p>
    <w:p w14:paraId="18DF5493" w14:textId="77777777" w:rsidR="00E642D7" w:rsidRDefault="00E642D7" w:rsidP="00E642D7">
      <w:pPr>
        <w:pStyle w:val="af7"/>
      </w:pPr>
      <w:r>
        <w:rPr>
          <w:rFonts w:hint="eastAsia"/>
        </w:rPr>
        <w:t xml:space="preserve">using Alias = Type; // </w:t>
      </w:r>
      <w:r>
        <w:rPr>
          <w:rFonts w:hint="eastAsia"/>
        </w:rPr>
        <w:t>符合</w:t>
      </w:r>
      <w:r>
        <w:rPr>
          <w:rFonts w:hint="eastAsia"/>
        </w:rPr>
        <w:t>'</w:t>
      </w:r>
      <w:r>
        <w:rPr>
          <w:rFonts w:hint="eastAsia"/>
        </w:rPr>
        <w:t>赋值</w:t>
      </w:r>
      <w:r>
        <w:rPr>
          <w:rFonts w:hint="eastAsia"/>
        </w:rPr>
        <w:t>'</w:t>
      </w:r>
      <w:r>
        <w:rPr>
          <w:rFonts w:hint="eastAsia"/>
        </w:rPr>
        <w:t>的用法，容易理解，不易出错</w:t>
      </w:r>
    </w:p>
    <w:p w14:paraId="4ABC4300" w14:textId="77777777" w:rsidR="00E642D7" w:rsidRDefault="00E642D7" w:rsidP="00E642D7">
      <w:pPr>
        <w:pStyle w:val="af7"/>
      </w:pPr>
    </w:p>
    <w:p w14:paraId="3363284C" w14:textId="77777777" w:rsidR="00E642D7" w:rsidRDefault="00E642D7" w:rsidP="00E642D7">
      <w:pPr>
        <w:pStyle w:val="af7"/>
      </w:pPr>
      <w:r>
        <w:rPr>
          <w:rFonts w:hint="eastAsia"/>
        </w:rPr>
        <w:t>using Array = int(*)[10]; //</w:t>
      </w:r>
      <w:r>
        <w:rPr>
          <w:rFonts w:hint="eastAsia"/>
        </w:rPr>
        <w:t>数组指针</w:t>
      </w:r>
    </w:p>
    <w:p w14:paraId="7E0DC884" w14:textId="77777777" w:rsidR="00E642D7" w:rsidRDefault="00E642D7" w:rsidP="00E642D7">
      <w:pPr>
        <w:pStyle w:val="af7"/>
      </w:pPr>
      <w:r>
        <w:rPr>
          <w:rFonts w:hint="eastAsia"/>
        </w:rPr>
        <w:t>typedef int (*Array2)[10];//</w:t>
      </w:r>
      <w:r>
        <w:rPr>
          <w:rFonts w:hint="eastAsia"/>
        </w:rPr>
        <w:t>数组指针</w:t>
      </w:r>
    </w:p>
    <w:p w14:paraId="71D27925" w14:textId="77777777" w:rsidR="00E642D7" w:rsidRDefault="00E642D7" w:rsidP="00E642D7">
      <w:pPr>
        <w:pStyle w:val="af7"/>
      </w:pPr>
    </w:p>
    <w:p w14:paraId="327E70C3" w14:textId="77777777" w:rsidR="00E642D7" w:rsidRDefault="00E642D7" w:rsidP="00E642D7">
      <w:pPr>
        <w:pStyle w:val="af7"/>
      </w:pPr>
      <w:r>
        <w:rPr>
          <w:rFonts w:hint="eastAsia"/>
        </w:rPr>
        <w:t>using Array3 = int* [10]; //</w:t>
      </w:r>
      <w:r>
        <w:rPr>
          <w:rFonts w:hint="eastAsia"/>
        </w:rPr>
        <w:t>指针数组</w:t>
      </w:r>
    </w:p>
    <w:p w14:paraId="37B8A71B" w14:textId="77777777" w:rsidR="00E642D7" w:rsidRDefault="00E642D7" w:rsidP="00E642D7">
      <w:pPr>
        <w:pStyle w:val="af7"/>
      </w:pPr>
      <w:r>
        <w:rPr>
          <w:rFonts w:hint="eastAsia"/>
        </w:rPr>
        <w:t>typedef int *Array4[10];  //</w:t>
      </w:r>
      <w:r>
        <w:rPr>
          <w:rFonts w:hint="eastAsia"/>
        </w:rPr>
        <w:t>指针数组</w:t>
      </w:r>
    </w:p>
    <w:p w14:paraId="41EF8E7A" w14:textId="77777777" w:rsidR="00E642D7" w:rsidRDefault="00E642D7" w:rsidP="00E642D7">
      <w:pPr>
        <w:pStyle w:val="af7"/>
      </w:pPr>
    </w:p>
    <w:p w14:paraId="1E39A5BB" w14:textId="77777777" w:rsidR="00E642D7" w:rsidRDefault="00E642D7" w:rsidP="00E642D7">
      <w:pPr>
        <w:pStyle w:val="af7"/>
      </w:pPr>
      <w:r>
        <w:rPr>
          <w:rFonts w:hint="eastAsia"/>
        </w:rPr>
        <w:t>指针数组</w:t>
      </w:r>
    </w:p>
    <w:p w14:paraId="2497AE62" w14:textId="77777777" w:rsidR="00E642D7" w:rsidRDefault="00E642D7" w:rsidP="00E642D7">
      <w:pPr>
        <w:pStyle w:val="af7"/>
      </w:pPr>
      <w:r>
        <w:rPr>
          <w:rFonts w:hint="eastAsia"/>
        </w:rPr>
        <w:t>首先先定义一个指针数组，既然是数组，名字就叫</w:t>
      </w:r>
      <w:proofErr w:type="spellStart"/>
      <w:r>
        <w:rPr>
          <w:rFonts w:hint="eastAsia"/>
        </w:rPr>
        <w:t>arr</w:t>
      </w:r>
      <w:proofErr w:type="spellEnd"/>
    </w:p>
    <w:p w14:paraId="6A09A8F6" w14:textId="77777777" w:rsidR="00E642D7" w:rsidRDefault="00E642D7" w:rsidP="00E642D7">
      <w:pPr>
        <w:pStyle w:val="af7"/>
      </w:pPr>
      <w:r>
        <w:t>char *</w:t>
      </w:r>
      <w:proofErr w:type="spellStart"/>
      <w:r>
        <w:t>arr</w:t>
      </w:r>
      <w:proofErr w:type="spellEnd"/>
      <w:r>
        <w:t>[4] = {"hello", "world", "</w:t>
      </w:r>
      <w:proofErr w:type="spellStart"/>
      <w:r>
        <w:t>shannxi</w:t>
      </w:r>
      <w:proofErr w:type="spellEnd"/>
      <w:r>
        <w:t>", "</w:t>
      </w:r>
      <w:proofErr w:type="spellStart"/>
      <w:r>
        <w:t>xian</w:t>
      </w:r>
      <w:proofErr w:type="spellEnd"/>
      <w:r>
        <w:t>"};</w:t>
      </w:r>
    </w:p>
    <w:p w14:paraId="0FA3CA86" w14:textId="77777777" w:rsidR="00E642D7" w:rsidRDefault="00E642D7" w:rsidP="00E642D7">
      <w:pPr>
        <w:pStyle w:val="af7"/>
      </w:pPr>
    </w:p>
    <w:p w14:paraId="199D3266" w14:textId="77777777" w:rsidR="00E642D7" w:rsidRDefault="00E642D7" w:rsidP="00E642D7">
      <w:pPr>
        <w:pStyle w:val="af7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[4]</w:t>
      </w:r>
      <w:r>
        <w:rPr>
          <w:rFonts w:hint="eastAsia"/>
        </w:rPr>
        <w:t>是一个定义的数组。把它对应到对应到内存中，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是一个在栈区</w:t>
      </w:r>
      <w:r>
        <w:rPr>
          <w:rFonts w:hint="eastAsia"/>
        </w:rPr>
        <w:t>,</w:t>
      </w:r>
      <w:r>
        <w:rPr>
          <w:rFonts w:hint="eastAsia"/>
        </w:rPr>
        <w:t>有四个元素的数组，而每一个元素又是一个指针，所以说它的四个元素各占四个字节，所以变量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的大小是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>
        <w:rPr>
          <w:rFonts w:hint="eastAsia"/>
        </w:rPr>
        <w:t>arr+1</w:t>
      </w:r>
      <w:r>
        <w:rPr>
          <w:rFonts w:hint="eastAsia"/>
        </w:rPr>
        <w:t>会跳过四个字节。也就是一个指针的大小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EA343FA" w14:textId="77777777" w:rsidR="00E642D7" w:rsidRDefault="00E642D7" w:rsidP="00E642D7">
      <w:pPr>
        <w:pStyle w:val="af7"/>
      </w:pPr>
    </w:p>
    <w:p w14:paraId="1873AE41" w14:textId="77777777" w:rsidR="00E642D7" w:rsidRDefault="00E642D7" w:rsidP="00E642D7">
      <w:pPr>
        <w:pStyle w:val="af7"/>
      </w:pPr>
      <w:r>
        <w:rPr>
          <w:rFonts w:hint="eastAsia"/>
        </w:rPr>
        <w:t>数组指针</w:t>
      </w:r>
    </w:p>
    <w:p w14:paraId="28F0C4B0" w14:textId="77777777" w:rsidR="00E642D7" w:rsidRDefault="00E642D7" w:rsidP="00E642D7">
      <w:pPr>
        <w:pStyle w:val="af7"/>
      </w:pPr>
      <w:r>
        <w:rPr>
          <w:rFonts w:hint="eastAsia"/>
        </w:rPr>
        <w:t>首先来定义一个数组指针，既然是指针，名字就叫</w:t>
      </w:r>
      <w:r>
        <w:rPr>
          <w:rFonts w:hint="eastAsia"/>
        </w:rPr>
        <w:t>pa</w:t>
      </w:r>
      <w:r>
        <w:rPr>
          <w:rFonts w:hint="eastAsia"/>
        </w:rPr>
        <w:t>，要给指针加括号。</w:t>
      </w:r>
    </w:p>
    <w:p w14:paraId="37B65BF2" w14:textId="77777777" w:rsidR="00E642D7" w:rsidRDefault="00E642D7" w:rsidP="00E642D7">
      <w:pPr>
        <w:pStyle w:val="af7"/>
      </w:pPr>
      <w:r>
        <w:t>char (*pa)[4];</w:t>
      </w:r>
    </w:p>
    <w:p w14:paraId="69F21BBE" w14:textId="77777777" w:rsidR="00E642D7" w:rsidRDefault="00E642D7" w:rsidP="00E642D7">
      <w:pPr>
        <w:pStyle w:val="af7"/>
      </w:pPr>
    </w:p>
    <w:p w14:paraId="4D9DE089" w14:textId="081F3725" w:rsidR="00E642D7" w:rsidRDefault="00E642D7" w:rsidP="00E642D7">
      <w:pPr>
        <w:pStyle w:val="af7"/>
      </w:pPr>
      <w:r>
        <w:t>https://blog.csdn.net/shayne000/article/details/88554004</w:t>
      </w:r>
    </w:p>
  </w:comment>
  <w:comment w:id="9" w:author="yangmengchao" w:date="2022-10-12T20:49:00Z" w:initials="y">
    <w:p w14:paraId="087B5AA2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</w:p>
    <w:p w14:paraId="04A01596" w14:textId="77777777" w:rsidR="00E642D7" w:rsidRDefault="00E642D7" w:rsidP="00E642D7">
      <w:pPr>
        <w:pStyle w:val="af7"/>
      </w:pPr>
      <w:r>
        <w:rPr>
          <w:rFonts w:hint="eastAsia"/>
        </w:rPr>
        <w:t>“</w:t>
      </w:r>
      <w:r>
        <w:rPr>
          <w:rFonts w:hint="eastAsia"/>
        </w:rPr>
        <w:t>info address</w:t>
      </w:r>
      <w:r>
        <w:rPr>
          <w:rFonts w:hint="eastAsia"/>
        </w:rPr>
        <w:t>”命令来找到变量所在的位置</w:t>
      </w:r>
    </w:p>
    <w:p w14:paraId="0C68CCF3" w14:textId="77777777" w:rsidR="00E642D7" w:rsidRDefault="00E642D7" w:rsidP="00E642D7">
      <w:pPr>
        <w:pStyle w:val="af7"/>
      </w:pPr>
      <w:r>
        <w:rPr>
          <w:rFonts w:hint="eastAsia"/>
        </w:rPr>
        <w:t>info threads</w:t>
      </w:r>
      <w:r>
        <w:rPr>
          <w:rFonts w:hint="eastAsia"/>
        </w:rPr>
        <w:t>可以查看死锁的线程</w:t>
      </w:r>
    </w:p>
    <w:p w14:paraId="013712B3" w14:textId="2B8B3542" w:rsidR="00E642D7" w:rsidRDefault="00E642D7" w:rsidP="00E642D7">
      <w:pPr>
        <w:pStyle w:val="af7"/>
      </w:pPr>
      <w:r>
        <w:rPr>
          <w:rFonts w:hint="eastAsia"/>
        </w:rPr>
        <w:t>info breakpoints</w:t>
      </w:r>
      <w:r>
        <w:rPr>
          <w:rFonts w:hint="eastAsia"/>
        </w:rPr>
        <w:t>打印当前加载程序设置的断点及相应状态信息</w:t>
      </w:r>
    </w:p>
  </w:comment>
  <w:comment w:id="10" w:author="yangmengchao" w:date="2022-10-12T20:54:00Z" w:initials="y">
    <w:p w14:paraId="7F509D0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</w:comment>
  <w:comment w:id="11" w:author="yangmengchao" w:date="2022-10-13T17:30:00Z" w:initials="y">
    <w:p w14:paraId="58A216B1" w14:textId="39585F95" w:rsidR="00E642D7" w:rsidRDefault="00E642D7">
      <w:pPr>
        <w:pStyle w:val="af7"/>
      </w:pPr>
      <w:r>
        <w:rPr>
          <w:rStyle w:val="af6"/>
        </w:rPr>
        <w:annotationRef/>
      </w:r>
      <w:r>
        <w:t>子类中重写了父类方法</w:t>
      </w:r>
      <w:r>
        <w:t>Print</w:t>
      </w:r>
      <w:r>
        <w:rPr>
          <w:rFonts w:hint="eastAsia"/>
        </w:rPr>
        <w:t>，</w:t>
      </w:r>
      <w:r>
        <w:t>构成多态</w:t>
      </w:r>
      <w:r>
        <w:rPr>
          <w:rFonts w:hint="eastAsia"/>
        </w:rPr>
        <w:t>；</w:t>
      </w:r>
    </w:p>
    <w:p w14:paraId="0E57B23F" w14:textId="29FFC34E" w:rsidR="00E642D7" w:rsidRDefault="00E642D7">
      <w:pPr>
        <w:pStyle w:val="af7"/>
      </w:pPr>
      <w:r>
        <w:t>base</w:t>
      </w:r>
      <w:r>
        <w:rPr>
          <w:rFonts w:hint="eastAsia"/>
        </w:rPr>
        <w:t>-&gt;Print</w:t>
      </w:r>
      <w:r>
        <w:t>()</w:t>
      </w:r>
      <w:r>
        <w:rPr>
          <w:rFonts w:hint="eastAsia"/>
        </w:rPr>
        <w:t>，触发多态，调用子类</w:t>
      </w:r>
      <w:r>
        <w:rPr>
          <w:rFonts w:hint="eastAsia"/>
        </w:rPr>
        <w:t>Print</w:t>
      </w:r>
      <w:r>
        <w:t>();</w:t>
      </w:r>
    </w:p>
    <w:p w14:paraId="53F45F73" w14:textId="3C1FC5B1" w:rsidR="00E642D7" w:rsidRDefault="00E642D7">
      <w:pPr>
        <w:pStyle w:val="af7"/>
      </w:pPr>
      <w:r>
        <w:t>base-&gt;</w:t>
      </w:r>
      <w:r w:rsidRPr="00E642D7">
        <w:t>Base::Print();</w:t>
      </w:r>
      <w:r>
        <w:t>是在多态下</w:t>
      </w:r>
      <w:r w:rsidRPr="00E642D7">
        <w:rPr>
          <w:rFonts w:hint="eastAsia"/>
        </w:rPr>
        <w:t>使用</w:t>
      </w:r>
      <w:r w:rsidRPr="00E642D7">
        <w:rPr>
          <w:rFonts w:hint="eastAsia"/>
        </w:rPr>
        <w:t xml:space="preserve"> " </w:t>
      </w:r>
      <w:r w:rsidRPr="00E642D7">
        <w:rPr>
          <w:rFonts w:hint="eastAsia"/>
        </w:rPr>
        <w:t>父类名称</w:t>
      </w:r>
      <w:r w:rsidRPr="00E642D7">
        <w:rPr>
          <w:rFonts w:hint="eastAsia"/>
        </w:rPr>
        <w:t xml:space="preserve"> :: </w:t>
      </w:r>
      <w:r w:rsidRPr="00E642D7">
        <w:rPr>
          <w:rFonts w:hint="eastAsia"/>
        </w:rPr>
        <w:t>方法名</w:t>
      </w:r>
      <w:r w:rsidRPr="00E642D7">
        <w:rPr>
          <w:rFonts w:hint="eastAsia"/>
        </w:rPr>
        <w:t xml:space="preserve">() " </w:t>
      </w:r>
      <w:r w:rsidRPr="00E642D7">
        <w:rPr>
          <w:rFonts w:hint="eastAsia"/>
        </w:rPr>
        <w:t>进行调用</w:t>
      </w:r>
      <w:r>
        <w:rPr>
          <w:rFonts w:hint="eastAsia"/>
        </w:rPr>
        <w:t>，故为调用父类</w:t>
      </w:r>
      <w:r>
        <w:t>Print()</w:t>
      </w:r>
      <w:r>
        <w:rPr>
          <w:rFonts w:hint="eastAsia"/>
        </w:rPr>
        <w:t>。</w:t>
      </w:r>
    </w:p>
  </w:comment>
  <w:comment w:id="12" w:author="yangmengchao" w:date="2022-10-12T20:54:00Z" w:initials="y">
    <w:p w14:paraId="52A57E92" w14:textId="77777777" w:rsidR="00E642D7" w:rsidRDefault="00E642D7" w:rsidP="008C31C9">
      <w:pPr>
        <w:pStyle w:val="af7"/>
        <w:spacing w:before="312"/>
      </w:pPr>
      <w:r>
        <w:rPr>
          <w:rStyle w:val="af6"/>
        </w:rPr>
        <w:annotationRef/>
      </w:r>
      <w:r>
        <w:t>A</w:t>
      </w:r>
    </w:p>
    <w:p w14:paraId="07F27D26" w14:textId="31FB6FBE" w:rsidR="00E642D7" w:rsidRDefault="00E642D7" w:rsidP="008C31C9">
      <w:pPr>
        <w:pStyle w:val="af7"/>
        <w:spacing w:before="312"/>
      </w:pPr>
      <w:r w:rsidRPr="00E642D7">
        <w:rPr>
          <w:rFonts w:hint="eastAsia"/>
        </w:rPr>
        <w:t>不能用魔数，可以像</w:t>
      </w:r>
      <w:r w:rsidRPr="00E642D7">
        <w:rPr>
          <w:rFonts w:hint="eastAsia"/>
        </w:rPr>
        <w:t>D</w:t>
      </w:r>
      <w:r w:rsidRPr="00E642D7">
        <w:rPr>
          <w:rFonts w:hint="eastAsia"/>
        </w:rPr>
        <w:t>一样定义成常量</w:t>
      </w:r>
    </w:p>
  </w:comment>
  <w:comment w:id="13" w:author="yangmengchao" w:date="2022-10-12T20:55:00Z" w:initials="y">
    <w:p w14:paraId="31F57D48" w14:textId="77777777" w:rsidR="00E642D7" w:rsidRDefault="00E642D7" w:rsidP="00E54D62">
      <w:pPr>
        <w:pStyle w:val="af7"/>
      </w:pPr>
      <w:r>
        <w:rPr>
          <w:rStyle w:val="af6"/>
        </w:rPr>
        <w:annotationRef/>
      </w:r>
      <w:r>
        <w:t>B</w:t>
      </w:r>
    </w:p>
    <w:p w14:paraId="31D40F9E" w14:textId="77777777" w:rsidR="00E642D7" w:rsidRDefault="00E642D7" w:rsidP="00E54D62">
      <w:pPr>
        <w:pStyle w:val="af7"/>
      </w:pPr>
      <w:r>
        <w:rPr>
          <w:rFonts w:hint="eastAsia"/>
        </w:rPr>
        <w:t>循环开始后</w:t>
      </w:r>
      <w:r>
        <w:rPr>
          <w:rFonts w:hint="eastAsia"/>
        </w:rPr>
        <w:t>j=10</w:t>
      </w:r>
      <w:r>
        <w:rPr>
          <w:rFonts w:hint="eastAsia"/>
        </w:rPr>
        <w:t>，</w:t>
      </w:r>
      <w:r>
        <w:rPr>
          <w:rFonts w:hint="eastAsia"/>
        </w:rPr>
        <w:t>j==1</w:t>
      </w:r>
      <w:r>
        <w:rPr>
          <w:rFonts w:hint="eastAsia"/>
        </w:rPr>
        <w:t>始终为</w:t>
      </w:r>
      <w:r>
        <w:rPr>
          <w:rFonts w:hint="eastAsia"/>
        </w:rPr>
        <w:t>false</w:t>
      </w:r>
      <w:r>
        <w:rPr>
          <w:rFonts w:hint="eastAsia"/>
        </w:rPr>
        <w:t>，因此只执行外层</w:t>
      </w:r>
      <w:r>
        <w:rPr>
          <w:rFonts w:hint="eastAsia"/>
        </w:rPr>
        <w:t>i</w:t>
      </w:r>
      <w:r>
        <w:rPr>
          <w:rFonts w:hint="eastAsia"/>
        </w:rPr>
        <w:t>循环</w:t>
      </w:r>
    </w:p>
  </w:comment>
  <w:comment w:id="14" w:author="yangmengchao" w:date="2022-10-12T20:55:00Z" w:initials="y">
    <w:p w14:paraId="2F67FFC9" w14:textId="77777777" w:rsidR="00E642D7" w:rsidRDefault="00E642D7">
      <w:pPr>
        <w:pStyle w:val="af7"/>
      </w:pPr>
      <w:r>
        <w:rPr>
          <w:rStyle w:val="af6"/>
        </w:rPr>
        <w:annotationRef/>
      </w:r>
      <w:r w:rsidRPr="00E54D62">
        <w:t>AB</w:t>
      </w:r>
    </w:p>
    <w:p w14:paraId="43CC7E43" w14:textId="77777777" w:rsidR="00E642D7" w:rsidRDefault="00E642D7">
      <w:pPr>
        <w:pStyle w:val="af7"/>
      </w:pPr>
      <w:r w:rsidRPr="00E54D62">
        <w:rPr>
          <w:rFonts w:hint="eastAsia"/>
        </w:rPr>
        <w:t>先判断是否定义了</w:t>
      </w:r>
      <w:r w:rsidRPr="00E54D62">
        <w:rPr>
          <w:rFonts w:hint="eastAsia"/>
        </w:rPr>
        <w:t>__GUN__</w:t>
      </w:r>
    </w:p>
  </w:comment>
  <w:comment w:id="15" w:author="yangmengchao" w:date="2022-10-12T20:59:00Z" w:initials="y">
    <w:p w14:paraId="1714ABAE" w14:textId="77777777" w:rsidR="00E642D7" w:rsidRDefault="00E642D7">
      <w:pPr>
        <w:pStyle w:val="af7"/>
      </w:pPr>
      <w:r>
        <w:rPr>
          <w:rStyle w:val="af6"/>
        </w:rPr>
        <w:annotationRef/>
      </w:r>
      <w:r>
        <w:t>D</w:t>
      </w:r>
    </w:p>
  </w:comment>
  <w:comment w:id="16" w:author="yangmengchao" w:date="2022-10-13T17:36:00Z" w:initials="y">
    <w:p w14:paraId="49620672" w14:textId="5BB5A537" w:rsidR="00FA48B6" w:rsidRDefault="00FA48B6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</w:p>
    <w:p w14:paraId="21B473F8" w14:textId="77777777" w:rsidR="00FA48B6" w:rsidRDefault="00FA48B6">
      <w:pPr>
        <w:pStyle w:val="af7"/>
      </w:pPr>
      <w:r w:rsidRPr="00FA48B6">
        <w:t xml:space="preserve">const </w:t>
      </w:r>
      <w:proofErr w:type="spellStart"/>
      <w:r w:rsidRPr="00FA48B6">
        <w:t>DevIdPtr</w:t>
      </w:r>
      <w:proofErr w:type="spellEnd"/>
      <w:r w:rsidRPr="00FA48B6">
        <w:t xml:space="preserve"> </w:t>
      </w:r>
      <w:proofErr w:type="spellStart"/>
      <w:r w:rsidRPr="00FA48B6">
        <w:t>devid</w:t>
      </w:r>
      <w:proofErr w:type="spellEnd"/>
      <w:r w:rsidRPr="00FA48B6">
        <w:t>;</w:t>
      </w:r>
      <w:r>
        <w:t xml:space="preserve"> const</w:t>
      </w:r>
      <w:r>
        <w:t>修饰的是</w:t>
      </w:r>
      <w:proofErr w:type="spellStart"/>
      <w:r>
        <w:t>DevIdPtr</w:t>
      </w:r>
      <w:proofErr w:type="spellEnd"/>
      <w:r>
        <w:rPr>
          <w:rFonts w:hint="eastAsia"/>
        </w:rPr>
        <w:t>，</w:t>
      </w:r>
      <w:r>
        <w:t>因此是指针不能改变</w:t>
      </w:r>
      <w:r>
        <w:rPr>
          <w:rFonts w:hint="eastAsia"/>
        </w:rPr>
        <w:t>，</w:t>
      </w:r>
      <w:r>
        <w:t>是指针常量</w:t>
      </w:r>
      <w:r>
        <w:rPr>
          <w:rFonts w:hint="eastAsia"/>
        </w:rPr>
        <w:t>。</w:t>
      </w:r>
    </w:p>
    <w:p w14:paraId="629024D7" w14:textId="5FC8A507" w:rsidR="00FA48B6" w:rsidRDefault="00FA48B6">
      <w:pPr>
        <w:pStyle w:val="af7"/>
      </w:pPr>
      <w:r w:rsidRPr="00FA48B6">
        <w:t xml:space="preserve">const </w:t>
      </w:r>
      <w:proofErr w:type="spellStart"/>
      <w:r w:rsidRPr="00FA48B6">
        <w:t>DevIdPtr</w:t>
      </w:r>
      <w:proofErr w:type="spellEnd"/>
      <w:r w:rsidRPr="00FA48B6">
        <w:t xml:space="preserve"> </w:t>
      </w:r>
      <w:proofErr w:type="spellStart"/>
      <w:r w:rsidRPr="00FA48B6">
        <w:t>devid</w:t>
      </w:r>
      <w:proofErr w:type="spellEnd"/>
      <w:r w:rsidRPr="00FA48B6">
        <w:t>;</w:t>
      </w:r>
      <w:r>
        <w:t>并非相当于</w:t>
      </w:r>
      <w:r>
        <w:rPr>
          <w:rFonts w:hint="eastAsia"/>
        </w:rPr>
        <w:t>c</w:t>
      </w:r>
      <w:r>
        <w:t xml:space="preserve">onst int* </w:t>
      </w:r>
      <w:proofErr w:type="spellStart"/>
      <w:r>
        <w:t>devid</w:t>
      </w:r>
      <w:proofErr w:type="spellEnd"/>
      <w:r>
        <w:rPr>
          <w:rFonts w:hint="eastAsia"/>
        </w:rPr>
        <w:t>;</w:t>
      </w:r>
      <w:r>
        <w:t xml:space="preserve"> </w:t>
      </w:r>
      <w:r>
        <w:t>而是相当于</w:t>
      </w:r>
      <w:r>
        <w:t xml:space="preserve">int* const </w:t>
      </w:r>
      <w:proofErr w:type="spellStart"/>
      <w:r>
        <w:t>devid</w:t>
      </w:r>
      <w:proofErr w:type="spellEnd"/>
      <w:r>
        <w:t>;</w:t>
      </w:r>
    </w:p>
  </w:comment>
  <w:comment w:id="17" w:author="yangmengchao" w:date="2022-10-12T21:05:00Z" w:initials="y">
    <w:p w14:paraId="0F0AF5CD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628A16E" w14:textId="58381FB1" w:rsidR="00FA48B6" w:rsidRDefault="00FA48B6">
      <w:pPr>
        <w:pStyle w:val="af7"/>
      </w:pPr>
      <w:r>
        <w:rPr>
          <w:rFonts w:hint="eastAsia"/>
        </w:rPr>
        <w:t>const int *p</w:t>
      </w:r>
      <w:r>
        <w:rPr>
          <w:rFonts w:hint="eastAsia"/>
        </w:rPr>
        <w:t>是常量指针，不能改变其指向的内容</w:t>
      </w:r>
    </w:p>
  </w:comment>
  <w:comment w:id="18" w:author="yangmengchao" w:date="2022-10-12T21:06:00Z" w:initials="y">
    <w:p w14:paraId="328466C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193AC672" w14:textId="7EDBD1EF" w:rsidR="00FA48B6" w:rsidRDefault="00FA48B6">
      <w:pPr>
        <w:pStyle w:val="af7"/>
      </w:pPr>
      <w:r>
        <w:t>static</w:t>
      </w:r>
      <w:r>
        <w:t>一个文件一份，在当前文件中未初始化就使用，在其他文件中初始化过，未定义行为。</w:t>
      </w:r>
    </w:p>
  </w:comment>
  <w:comment w:id="19" w:author="yangmengchao" w:date="2022-10-12T21:09:00Z" w:initials="y">
    <w:p w14:paraId="1C68C28E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AD</w:t>
      </w:r>
    </w:p>
    <w:p w14:paraId="79FC93A1" w14:textId="77777777" w:rsidR="00E642D7" w:rsidRDefault="00E642D7" w:rsidP="006B5A72">
      <w:pPr>
        <w:pStyle w:val="af7"/>
      </w:pPr>
      <w:r>
        <w:rPr>
          <w:rFonts w:hint="eastAsia"/>
        </w:rPr>
        <w:t>NE</w:t>
      </w:r>
      <w:r>
        <w:rPr>
          <w:rFonts w:hint="eastAsia"/>
        </w:rPr>
        <w:t>：</w:t>
      </w:r>
      <w:r>
        <w:rPr>
          <w:rFonts w:hint="eastAsia"/>
        </w:rPr>
        <w:t>not equal</w:t>
      </w:r>
      <w:r>
        <w:rPr>
          <w:rFonts w:hint="eastAsia"/>
        </w:rPr>
        <w:t>，</w:t>
      </w:r>
      <w:r>
        <w:rPr>
          <w:rFonts w:hint="eastAsia"/>
        </w:rPr>
        <w:t>GT</w:t>
      </w:r>
      <w:r>
        <w:rPr>
          <w:rFonts w:hint="eastAsia"/>
        </w:rPr>
        <w:t>：</w:t>
      </w:r>
      <w:r>
        <w:rPr>
          <w:rFonts w:hint="eastAsia"/>
        </w:rPr>
        <w:t>greater than</w:t>
      </w:r>
      <w:r>
        <w:rPr>
          <w:rFonts w:hint="eastAsia"/>
        </w:rPr>
        <w:t>，所以当</w:t>
      </w:r>
      <w:r>
        <w:rPr>
          <w:rFonts w:hint="eastAsia"/>
        </w:rPr>
        <w:t>val1</w:t>
      </w:r>
      <w:r>
        <w:rPr>
          <w:rFonts w:hint="eastAsia"/>
        </w:rPr>
        <w:t>动词</w:t>
      </w:r>
      <w:r>
        <w:rPr>
          <w:rFonts w:hint="eastAsia"/>
        </w:rPr>
        <w:t>val2</w:t>
      </w:r>
      <w:r>
        <w:rPr>
          <w:rFonts w:hint="eastAsia"/>
        </w:rPr>
        <w:t>时断言通过</w:t>
      </w:r>
    </w:p>
    <w:p w14:paraId="69B883B8" w14:textId="77777777" w:rsidR="00E642D7" w:rsidRDefault="00E642D7" w:rsidP="006B5A72">
      <w:pPr>
        <w:pStyle w:val="af7"/>
      </w:pPr>
      <w:r>
        <w:rPr>
          <w:rFonts w:hint="eastAsia"/>
        </w:rPr>
        <w:t>ASSERT_*</w:t>
      </w:r>
      <w:r>
        <w:rPr>
          <w:rFonts w:hint="eastAsia"/>
        </w:rPr>
        <w:t>系列的断言，当检查点失败时，退出当前函数</w:t>
      </w:r>
    </w:p>
    <w:p w14:paraId="66A209FA" w14:textId="77777777" w:rsidR="00E642D7" w:rsidRDefault="00E642D7" w:rsidP="006B5A72">
      <w:pPr>
        <w:pStyle w:val="af7"/>
      </w:pPr>
      <w:r>
        <w:rPr>
          <w:rFonts w:hint="eastAsia"/>
        </w:rPr>
        <w:t>EXPECT_*</w:t>
      </w:r>
      <w:r>
        <w:rPr>
          <w:rFonts w:hint="eastAsia"/>
        </w:rPr>
        <w:t>系列的断言，当检查点失败时，继续往下执行</w:t>
      </w:r>
    </w:p>
    <w:p w14:paraId="66328132" w14:textId="77777777" w:rsidR="00FA48B6" w:rsidRDefault="00FA48B6" w:rsidP="006B5A72">
      <w:pPr>
        <w:pStyle w:val="af7"/>
      </w:pPr>
    </w:p>
    <w:p w14:paraId="3A6200DB" w14:textId="77777777" w:rsidR="00FA48B6" w:rsidRDefault="00FA48B6" w:rsidP="00FA48B6">
      <w:pPr>
        <w:pStyle w:val="af7"/>
      </w:pPr>
      <w:r>
        <w:rPr>
          <w:rFonts w:hint="eastAsia"/>
        </w:rPr>
        <w:t>对于字符串，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5CC7990A" w14:textId="77777777" w:rsidR="00FA48B6" w:rsidRDefault="00FA48B6" w:rsidP="00FA48B6">
      <w:pPr>
        <w:pStyle w:val="af7"/>
      </w:pPr>
      <w:r>
        <w:rPr>
          <w:rFonts w:hint="eastAsia"/>
        </w:rPr>
        <w:t xml:space="preserve">(1) STREQ : string equal </w:t>
      </w:r>
      <w:r>
        <w:rPr>
          <w:rFonts w:hint="eastAsia"/>
        </w:rPr>
        <w:t>比较的两个字符串是相同的</w:t>
      </w:r>
    </w:p>
    <w:p w14:paraId="7046F969" w14:textId="77777777" w:rsidR="00FA48B6" w:rsidRDefault="00FA48B6" w:rsidP="00FA48B6">
      <w:pPr>
        <w:pStyle w:val="af7"/>
      </w:pPr>
      <w:r>
        <w:rPr>
          <w:rFonts w:hint="eastAsia"/>
        </w:rPr>
        <w:t xml:space="preserve">(2) STRNE : string not equal </w:t>
      </w:r>
      <w:r>
        <w:rPr>
          <w:rFonts w:hint="eastAsia"/>
        </w:rPr>
        <w:t>比较的两个字符串不相同</w:t>
      </w:r>
    </w:p>
    <w:p w14:paraId="6DDB16BF" w14:textId="77777777" w:rsidR="00FA48B6" w:rsidRDefault="00FA48B6" w:rsidP="00FA48B6">
      <w:pPr>
        <w:pStyle w:val="af7"/>
      </w:pPr>
      <w:r>
        <w:rPr>
          <w:rFonts w:hint="eastAsia"/>
        </w:rPr>
        <w:t xml:space="preserve">(3) STRCASEEQ : string equal ignore case </w:t>
      </w:r>
      <w:r>
        <w:rPr>
          <w:rFonts w:hint="eastAsia"/>
        </w:rPr>
        <w:t>忽略大小写，比较的两个字符串相同</w:t>
      </w:r>
    </w:p>
    <w:p w14:paraId="090482EB" w14:textId="77777777" w:rsidR="00FA48B6" w:rsidRDefault="00FA48B6" w:rsidP="00FA48B6">
      <w:pPr>
        <w:pStyle w:val="af7"/>
      </w:pPr>
      <w:r>
        <w:rPr>
          <w:rFonts w:hint="eastAsia"/>
        </w:rPr>
        <w:t xml:space="preserve">(4) STRCASENE : string not equal ignore case </w:t>
      </w:r>
      <w:r>
        <w:rPr>
          <w:rFonts w:hint="eastAsia"/>
        </w:rPr>
        <w:t>忽略大小写，比较的两个字符串不同</w:t>
      </w:r>
    </w:p>
    <w:p w14:paraId="0D1F29A5" w14:textId="77777777" w:rsidR="00FA48B6" w:rsidRDefault="00FA48B6" w:rsidP="00FA48B6">
      <w:pPr>
        <w:pStyle w:val="af7"/>
      </w:pPr>
    </w:p>
    <w:p w14:paraId="7F8D6239" w14:textId="77777777" w:rsidR="00FA48B6" w:rsidRDefault="00FA48B6" w:rsidP="00FA48B6">
      <w:pPr>
        <w:pStyle w:val="af7"/>
      </w:pPr>
      <w:r>
        <w:rPr>
          <w:rFonts w:hint="eastAsia"/>
        </w:rPr>
        <w:t>对于数值型，</w:t>
      </w:r>
      <w:r>
        <w:rPr>
          <w:rFonts w:hint="eastAsia"/>
        </w:rPr>
        <w:t>EXPECT , ASSERT</w:t>
      </w:r>
      <w:r>
        <w:rPr>
          <w:rFonts w:hint="eastAsia"/>
        </w:rPr>
        <w:t>断言中可用的检查项包括：</w:t>
      </w:r>
    </w:p>
    <w:p w14:paraId="6DFE2941" w14:textId="77777777" w:rsidR="00FA48B6" w:rsidRDefault="00FA48B6" w:rsidP="00FA48B6">
      <w:pPr>
        <w:pStyle w:val="af7"/>
      </w:pPr>
      <w:r>
        <w:rPr>
          <w:rFonts w:hint="eastAsia"/>
        </w:rPr>
        <w:t>(1) EQ : equal</w:t>
      </w:r>
      <w:r>
        <w:rPr>
          <w:rFonts w:hint="eastAsia"/>
        </w:rPr>
        <w:t>（预期值和实际值相等）</w:t>
      </w:r>
    </w:p>
    <w:p w14:paraId="4A8188E4" w14:textId="77777777" w:rsidR="00FA48B6" w:rsidRDefault="00FA48B6" w:rsidP="00FA48B6">
      <w:pPr>
        <w:pStyle w:val="af7"/>
      </w:pPr>
      <w:r>
        <w:rPr>
          <w:rFonts w:hint="eastAsia"/>
        </w:rPr>
        <w:t>(2) NE : Not Equal</w:t>
      </w:r>
      <w:r>
        <w:rPr>
          <w:rFonts w:hint="eastAsia"/>
        </w:rPr>
        <w:t>（预期值和实际值不相等）</w:t>
      </w:r>
    </w:p>
    <w:p w14:paraId="666D6A6B" w14:textId="77777777" w:rsidR="00FA48B6" w:rsidRDefault="00FA48B6" w:rsidP="00FA48B6">
      <w:pPr>
        <w:pStyle w:val="af7"/>
      </w:pPr>
      <w:r>
        <w:rPr>
          <w:rFonts w:hint="eastAsia"/>
        </w:rPr>
        <w:t>(3) LT : Less Than</w:t>
      </w:r>
      <w:r>
        <w:rPr>
          <w:rFonts w:hint="eastAsia"/>
        </w:rPr>
        <w:t>（预期值小于实际值</w:t>
      </w:r>
      <w:r>
        <w:rPr>
          <w:rFonts w:hint="eastAsia"/>
        </w:rPr>
        <w:t>)</w:t>
      </w:r>
    </w:p>
    <w:p w14:paraId="0E9871AD" w14:textId="77777777" w:rsidR="00FA48B6" w:rsidRDefault="00FA48B6" w:rsidP="00FA48B6">
      <w:pPr>
        <w:pStyle w:val="af7"/>
      </w:pPr>
      <w:r>
        <w:rPr>
          <w:rFonts w:hint="eastAsia"/>
        </w:rPr>
        <w:t>(4) LE : Less than or equal to</w:t>
      </w:r>
      <w:r>
        <w:rPr>
          <w:rFonts w:hint="eastAsia"/>
        </w:rPr>
        <w:t>（预期值小于等于实际值）</w:t>
      </w:r>
    </w:p>
    <w:p w14:paraId="094DB56B" w14:textId="77777777" w:rsidR="00FA48B6" w:rsidRDefault="00FA48B6" w:rsidP="00FA48B6">
      <w:pPr>
        <w:pStyle w:val="af7"/>
      </w:pPr>
      <w:r>
        <w:rPr>
          <w:rFonts w:hint="eastAsia"/>
        </w:rPr>
        <w:t>(5) GT : Great than</w:t>
      </w:r>
      <w:r>
        <w:rPr>
          <w:rFonts w:hint="eastAsia"/>
        </w:rPr>
        <w:t>（预期值大于实际值）</w:t>
      </w:r>
    </w:p>
    <w:p w14:paraId="05358CDC" w14:textId="77777777" w:rsidR="00FA48B6" w:rsidRDefault="00FA48B6" w:rsidP="00FA48B6">
      <w:pPr>
        <w:pStyle w:val="af7"/>
      </w:pPr>
      <w:r>
        <w:rPr>
          <w:rFonts w:hint="eastAsia"/>
        </w:rPr>
        <w:t>(6) GE : Great than or equal to</w:t>
      </w:r>
      <w:r>
        <w:rPr>
          <w:rFonts w:hint="eastAsia"/>
        </w:rPr>
        <w:t>（预期值大于等于实际值）</w:t>
      </w:r>
    </w:p>
    <w:p w14:paraId="7269963B" w14:textId="77777777" w:rsidR="00FA48B6" w:rsidRDefault="00FA48B6" w:rsidP="00FA48B6">
      <w:pPr>
        <w:pStyle w:val="af7"/>
      </w:pPr>
    </w:p>
    <w:p w14:paraId="3A9354C6" w14:textId="77777777" w:rsidR="00FA48B6" w:rsidRPr="00FA48B6" w:rsidRDefault="00FA48B6" w:rsidP="006B5A72">
      <w:pPr>
        <w:pStyle w:val="af7"/>
      </w:pPr>
    </w:p>
  </w:comment>
  <w:comment w:id="20" w:author="yangmengchao" w:date="2022-10-12T21:10:00Z" w:initials="y">
    <w:p w14:paraId="71659761" w14:textId="77777777" w:rsidR="00E642D7" w:rsidRDefault="00E642D7" w:rsidP="006B5A72">
      <w:pPr>
        <w:pStyle w:val="af7"/>
      </w:pPr>
      <w:r>
        <w:rPr>
          <w:rStyle w:val="af6"/>
        </w:rPr>
        <w:annotationRef/>
      </w:r>
      <w:r>
        <w:t>A</w:t>
      </w:r>
    </w:p>
    <w:p w14:paraId="616D6317" w14:textId="3E466939" w:rsidR="00E642D7" w:rsidRDefault="00FA48B6" w:rsidP="006B5A72">
      <w:pPr>
        <w:pStyle w:val="af7"/>
      </w:pPr>
      <w:r>
        <w:rPr>
          <w:rFonts w:hint="eastAsia"/>
        </w:rPr>
        <w:t>这里的</w:t>
      </w:r>
      <w:r>
        <w:rPr>
          <w:rFonts w:hint="eastAsia"/>
        </w:rPr>
        <w:t>||</w:t>
      </w:r>
      <w:r w:rsidR="00E642D7">
        <w:rPr>
          <w:rFonts w:hint="eastAsia"/>
        </w:rPr>
        <w:t>语句执行了前半句就结束了</w:t>
      </w:r>
    </w:p>
    <w:p w14:paraId="57B54C1E" w14:textId="5CE0CFC8" w:rsidR="00FA48B6" w:rsidRDefault="00FA48B6" w:rsidP="006B5A72">
      <w:pPr>
        <w:pStyle w:val="af7"/>
      </w:pPr>
      <w:r>
        <w:rPr>
          <w:rFonts w:hint="eastAsia"/>
        </w:rPr>
        <w:t>考试时考的是</w:t>
      </w:r>
      <w:r>
        <w:rPr>
          <w:rFonts w:hint="eastAsia"/>
        </w:rPr>
        <w:t>&amp;&amp;</w:t>
      </w:r>
      <w:r>
        <w:rPr>
          <w:rFonts w:hint="eastAsia"/>
        </w:rPr>
        <w:t>语句，也是前半句就结束了</w:t>
      </w:r>
    </w:p>
  </w:comment>
  <w:comment w:id="21" w:author="yangmengchao" w:date="2022-10-12T21:29:00Z" w:initials="y">
    <w:p w14:paraId="3C7F5720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D</w:t>
      </w:r>
    </w:p>
    <w:p w14:paraId="7C3E446F" w14:textId="77777777" w:rsidR="00E642D7" w:rsidRDefault="00E642D7" w:rsidP="002D7128">
      <w:pPr>
        <w:pStyle w:val="af7"/>
      </w:pPr>
      <w:r>
        <w:rPr>
          <w:rFonts w:hint="eastAsia"/>
        </w:rPr>
        <w:t>在构造函数中调用纯虚函数会报错，因为构造函数执行时，虚函数的映射还未建立</w:t>
      </w:r>
    </w:p>
  </w:comment>
  <w:comment w:id="22" w:author="yangmengchao" w:date="2022-10-12T21:31:00Z" w:initials="y">
    <w:p w14:paraId="7BD4400B" w14:textId="77777777" w:rsidR="00E642D7" w:rsidRDefault="00E642D7">
      <w:pPr>
        <w:pStyle w:val="af7"/>
      </w:pPr>
      <w:r>
        <w:rPr>
          <w:rStyle w:val="af6"/>
        </w:rPr>
        <w:annotationRef/>
      </w:r>
      <w:r w:rsidRPr="002D7128">
        <w:t>A</w:t>
      </w:r>
    </w:p>
    <w:p w14:paraId="66F2D392" w14:textId="77777777" w:rsidR="00FA48B6" w:rsidRDefault="00FA48B6" w:rsidP="00FA48B6">
      <w:pPr>
        <w:pStyle w:val="af7"/>
      </w:pPr>
      <w:r>
        <w:rPr>
          <w:rFonts w:hint="eastAsia"/>
        </w:rPr>
        <w:t xml:space="preserve">## </w:t>
      </w:r>
      <w:r>
        <w:rPr>
          <w:rFonts w:hint="eastAsia"/>
        </w:rPr>
        <w:t>被称为连接符，用来将两个宏参数连接为一个宏参数。</w:t>
      </w:r>
    </w:p>
    <w:p w14:paraId="0CAB6DF2" w14:textId="77777777" w:rsidR="00FA48B6" w:rsidRDefault="00FA48B6" w:rsidP="00FA48B6">
      <w:pPr>
        <w:pStyle w:val="af7"/>
      </w:pPr>
      <w:r>
        <w:rPr>
          <w:rFonts w:hint="eastAsia"/>
        </w:rPr>
        <w:t xml:space="preserve">##    </w:t>
      </w:r>
      <w:r>
        <w:rPr>
          <w:rFonts w:hint="eastAsia"/>
        </w:rPr>
        <w:t>连接符</w:t>
      </w:r>
    </w:p>
    <w:p w14:paraId="27A59197" w14:textId="77777777" w:rsidR="00FA48B6" w:rsidRDefault="00FA48B6" w:rsidP="00FA48B6">
      <w:pPr>
        <w:pStyle w:val="af7"/>
      </w:pPr>
      <w:r>
        <w:rPr>
          <w:rFonts w:hint="eastAsia"/>
        </w:rPr>
        <w:t>#@</w:t>
      </w:r>
      <w:r>
        <w:rPr>
          <w:rFonts w:hint="eastAsia"/>
        </w:rPr>
        <w:t xml:space="preserve">　加单引号，字符常量</w:t>
      </w:r>
    </w:p>
    <w:p w14:paraId="2EA664B4" w14:textId="15CF1BEF" w:rsidR="00FA48B6" w:rsidRDefault="00FA48B6" w:rsidP="00FA48B6">
      <w:pPr>
        <w:pStyle w:val="af7"/>
      </w:pPr>
      <w:r>
        <w:rPr>
          <w:rFonts w:hint="eastAsia"/>
        </w:rPr>
        <w:t xml:space="preserve">#      </w:t>
      </w:r>
      <w:r>
        <w:rPr>
          <w:rFonts w:hint="eastAsia"/>
        </w:rPr>
        <w:t>加双引号，字符串</w:t>
      </w:r>
    </w:p>
  </w:comment>
  <w:comment w:id="23" w:author="yangmengchao" w:date="2022-10-12T21:32:00Z" w:initials="y">
    <w:p w14:paraId="18A9F197" w14:textId="77777777" w:rsidR="00E642D7" w:rsidRDefault="00E642D7" w:rsidP="002D7128">
      <w:pPr>
        <w:pStyle w:val="af7"/>
      </w:pPr>
      <w:r>
        <w:rPr>
          <w:rStyle w:val="af6"/>
        </w:rPr>
        <w:annotationRef/>
      </w:r>
      <w:r>
        <w:t>ABCD</w:t>
      </w:r>
    </w:p>
    <w:p w14:paraId="4AA5F09E" w14:textId="77777777" w:rsidR="00E642D7" w:rsidRDefault="00E642D7" w:rsidP="002D7128">
      <w:pPr>
        <w:pStyle w:val="af7"/>
      </w:pPr>
      <w:r>
        <w:rPr>
          <w:rFonts w:hint="eastAsia"/>
        </w:rPr>
        <w:t>C</w:t>
      </w:r>
      <w:r>
        <w:rPr>
          <w:rFonts w:hint="eastAsia"/>
        </w:rPr>
        <w:t>是仿函数形式</w:t>
      </w:r>
    </w:p>
  </w:comment>
  <w:comment w:id="24" w:author="yangmengchao" w:date="2022-10-13T17:42:00Z" w:initials="y">
    <w:p w14:paraId="3D6C83E4" w14:textId="77777777" w:rsidR="00FA48B6" w:rsidRPr="00FA48B6" w:rsidRDefault="00FA48B6" w:rsidP="00FA48B6">
      <w:r>
        <w:rPr>
          <w:rStyle w:val="af6"/>
        </w:rPr>
        <w:annotationRef/>
      </w:r>
      <w:r w:rsidRPr="00FA48B6">
        <w:rPr>
          <w:rFonts w:hint="eastAsia"/>
        </w:rPr>
        <w:t>结果：</w:t>
      </w:r>
    </w:p>
    <w:p w14:paraId="496B8ACB" w14:textId="1A422996" w:rsidR="00FA48B6" w:rsidRDefault="00FA48B6">
      <w:pPr>
        <w:pStyle w:val="af7"/>
      </w:pPr>
      <w:r w:rsidRPr="00FA48B6">
        <w:rPr>
          <w:noProof/>
        </w:rPr>
        <w:drawing>
          <wp:inline distT="0" distB="0" distL="0" distR="0" wp14:anchorId="77420E52" wp14:editId="3C2C4DC9">
            <wp:extent cx="2952328" cy="2605349"/>
            <wp:effectExtent l="0" t="0" r="635" b="5080"/>
            <wp:docPr id="2050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8"/>
                    <a:stretch/>
                  </pic:blipFill>
                  <pic:spPr bwMode="auto">
                    <a:xfrm>
                      <a:off x="0" y="0"/>
                      <a:ext cx="2952328" cy="26053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EB1FB8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函数返回值都是右值，且</w:t>
      </w:r>
      <w:r w:rsidRPr="00FA48B6">
        <w:t>foo1</w:t>
      </w:r>
      <w:r w:rsidRPr="00FA48B6">
        <w:rPr>
          <w:rFonts w:hint="eastAsia"/>
        </w:rPr>
        <w:t>对象已经初始化完成，故为移动赋值运算符</w:t>
      </w:r>
    </w:p>
    <w:p w14:paraId="1C2C7FCE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t>foo1</w:t>
      </w:r>
      <w:r w:rsidRPr="00FA48B6">
        <w:rPr>
          <w:rFonts w:hint="eastAsia"/>
        </w:rPr>
        <w:t>为左值，且</w:t>
      </w:r>
      <w:r w:rsidRPr="00FA48B6">
        <w:t>foo2</w:t>
      </w:r>
      <w:r w:rsidRPr="00FA48B6">
        <w:rPr>
          <w:rFonts w:hint="eastAsia"/>
        </w:rPr>
        <w:t>对象已经初始化完成，故为拷贝赋值运算符</w:t>
      </w:r>
    </w:p>
    <w:p w14:paraId="722FD0E2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将</w:t>
      </w:r>
      <w:r w:rsidRPr="00FA48B6">
        <w:t>foo1</w:t>
      </w:r>
      <w:r w:rsidRPr="00FA48B6">
        <w:rPr>
          <w:rFonts w:hint="eastAsia"/>
        </w:rPr>
        <w:t>赋值给形参</w:t>
      </w:r>
      <w:r w:rsidRPr="00FA48B6">
        <w:t xml:space="preserve">Foo </w:t>
      </w:r>
      <w:proofErr w:type="spellStart"/>
      <w:r w:rsidRPr="00FA48B6">
        <w:t>foo</w:t>
      </w:r>
      <w:proofErr w:type="spellEnd"/>
      <w:r w:rsidRPr="00FA48B6">
        <w:rPr>
          <w:rFonts w:hint="eastAsia"/>
        </w:rPr>
        <w:t>时，</w:t>
      </w:r>
      <w:r w:rsidRPr="00FA48B6">
        <w:t>foo</w:t>
      </w:r>
      <w:r w:rsidRPr="00FA48B6">
        <w:rPr>
          <w:rFonts w:hint="eastAsia"/>
        </w:rPr>
        <w:t>是在</w:t>
      </w:r>
      <w:proofErr w:type="spellStart"/>
      <w:r w:rsidRPr="00FA48B6">
        <w:t>PassAndReturn</w:t>
      </w:r>
      <w:proofErr w:type="spellEnd"/>
      <w:r w:rsidRPr="00FA48B6">
        <w:rPr>
          <w:rFonts w:hint="eastAsia"/>
        </w:rPr>
        <w:t>函数中未初始化的对象，因此调用了拷贝构造函数将</w:t>
      </w:r>
      <w:r w:rsidRPr="00FA48B6">
        <w:t>foo1</w:t>
      </w:r>
      <w:r w:rsidRPr="00FA48B6">
        <w:rPr>
          <w:rFonts w:hint="eastAsia"/>
        </w:rPr>
        <w:t>赋值给了形参，此时形参</w:t>
      </w:r>
      <w:r w:rsidRPr="00FA48B6">
        <w:t>foo</w:t>
      </w:r>
      <w:r w:rsidRPr="00FA48B6">
        <w:rPr>
          <w:rFonts w:hint="eastAsia"/>
        </w:rPr>
        <w:t>为左值；函数需要返回右值，故调用移动构造函数将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转为右值，然后函数返回；由于</w:t>
      </w:r>
      <w:r w:rsidRPr="00FA48B6">
        <w:t>foo2</w:t>
      </w:r>
      <w:r w:rsidRPr="00FA48B6">
        <w:rPr>
          <w:rFonts w:hint="eastAsia"/>
        </w:rPr>
        <w:t>对象已经初始化完成，故又调用了移动赋值运算符</w:t>
      </w:r>
    </w:p>
    <w:p w14:paraId="2F6D6025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只进行了将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的操作，也没有返回值，故只调用了拷贝构造函数。</w:t>
      </w:r>
    </w:p>
    <w:p w14:paraId="120E309A" w14:textId="77777777" w:rsidR="00C43257" w:rsidRPr="00FA48B6" w:rsidRDefault="00BE750C" w:rsidP="00FA48B6">
      <w:pPr>
        <w:pStyle w:val="af7"/>
        <w:numPr>
          <w:ilvl w:val="0"/>
          <w:numId w:val="42"/>
        </w:numPr>
      </w:pPr>
      <w:r w:rsidRPr="00FA48B6">
        <w:rPr>
          <w:rFonts w:hint="eastAsia"/>
        </w:rPr>
        <w:t>先调用拷贝构造函数将</w:t>
      </w:r>
      <w:r w:rsidRPr="00FA48B6">
        <w:t>foo1</w:t>
      </w:r>
      <w:r w:rsidRPr="00FA48B6">
        <w:rPr>
          <w:rFonts w:hint="eastAsia"/>
        </w:rPr>
        <w:t>实参对象赋值给形参</w:t>
      </w:r>
      <w:r w:rsidRPr="00FA48B6">
        <w:t>foo</w:t>
      </w:r>
      <w:r w:rsidRPr="00FA48B6">
        <w:rPr>
          <w:rFonts w:hint="eastAsia"/>
        </w:rPr>
        <w:t>；函数需要返回右值，故调用移动构造函数将</w:t>
      </w:r>
      <w:r w:rsidRPr="00FA48B6">
        <w:t>foo</w:t>
      </w:r>
      <w:r w:rsidRPr="00FA48B6">
        <w:rPr>
          <w:rFonts w:hint="eastAsia"/>
        </w:rPr>
        <w:t>转为右值，然后函数返回；这时函数返回本身即是右值，故完成“</w:t>
      </w:r>
      <w:r w:rsidRPr="00FA48B6">
        <w:t xml:space="preserve">Foo foo3 = </w:t>
      </w:r>
      <w:r w:rsidRPr="00FA48B6">
        <w:rPr>
          <w:rFonts w:hint="eastAsia"/>
        </w:rPr>
        <w:t>右值；</w:t>
      </w:r>
      <w:r w:rsidRPr="00FA48B6">
        <w:t xml:space="preserve">” </w:t>
      </w:r>
      <w:r w:rsidRPr="00FA48B6">
        <w:rPr>
          <w:rFonts w:hint="eastAsia"/>
        </w:rPr>
        <w:t>的操作时，只是一个</w:t>
      </w:r>
      <w:r w:rsidRPr="00FA48B6">
        <w:t>foo3</w:t>
      </w:r>
      <w:r w:rsidRPr="00FA48B6">
        <w:rPr>
          <w:rFonts w:hint="eastAsia"/>
        </w:rPr>
        <w:t>的初始化操作，没有调用拷贝赋值运算符或移动赋值运算符。</w:t>
      </w:r>
    </w:p>
    <w:p w14:paraId="1F417067" w14:textId="77777777" w:rsidR="00FA48B6" w:rsidRPr="00FA48B6" w:rsidRDefault="00FA48B6">
      <w:pPr>
        <w:pStyle w:val="af7"/>
      </w:pPr>
    </w:p>
  </w:comment>
  <w:comment w:id="25" w:author="yangmengchao" w:date="2022-10-12T21:36:00Z" w:initials="y">
    <w:p w14:paraId="5B0CB12B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ABD</w:t>
      </w:r>
    </w:p>
  </w:comment>
  <w:comment w:id="26" w:author="yangmengchao" w:date="2022-10-12T21:37:00Z" w:initials="y">
    <w:p w14:paraId="10F59B50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B</w:t>
      </w:r>
    </w:p>
  </w:comment>
  <w:comment w:id="27" w:author="yangmengchao" w:date="2022-10-12T21:38:00Z" w:initials="y">
    <w:p w14:paraId="3953F3A0" w14:textId="670A080C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存疑）</w:t>
      </w:r>
      <w:r w:rsidR="00E47619">
        <w:rPr>
          <w:rFonts w:hint="eastAsia"/>
        </w:rPr>
        <w:t>这里没说明是</w:t>
      </w:r>
      <w:r w:rsidR="00E47619">
        <w:rPr>
          <w:rFonts w:hint="eastAsia"/>
        </w:rPr>
        <w:t>C</w:t>
      </w:r>
      <w:r w:rsidR="00E47619">
        <w:t>++11</w:t>
      </w:r>
      <w:r w:rsidR="00E47619">
        <w:t>代码</w:t>
      </w:r>
    </w:p>
    <w:p w14:paraId="32EFF6E0" w14:textId="39BA9772" w:rsidR="00E47619" w:rsidRDefault="00E47619">
      <w:pPr>
        <w:pStyle w:val="af7"/>
      </w:pPr>
      <w:r>
        <w:t>有的题里面说明了</w:t>
      </w:r>
      <w:r>
        <w:rPr>
          <w:rFonts w:hint="eastAsia"/>
        </w:rPr>
        <w:t>C</w:t>
      </w:r>
      <w:r>
        <w:t>++11</w:t>
      </w:r>
      <w:r>
        <w:t>代码</w:t>
      </w:r>
      <w:r>
        <w:rPr>
          <w:rFonts w:hint="eastAsia"/>
        </w:rPr>
        <w:t>，则选择</w:t>
      </w:r>
      <w:r>
        <w:rPr>
          <w:rFonts w:hint="eastAsia"/>
        </w:rPr>
        <w:t>C</w:t>
      </w:r>
    </w:p>
    <w:p w14:paraId="4650C42F" w14:textId="77777777" w:rsidR="00E47619" w:rsidRDefault="00E47619">
      <w:pPr>
        <w:pStyle w:val="af7"/>
      </w:pPr>
    </w:p>
    <w:p w14:paraId="7EA3BE67" w14:textId="77777777" w:rsidR="00E47619" w:rsidRDefault="00E47619" w:rsidP="00E47619">
      <w:pPr>
        <w:pStyle w:val="af7"/>
      </w:pPr>
      <w:r>
        <w:rPr>
          <w:rFonts w:hint="eastAsia"/>
        </w:rPr>
        <w:t xml:space="preserve">G.RES.09-CPP </w:t>
      </w: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unique_ptr</w:t>
      </w:r>
      <w:proofErr w:type="spellEnd"/>
    </w:p>
    <w:p w14:paraId="2FD0024B" w14:textId="220690FC" w:rsidR="00E47619" w:rsidRDefault="00E47619" w:rsidP="00E47619">
      <w:pPr>
        <w:pStyle w:val="af7"/>
      </w:pPr>
    </w:p>
    <w:p w14:paraId="59F4D2A8" w14:textId="77777777" w:rsidR="00E47619" w:rsidRDefault="00E47619" w:rsidP="00E47619">
      <w:pPr>
        <w:pStyle w:val="af7"/>
      </w:pPr>
      <w:r>
        <w:rPr>
          <w:rFonts w:hint="eastAsia"/>
        </w:rPr>
        <w:t>本条款适用于</w:t>
      </w:r>
      <w:r>
        <w:rPr>
          <w:rFonts w:hint="eastAsia"/>
        </w:rPr>
        <w:t>C++14</w:t>
      </w:r>
      <w:r>
        <w:rPr>
          <w:rFonts w:hint="eastAsia"/>
        </w:rPr>
        <w:t>及之后的版本。</w:t>
      </w:r>
      <w:r>
        <w:rPr>
          <w:rFonts w:hint="eastAsia"/>
        </w:rPr>
        <w:t>C++14</w:t>
      </w:r>
      <w:r>
        <w:rPr>
          <w:rFonts w:hint="eastAsia"/>
        </w:rPr>
        <w:t>开始增加了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，提供与</w:t>
      </w:r>
    </w:p>
    <w:p w14:paraId="204267F3" w14:textId="77777777" w:rsidR="00E47619" w:rsidRDefault="00E47619" w:rsidP="00E47619">
      <w:pPr>
        <w:pStyle w:val="af7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类似的方式构造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E9AA4DA" w14:textId="77777777" w:rsidR="00E47619" w:rsidRDefault="00E47619" w:rsidP="00E47619">
      <w:pPr>
        <w:pStyle w:val="af7"/>
      </w:pPr>
      <w:r>
        <w:rPr>
          <w:rFonts w:hint="eastAsia"/>
        </w:rPr>
        <w:t>相对于先</w:t>
      </w:r>
      <w:r>
        <w:rPr>
          <w:rFonts w:hint="eastAsia"/>
        </w:rPr>
        <w:t xml:space="preserve"> new </w:t>
      </w:r>
      <w:r>
        <w:rPr>
          <w:rFonts w:hint="eastAsia"/>
        </w:rPr>
        <w:t>出裸指针再构造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的优点有：</w:t>
      </w:r>
    </w:p>
    <w:p w14:paraId="7DB31549" w14:textId="77777777" w:rsidR="00E47619" w:rsidRDefault="00E47619" w:rsidP="00E47619">
      <w:pPr>
        <w:pStyle w:val="af7"/>
      </w:pP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可以更明确的避免裸指针和智能指针混用。</w:t>
      </w:r>
    </w:p>
    <w:p w14:paraId="77CCD5C3" w14:textId="5A448668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更简洁。</w:t>
      </w:r>
    </w:p>
    <w:p w14:paraId="11E52B69" w14:textId="77777777" w:rsidR="00E47619" w:rsidRDefault="00E47619" w:rsidP="00E47619">
      <w:pPr>
        <w:pStyle w:val="af7"/>
      </w:pPr>
    </w:p>
    <w:p w14:paraId="31240A91" w14:textId="77777777" w:rsidR="00E47619" w:rsidRDefault="00E47619" w:rsidP="00E47619">
      <w:pPr>
        <w:pStyle w:val="af7"/>
      </w:pPr>
      <w:r>
        <w:rPr>
          <w:rFonts w:hint="eastAsia"/>
        </w:rPr>
        <w:t xml:space="preserve">G.RES.10-CPP </w:t>
      </w: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new </w:t>
      </w:r>
      <w:r>
        <w:rPr>
          <w:rFonts w:hint="eastAsia"/>
        </w:rPr>
        <w:t>创建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</w:p>
    <w:p w14:paraId="4EB62967" w14:textId="77777777" w:rsidR="00E47619" w:rsidRDefault="00E47619" w:rsidP="00E47619">
      <w:pPr>
        <w:pStyle w:val="af7"/>
      </w:pPr>
      <w:r>
        <w:rPr>
          <w:rFonts w:hint="eastAsia"/>
        </w:rPr>
        <w:t>【级别】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14:paraId="3D5F2E42" w14:textId="77777777" w:rsidR="00E47619" w:rsidRDefault="00E47619" w:rsidP="00E47619">
      <w:pPr>
        <w:pStyle w:val="af7"/>
      </w:pPr>
      <w:r>
        <w:rPr>
          <w:rFonts w:hint="eastAsia"/>
        </w:rPr>
        <w:t>【描述】</w:t>
      </w:r>
    </w:p>
    <w:p w14:paraId="077E6BA7" w14:textId="77777777" w:rsidR="00E47619" w:rsidRDefault="00E47619" w:rsidP="00E47619">
      <w:pPr>
        <w:pStyle w:val="af7"/>
      </w:pPr>
      <w:r>
        <w:rPr>
          <w:rFonts w:hint="eastAsia"/>
        </w:rPr>
        <w:t>使用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除了类似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一致性等原因外，还有性能的因素。</w:t>
      </w:r>
    </w:p>
    <w:p w14:paraId="17F498B2" w14:textId="77777777" w:rsidR="00E47619" w:rsidRDefault="00E47619" w:rsidP="00E47619">
      <w:pPr>
        <w:pStyle w:val="af7"/>
      </w:pPr>
      <w:r>
        <w:rPr>
          <w:rFonts w:hint="eastAsia"/>
        </w:rPr>
        <w:t>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管理两个实体：</w:t>
      </w:r>
    </w:p>
    <w:p w14:paraId="1D92B2E4" w14:textId="77777777" w:rsidR="00E47619" w:rsidRDefault="00E47619" w:rsidP="00E47619">
      <w:pPr>
        <w:pStyle w:val="af7"/>
      </w:pPr>
      <w:r>
        <w:rPr>
          <w:rFonts w:hint="eastAsia"/>
        </w:rPr>
        <w:t>控制块</w:t>
      </w:r>
      <w:r>
        <w:rPr>
          <w:rFonts w:hint="eastAsia"/>
        </w:rPr>
        <w:t>(</w:t>
      </w:r>
      <w:r>
        <w:rPr>
          <w:rFonts w:hint="eastAsia"/>
        </w:rPr>
        <w:t>存储引用计数，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</w:p>
    <w:p w14:paraId="1FBF16A4" w14:textId="1FE5A095" w:rsidR="00E47619" w:rsidRDefault="00E47619" w:rsidP="00E47619">
      <w:pPr>
        <w:pStyle w:val="af7"/>
      </w:pPr>
      <w:r>
        <w:rPr>
          <w:rFonts w:hint="eastAsia"/>
        </w:rPr>
        <w:t>管理对象</w:t>
      </w:r>
    </w:p>
  </w:comment>
  <w:comment w:id="28" w:author="yangmengchao" w:date="2022-10-12T21:39:00Z" w:initials="y">
    <w:p w14:paraId="64B6175E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  <w:r>
        <w:br/>
      </w:r>
      <w:r>
        <w:rPr>
          <w:rFonts w:hint="eastAsia"/>
        </w:rPr>
        <w:t>vector</w:t>
      </w:r>
      <w:r>
        <w:rPr>
          <w:rFonts w:hint="eastAsia"/>
        </w:rPr>
        <w:t>第一个参数必须为整形</w:t>
      </w:r>
    </w:p>
  </w:comment>
  <w:comment w:id="29" w:author="yangmengchao" w:date="2022-10-12T21:40:00Z" w:initials="y">
    <w:p w14:paraId="38AB4D9C" w14:textId="77777777" w:rsidR="00E642D7" w:rsidRDefault="00E642D7">
      <w:pPr>
        <w:pStyle w:val="af7"/>
      </w:pPr>
      <w:r>
        <w:rPr>
          <w:rStyle w:val="af6"/>
        </w:rPr>
        <w:annotationRef/>
      </w:r>
      <w:r w:rsidRPr="00760321">
        <w:t>A</w:t>
      </w:r>
    </w:p>
  </w:comment>
  <w:comment w:id="30" w:author="yangmengchao" w:date="2022-10-12T21:41:00Z" w:initials="y">
    <w:p w14:paraId="5400D5A9" w14:textId="77777777" w:rsidR="00E47619" w:rsidRDefault="00E642D7" w:rsidP="00E47619">
      <w:pPr>
        <w:pStyle w:val="af7"/>
      </w:pPr>
      <w:r>
        <w:rPr>
          <w:rStyle w:val="af6"/>
        </w:rPr>
        <w:annotationRef/>
      </w:r>
      <w:r w:rsidR="00E47619">
        <w:t>D</w:t>
      </w:r>
    </w:p>
    <w:p w14:paraId="1ECD390F" w14:textId="3F1194D4" w:rsidR="00E642D7" w:rsidRDefault="00E47619" w:rsidP="00E4761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中避免使用宏来定义常量</w:t>
      </w:r>
    </w:p>
    <w:p w14:paraId="64900825" w14:textId="55106CD5" w:rsidR="00E47619" w:rsidRDefault="00E47619" w:rsidP="00E47619">
      <w:pPr>
        <w:pStyle w:val="af7"/>
      </w:pPr>
      <w:r>
        <w:t>BC</w:t>
      </w:r>
    </w:p>
    <w:p w14:paraId="72CF5F05" w14:textId="04955AB2" w:rsidR="00E47619" w:rsidRDefault="00E47619" w:rsidP="00E47619">
      <w:pPr>
        <w:pStyle w:val="af7"/>
      </w:pPr>
      <w:r>
        <w:rPr>
          <w:rFonts w:hint="eastAsia"/>
        </w:rPr>
        <w:t xml:space="preserve">G.ENU.01-CPP </w:t>
      </w:r>
      <w:r>
        <w:rPr>
          <w:rFonts w:hint="eastAsia"/>
        </w:rPr>
        <w:t>优先使用枚举类而不是普通枚举</w:t>
      </w:r>
    </w:p>
    <w:p w14:paraId="7AAD9A27" w14:textId="187D2C05" w:rsidR="00E47619" w:rsidRDefault="00E47619" w:rsidP="00E47619">
      <w:pPr>
        <w:pStyle w:val="af7"/>
      </w:pPr>
      <w:r>
        <w:rPr>
          <w:rFonts w:hint="eastAsia"/>
        </w:rPr>
        <w:t>规范中的该条建议说明了普通枚举的劣势和强枚举（枚举类）的优势。</w:t>
      </w:r>
    </w:p>
  </w:comment>
  <w:comment w:id="31" w:author="yangmengchao" w:date="2022-10-12T21:43:00Z" w:initials="y">
    <w:p w14:paraId="4212B0B1" w14:textId="77777777" w:rsidR="00E642D7" w:rsidRDefault="00E642D7" w:rsidP="00760321">
      <w:pPr>
        <w:pStyle w:val="af7"/>
      </w:pPr>
      <w:r>
        <w:rPr>
          <w:rStyle w:val="af6"/>
        </w:rPr>
        <w:annotationRef/>
      </w:r>
      <w:r>
        <w:t>B</w:t>
      </w:r>
    </w:p>
    <w:p w14:paraId="621151A3" w14:textId="77777777" w:rsidR="00E642D7" w:rsidRDefault="00E642D7" w:rsidP="00760321">
      <w:pPr>
        <w:pStyle w:val="af7"/>
      </w:pPr>
      <w:r>
        <w:rPr>
          <w:rFonts w:hint="eastAsia"/>
        </w:rPr>
        <w:t>如果可以，规范推荐使用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static_cast</w:t>
      </w:r>
      <w:proofErr w:type="spellEnd"/>
    </w:p>
    <w:p w14:paraId="4D75C42A" w14:textId="77777777" w:rsidR="00E642D7" w:rsidRDefault="00E642D7" w:rsidP="00760321">
      <w:pPr>
        <w:pStyle w:val="af7"/>
      </w:pPr>
      <w:r w:rsidRPr="00760321">
        <w:rPr>
          <w:rFonts w:hint="eastAsia"/>
          <w:noProof/>
        </w:rPr>
        <w:drawing>
          <wp:inline distT="0" distB="0" distL="0" distR="0" wp14:anchorId="3BA54043" wp14:editId="4D9F1C76">
            <wp:extent cx="2542540" cy="2119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2" w:author="yangmengchao" w:date="2022-10-12T21:45:00Z" w:initials="y">
    <w:p w14:paraId="39F352F4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参考答案：</w:t>
      </w:r>
      <w:r w:rsidRPr="00760321">
        <w:rPr>
          <w:rFonts w:hint="eastAsia"/>
        </w:rPr>
        <w:t>A</w:t>
      </w:r>
    </w:p>
    <w:p w14:paraId="276024AA" w14:textId="77777777" w:rsidR="00E47619" w:rsidRDefault="00E47619" w:rsidP="00E47619">
      <w:pPr>
        <w:pStyle w:val="af7"/>
      </w:pPr>
      <w:proofErr w:type="spellStart"/>
      <w:r>
        <w:t>cin.get</w:t>
      </w:r>
      <w:proofErr w:type="spellEnd"/>
      <w:r>
        <w:t xml:space="preserve">(char </w:t>
      </w:r>
      <w:proofErr w:type="spellStart"/>
      <w:r>
        <w:t>arrayname</w:t>
      </w:r>
      <w:proofErr w:type="spellEnd"/>
      <w:r>
        <w:t xml:space="preserve">[], int </w:t>
      </w:r>
      <w:proofErr w:type="spellStart"/>
      <w:r>
        <w:t>size,char</w:t>
      </w:r>
      <w:proofErr w:type="spellEnd"/>
      <w:r>
        <w:t xml:space="preserve"> s)</w:t>
      </w:r>
    </w:p>
    <w:p w14:paraId="46C2305C" w14:textId="2E6B5F22" w:rsidR="00E642D7" w:rsidRDefault="00E47619" w:rsidP="00E47619">
      <w:pPr>
        <w:pStyle w:val="af7"/>
      </w:pPr>
      <w:r>
        <w:rPr>
          <w:rFonts w:hint="eastAsia"/>
        </w:rPr>
        <w:t>读取</w:t>
      </w:r>
      <w:r>
        <w:rPr>
          <w:rFonts w:hint="eastAsia"/>
        </w:rPr>
        <w:t>size</w:t>
      </w:r>
      <w:r>
        <w:rPr>
          <w:rFonts w:hint="eastAsia"/>
        </w:rPr>
        <w:t>个字符到</w:t>
      </w:r>
      <w:proofErr w:type="spellStart"/>
      <w:r>
        <w:rPr>
          <w:rFonts w:hint="eastAsia"/>
        </w:rPr>
        <w:t>arrayname</w:t>
      </w:r>
      <w:proofErr w:type="spellEnd"/>
      <w:r>
        <w:rPr>
          <w:rFonts w:hint="eastAsia"/>
        </w:rPr>
        <w:t>,</w:t>
      </w:r>
      <w:r>
        <w:rPr>
          <w:rFonts w:hint="eastAsia"/>
        </w:rPr>
        <w:t>丢弃</w:t>
      </w:r>
      <w:r>
        <w:rPr>
          <w:rFonts w:hint="eastAsia"/>
        </w:rPr>
        <w:t>s</w:t>
      </w:r>
      <w:r>
        <w:rPr>
          <w:rFonts w:hint="eastAsia"/>
        </w:rPr>
        <w:t>以及之后的字符。</w:t>
      </w:r>
    </w:p>
  </w:comment>
  <w:comment w:id="33" w:author="yangmengchao" w:date="2022-10-12T21:45:00Z" w:initials="y">
    <w:p w14:paraId="22C60B78" w14:textId="77777777" w:rsidR="00E642D7" w:rsidRPr="00760321" w:rsidRDefault="00E642D7" w:rsidP="00760321">
      <w:r>
        <w:rPr>
          <w:rStyle w:val="af6"/>
        </w:rPr>
        <w:annotationRef/>
      </w:r>
      <w:r w:rsidRPr="00760321">
        <w:rPr>
          <w:rFonts w:hint="eastAsia"/>
        </w:rPr>
        <w:t>个人选择</w:t>
      </w:r>
      <w:r w:rsidRPr="00760321">
        <w:rPr>
          <w:rFonts w:hint="eastAsia"/>
        </w:rPr>
        <w:t>A</w:t>
      </w:r>
    </w:p>
    <w:p w14:paraId="22B2D077" w14:textId="77777777" w:rsidR="00E642D7" w:rsidRDefault="00E642D7">
      <w:pPr>
        <w:pStyle w:val="af7"/>
      </w:pPr>
      <w:r w:rsidRPr="00760321">
        <w:rPr>
          <w:noProof/>
        </w:rPr>
        <w:drawing>
          <wp:inline distT="0" distB="0" distL="0" distR="0" wp14:anchorId="6C13B7B3" wp14:editId="4B7B5041">
            <wp:extent cx="2278380" cy="175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4" w:author="yangmengchao" w:date="2022-10-12T21:46:00Z" w:initials="y">
    <w:p w14:paraId="40F41E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682D58DE" w14:textId="5EB753F9" w:rsidR="00E47619" w:rsidRDefault="00E47619">
      <w:pPr>
        <w:pStyle w:val="af7"/>
      </w:pPr>
      <w:proofErr w:type="spellStart"/>
      <w:r>
        <w:t>cout</w:t>
      </w:r>
      <w:proofErr w:type="spellEnd"/>
      <w:r>
        <w:t xml:space="preserve"> </w:t>
      </w:r>
      <w:r>
        <w:t>遇到</w:t>
      </w:r>
      <w:r>
        <w:rPr>
          <w:rFonts w:hint="eastAsia"/>
        </w:rPr>
        <w:t>/</w:t>
      </w:r>
      <w:r>
        <w:t>0</w:t>
      </w:r>
      <w:r>
        <w:t>就会停止输出</w:t>
      </w:r>
    </w:p>
  </w:comment>
  <w:comment w:id="35" w:author="yangmengchao" w:date="2022-10-12T21:50:00Z" w:initials="y">
    <w:p w14:paraId="70505ED2" w14:textId="77777777" w:rsidR="00E642D7" w:rsidRDefault="00E642D7">
      <w:pPr>
        <w:pStyle w:val="af7"/>
      </w:pPr>
      <w:r>
        <w:rPr>
          <w:rStyle w:val="af6"/>
        </w:rPr>
        <w:annotationRef/>
      </w:r>
      <w:r>
        <w:t>A</w:t>
      </w:r>
    </w:p>
    <w:p w14:paraId="56527F05" w14:textId="77777777" w:rsidR="00E642D7" w:rsidRDefault="00E642D7">
      <w:pPr>
        <w:pStyle w:val="af7"/>
      </w:pPr>
      <w:r w:rsidRPr="0075399E">
        <w:rPr>
          <w:rFonts w:hint="eastAsia"/>
        </w:rPr>
        <w:t>vector</w:t>
      </w:r>
      <w:r w:rsidRPr="0075399E">
        <w:rPr>
          <w:rFonts w:hint="eastAsia"/>
        </w:rPr>
        <w:t>的底层用的就是</w:t>
      </w:r>
      <w:proofErr w:type="spellStart"/>
      <w:r w:rsidRPr="0075399E">
        <w:rPr>
          <w:rFonts w:hint="eastAsia"/>
        </w:rPr>
        <w:t>size_t</w:t>
      </w:r>
      <w:proofErr w:type="spellEnd"/>
    </w:p>
  </w:comment>
  <w:comment w:id="36" w:author="yangmengchao" w:date="2022-10-12T21:51:00Z" w:initials="y">
    <w:p w14:paraId="35DFCFD7" w14:textId="77777777" w:rsidR="00E642D7" w:rsidRDefault="00E642D7">
      <w:pPr>
        <w:pStyle w:val="af7"/>
      </w:pPr>
      <w:r>
        <w:rPr>
          <w:rStyle w:val="af6"/>
        </w:rPr>
        <w:annotationRef/>
      </w:r>
      <w:r w:rsidRPr="0075399E">
        <w:t>C</w:t>
      </w:r>
    </w:p>
    <w:p w14:paraId="66352998" w14:textId="77777777" w:rsidR="00E642D7" w:rsidRDefault="00E642D7" w:rsidP="0075399E">
      <w:pPr>
        <w:pStyle w:val="af7"/>
      </w:pPr>
      <w:r>
        <w:rPr>
          <w:rFonts w:hint="eastAsia"/>
        </w:rPr>
        <w:t xml:space="preserve">INC.12-CPP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文件中不需要导出的变量、常量或函数，应使用匿名</w:t>
      </w:r>
    </w:p>
    <w:p w14:paraId="208998CB" w14:textId="77777777" w:rsidR="00E642D7" w:rsidRDefault="00E642D7" w:rsidP="0075399E">
      <w:pPr>
        <w:pStyle w:val="af7"/>
      </w:pPr>
      <w:r>
        <w:rPr>
          <w:rFonts w:hint="eastAsia"/>
        </w:rPr>
        <w:t>namespace</w:t>
      </w:r>
      <w:r>
        <w:rPr>
          <w:rFonts w:hint="eastAsia"/>
        </w:rPr>
        <w:t>封装或者使用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14:paraId="59B75ECA" w14:textId="77777777" w:rsidR="00E642D7" w:rsidRDefault="00E642D7" w:rsidP="0075399E">
      <w:pPr>
        <w:pStyle w:val="af7"/>
      </w:pPr>
      <w:r>
        <w:rPr>
          <w:rFonts w:hint="eastAsia"/>
        </w:rPr>
        <w:t>推荐</w:t>
      </w:r>
      <w:r>
        <w:rPr>
          <w:rFonts w:hint="eastAsia"/>
        </w:rPr>
        <w:t>namespace</w:t>
      </w:r>
      <w:r>
        <w:rPr>
          <w:rFonts w:hint="eastAsia"/>
        </w:rPr>
        <w:t>封装是因为</w:t>
      </w:r>
      <w:r>
        <w:rPr>
          <w:rFonts w:hint="eastAsia"/>
        </w:rPr>
        <w:t>static</w:t>
      </w:r>
      <w:r>
        <w:rPr>
          <w:rFonts w:hint="eastAsia"/>
        </w:rPr>
        <w:t>的含义在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中太多了</w:t>
      </w:r>
    </w:p>
  </w:comment>
  <w:comment w:id="37" w:author="yangmengchao" w:date="2022-10-12T21:53:00Z" w:initials="y">
    <w:p w14:paraId="6ABC4A51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AB</w:t>
      </w:r>
    </w:p>
    <w:p w14:paraId="547BE495" w14:textId="77777777" w:rsidR="00E642D7" w:rsidRDefault="00E642D7" w:rsidP="0075399E">
      <w:pPr>
        <w:pStyle w:val="af7"/>
      </w:pPr>
      <w:r>
        <w:rPr>
          <w:rFonts w:hint="eastAsia"/>
        </w:rPr>
        <w:t>T</w:t>
      </w:r>
      <w:r>
        <w:rPr>
          <w:rFonts w:hint="eastAsia"/>
        </w:rPr>
        <w:t>是一个指针数组</w:t>
      </w:r>
    </w:p>
    <w:p w14:paraId="2FFD1C32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的指针</w:t>
      </w:r>
    </w:p>
    <w:p w14:paraId="1C2F6B81" w14:textId="77777777" w:rsidR="00E642D7" w:rsidRDefault="00E642D7" w:rsidP="0075399E">
      <w:pPr>
        <w:pStyle w:val="af7"/>
      </w:pPr>
      <w:r>
        <w:rPr>
          <w:rFonts w:hint="eastAsia"/>
        </w:rPr>
        <w:t>*i</w:t>
      </w:r>
      <w:r>
        <w:rPr>
          <w:rFonts w:hint="eastAsia"/>
        </w:rPr>
        <w:t>就是</w:t>
      </w:r>
      <w:r>
        <w:rPr>
          <w:rFonts w:hint="eastAsia"/>
        </w:rPr>
        <w:t>*t</w:t>
      </w:r>
    </w:p>
    <w:p w14:paraId="623BF653" w14:textId="77777777" w:rsidR="00E642D7" w:rsidRDefault="00E642D7" w:rsidP="0075399E">
      <w:pPr>
        <w:pStyle w:val="af7"/>
      </w:pPr>
      <w:r>
        <w:rPr>
          <w:rFonts w:hint="eastAsia"/>
        </w:rPr>
        <w:t>**i</w:t>
      </w:r>
      <w:r>
        <w:rPr>
          <w:rFonts w:hint="eastAsia"/>
        </w:rPr>
        <w:t>就是</w:t>
      </w:r>
      <w:r>
        <w:rPr>
          <w:rFonts w:hint="eastAsia"/>
        </w:rPr>
        <w:t>**t</w:t>
      </w:r>
    </w:p>
    <w:p w14:paraId="3165AC6A" w14:textId="77777777" w:rsidR="00E642D7" w:rsidRDefault="00E642D7">
      <w:pPr>
        <w:pStyle w:val="af7"/>
      </w:pPr>
    </w:p>
  </w:comment>
  <w:comment w:id="38" w:author="yangmengchao" w:date="2022-10-12T21:55:00Z" w:initials="y">
    <w:p w14:paraId="24942551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66247530" w14:textId="5061F7C6" w:rsidR="00EB044E" w:rsidRDefault="00EB044E">
      <w:pPr>
        <w:pStyle w:val="af7"/>
      </w:pPr>
      <w:r>
        <w:t>auto</w:t>
      </w:r>
      <w:r>
        <w:t>会丢失</w:t>
      </w:r>
      <w:r>
        <w:t>const</w:t>
      </w:r>
      <w:r>
        <w:t>性</w:t>
      </w:r>
    </w:p>
  </w:comment>
  <w:comment w:id="39" w:author="yangmengchao" w:date="2022-10-12T21:55:00Z" w:initials="y">
    <w:p w14:paraId="626860DA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40" w:author="yangmengchao" w:date="2022-10-12T21:56:00Z" w:initials="y">
    <w:p w14:paraId="59586F86" w14:textId="77777777" w:rsidR="00E642D7" w:rsidRDefault="00E642D7" w:rsidP="0075399E">
      <w:pPr>
        <w:pStyle w:val="af7"/>
      </w:pPr>
      <w:r>
        <w:rPr>
          <w:rStyle w:val="af6"/>
        </w:rPr>
        <w:annotationRef/>
      </w:r>
      <w:r>
        <w:t>C</w:t>
      </w:r>
    </w:p>
    <w:p w14:paraId="30BB49D6" w14:textId="77777777" w:rsidR="00E642D7" w:rsidRDefault="00E642D7" w:rsidP="0075399E">
      <w:pPr>
        <w:pStyle w:val="af7"/>
      </w:pPr>
      <w:r>
        <w:rPr>
          <w:rFonts w:hint="eastAsia"/>
        </w:rPr>
        <w:t>int b</w:t>
      </w:r>
      <w:r>
        <w:rPr>
          <w:rFonts w:hint="eastAsia"/>
        </w:rPr>
        <w:t>最终变为无符号数相加，导致和一定大于</w:t>
      </w:r>
      <w:r>
        <w:rPr>
          <w:rFonts w:hint="eastAsia"/>
        </w:rPr>
        <w:t>6</w:t>
      </w:r>
    </w:p>
  </w:comment>
  <w:comment w:id="41" w:author="yangmengchao" w:date="2022-10-12T21:57:00Z" w:initials="y">
    <w:p w14:paraId="1C0C6EA3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</w:comment>
  <w:comment w:id="42" w:author="yangmengchao" w:date="2022-10-12T21:58:00Z" w:initials="y">
    <w:p w14:paraId="23FD192A" w14:textId="77777777" w:rsidR="00E642D7" w:rsidRDefault="00E642D7">
      <w:pPr>
        <w:pStyle w:val="af7"/>
      </w:pPr>
      <w:r>
        <w:rPr>
          <w:rStyle w:val="af6"/>
        </w:rPr>
        <w:annotationRef/>
      </w:r>
      <w:r w:rsidRPr="00CD2159">
        <w:t>ABC</w:t>
      </w:r>
    </w:p>
  </w:comment>
  <w:comment w:id="43" w:author="yangmengchao" w:date="2022-10-12T22:00:00Z" w:initials="y">
    <w:p w14:paraId="3FBB31B5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t>C</w:t>
      </w:r>
    </w:p>
    <w:p w14:paraId="0B6EB13E" w14:textId="77777777" w:rsidR="00E642D7" w:rsidRDefault="00E642D7" w:rsidP="00CD2159">
      <w:pPr>
        <w:pStyle w:val="af7"/>
      </w:pPr>
      <w:r>
        <w:rPr>
          <w:rFonts w:hint="eastAsia"/>
        </w:rPr>
        <w:t xml:space="preserve">A: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的数组；</w:t>
      </w:r>
    </w:p>
    <w:p w14:paraId="30924BC0" w14:textId="77777777" w:rsidR="00E642D7" w:rsidRDefault="00E642D7" w:rsidP="00CD2159">
      <w:pPr>
        <w:pStyle w:val="af7"/>
      </w:pPr>
      <w:r>
        <w:rPr>
          <w:rFonts w:hint="eastAsia"/>
        </w:rPr>
        <w:t xml:space="preserve">B: </w:t>
      </w:r>
      <w:r>
        <w:rPr>
          <w:rFonts w:hint="eastAsia"/>
        </w:rPr>
        <w:t>为指向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int*</w:t>
      </w:r>
      <w:r>
        <w:rPr>
          <w:rFonts w:hint="eastAsia"/>
        </w:rPr>
        <w:t>的数组的指针；</w:t>
      </w:r>
    </w:p>
    <w:p w14:paraId="7770CF60" w14:textId="77777777" w:rsidR="00E642D7" w:rsidRDefault="00E642D7" w:rsidP="00CD2159">
      <w:pPr>
        <w:pStyle w:val="af7"/>
      </w:pPr>
      <w:r>
        <w:rPr>
          <w:rFonts w:hint="eastAsia"/>
        </w:rPr>
        <w:t xml:space="preserve">D: </w:t>
      </w:r>
      <w:r>
        <w:rPr>
          <w:rFonts w:hint="eastAsia"/>
        </w:rPr>
        <w:t>为元素为函数指针的数组</w:t>
      </w:r>
    </w:p>
  </w:comment>
  <w:comment w:id="44" w:author="yangmengchao" w:date="2022-10-12T22:01:00Z" w:initials="y">
    <w:p w14:paraId="3DD092C8" w14:textId="77777777" w:rsidR="00E642D7" w:rsidRDefault="00E642D7" w:rsidP="00CD215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（同类型题）</w:t>
      </w:r>
      <w:r>
        <w:rPr>
          <w:rFonts w:hint="eastAsia"/>
        </w:rPr>
        <w:t>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的指针数组（）</w:t>
      </w:r>
      <w:r>
        <w:rPr>
          <w:rFonts w:hint="eastAsia"/>
        </w:rPr>
        <w:t xml:space="preserve"> </w:t>
      </w:r>
    </w:p>
    <w:p w14:paraId="059BD4B5" w14:textId="77777777" w:rsidR="00E642D7" w:rsidRDefault="00E642D7" w:rsidP="00CD2159">
      <w:pPr>
        <w:pStyle w:val="af7"/>
      </w:pPr>
      <w:r>
        <w:t>A.</w:t>
      </w:r>
      <w:r>
        <w:tab/>
        <w:t xml:space="preserve">char* p[10]; </w:t>
      </w:r>
    </w:p>
    <w:p w14:paraId="463BD342" w14:textId="77777777" w:rsidR="00E642D7" w:rsidRDefault="00E642D7" w:rsidP="00CD2159">
      <w:pPr>
        <w:pStyle w:val="af7"/>
      </w:pPr>
      <w:r>
        <w:t>B.</w:t>
      </w:r>
      <w:r>
        <w:tab/>
        <w:t xml:space="preserve">char(*p)[10]; </w:t>
      </w:r>
    </w:p>
    <w:p w14:paraId="00246AF7" w14:textId="77777777" w:rsidR="00E642D7" w:rsidRDefault="00E642D7" w:rsidP="00CD2159">
      <w:pPr>
        <w:pStyle w:val="af7"/>
      </w:pPr>
      <w:r>
        <w:t>C.</w:t>
      </w:r>
      <w:r>
        <w:tab/>
        <w:t xml:space="preserve">char** p[10]; </w:t>
      </w:r>
    </w:p>
    <w:p w14:paraId="10282CFF" w14:textId="77777777" w:rsidR="00E642D7" w:rsidRDefault="00E642D7" w:rsidP="00CD2159">
      <w:pPr>
        <w:pStyle w:val="af7"/>
      </w:pPr>
      <w:r>
        <w:t>D.</w:t>
      </w:r>
      <w:r>
        <w:tab/>
        <w:t>char p[10];</w:t>
      </w:r>
    </w:p>
    <w:p w14:paraId="7052ED01" w14:textId="77777777" w:rsidR="00E642D7" w:rsidRDefault="00E642D7" w:rsidP="00CD2159">
      <w:pPr>
        <w:pStyle w:val="af7"/>
      </w:pPr>
      <w:r>
        <w:rPr>
          <w:rFonts w:hint="eastAsia"/>
        </w:rPr>
        <w:t>解析：</w:t>
      </w:r>
      <w:r>
        <w:t>A</w:t>
      </w:r>
    </w:p>
    <w:p w14:paraId="385B3AAD" w14:textId="77777777" w:rsidR="00E642D7" w:rsidRDefault="00E642D7" w:rsidP="00CD2159">
      <w:pPr>
        <w:pStyle w:val="af7"/>
      </w:pPr>
      <w:r>
        <w:rPr>
          <w:rFonts w:hint="eastAsia"/>
        </w:rPr>
        <w:t>A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char*</w:t>
      </w:r>
      <w:r>
        <w:rPr>
          <w:rFonts w:hint="eastAsia"/>
        </w:rPr>
        <w:t>的数组</w:t>
      </w:r>
    </w:p>
    <w:p w14:paraId="1EE6DFE2" w14:textId="77777777" w:rsidR="00E642D7" w:rsidRDefault="00E642D7" w:rsidP="00CD2159">
      <w:pPr>
        <w:pStyle w:val="af7"/>
      </w:pPr>
      <w:r>
        <w:rPr>
          <w:rFonts w:hint="eastAsia"/>
        </w:rPr>
        <w:t>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</w:t>
      </w:r>
      <w:r>
        <w:rPr>
          <w:rFonts w:hint="eastAsia"/>
        </w:rPr>
        <w:t>的指针的数组</w:t>
      </w:r>
    </w:p>
    <w:p w14:paraId="1A279D32" w14:textId="77777777" w:rsidR="00E642D7" w:rsidRDefault="00E642D7" w:rsidP="00CD2159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是一个指向</w:t>
      </w:r>
      <w:r>
        <w:rPr>
          <w:rFonts w:hint="eastAsia"/>
        </w:rPr>
        <w:t>char[10]</w:t>
      </w:r>
      <w:r>
        <w:rPr>
          <w:rFonts w:hint="eastAsia"/>
        </w:rPr>
        <w:t>数组的指针</w:t>
      </w:r>
    </w:p>
    <w:p w14:paraId="7CC65490" w14:textId="77777777" w:rsidR="00E642D7" w:rsidRDefault="00E642D7" w:rsidP="00CD2159">
      <w:pPr>
        <w:pStyle w:val="af7"/>
      </w:pPr>
      <w:r>
        <w:rPr>
          <w:rFonts w:hint="eastAsia"/>
        </w:rPr>
        <w:t xml:space="preserve">C </w:t>
      </w:r>
      <w:r>
        <w:rPr>
          <w:rFonts w:hint="eastAsia"/>
        </w:rPr>
        <w:t>是一个含有</w:t>
      </w:r>
      <w:r>
        <w:rPr>
          <w:rFonts w:hint="eastAsia"/>
        </w:rPr>
        <w:t>10</w:t>
      </w:r>
      <w:r>
        <w:rPr>
          <w:rFonts w:hint="eastAsia"/>
        </w:rPr>
        <w:t>个元素为</w:t>
      </w:r>
      <w:r>
        <w:rPr>
          <w:rFonts w:hint="eastAsia"/>
        </w:rPr>
        <w:t>char **</w:t>
      </w:r>
      <w:r>
        <w:rPr>
          <w:rFonts w:hint="eastAsia"/>
        </w:rPr>
        <w:t>的数组，也就是含有</w:t>
      </w:r>
      <w:r>
        <w:rPr>
          <w:rFonts w:hint="eastAsia"/>
        </w:rPr>
        <w:t>10</w:t>
      </w:r>
      <w:r>
        <w:rPr>
          <w:rFonts w:hint="eastAsia"/>
        </w:rPr>
        <w:t>个指向</w:t>
      </w:r>
      <w:r>
        <w:rPr>
          <w:rFonts w:hint="eastAsia"/>
        </w:rPr>
        <w:t>char*</w:t>
      </w:r>
      <w:r>
        <w:rPr>
          <w:rFonts w:hint="eastAsia"/>
        </w:rPr>
        <w:t>的指针的数组</w:t>
      </w:r>
    </w:p>
    <w:p w14:paraId="5FA70A80" w14:textId="77777777" w:rsidR="00E642D7" w:rsidRDefault="00E642D7" w:rsidP="00CD2159">
      <w:pPr>
        <w:pStyle w:val="af7"/>
      </w:pPr>
      <w:r>
        <w:rPr>
          <w:rFonts w:hint="eastAsia"/>
        </w:rPr>
        <w:t>D</w:t>
      </w:r>
      <w:r>
        <w:rPr>
          <w:rFonts w:hint="eastAsia"/>
        </w:rPr>
        <w:t>是一个</w:t>
      </w:r>
      <w:r>
        <w:rPr>
          <w:rFonts w:hint="eastAsia"/>
        </w:rPr>
        <w:t>char</w:t>
      </w:r>
      <w:r>
        <w:rPr>
          <w:rFonts w:hint="eastAsia"/>
        </w:rPr>
        <w:t>数组</w:t>
      </w:r>
    </w:p>
  </w:comment>
  <w:comment w:id="45" w:author="yangmengchao" w:date="2022-10-12T22:03:00Z" w:initials="y">
    <w:p w14:paraId="264AC9D0" w14:textId="77777777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04B51761" w14:textId="324EA401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0DF683F2" wp14:editId="45309CA0">
            <wp:extent cx="3860735" cy="8077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728" cy="8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CEA" w14:textId="77777777" w:rsidR="00EB044E" w:rsidRDefault="00EB044E" w:rsidP="00EB044E">
      <w:pPr>
        <w:pStyle w:val="af7"/>
      </w:pPr>
      <w:r>
        <w:rPr>
          <w:rFonts w:hint="eastAsia"/>
        </w:rPr>
        <w:t>做一点补充</w:t>
      </w:r>
    </w:p>
    <w:p w14:paraId="33D21DDD" w14:textId="77777777" w:rsidR="00EB044E" w:rsidRDefault="00EB044E" w:rsidP="00EB044E">
      <w:pPr>
        <w:pStyle w:val="af7"/>
      </w:pPr>
      <w:r>
        <w:rPr>
          <w:rFonts w:hint="eastAsia"/>
        </w:rPr>
        <w:t>new Base()</w:t>
      </w:r>
      <w:r>
        <w:rPr>
          <w:rFonts w:hint="eastAsia"/>
        </w:rPr>
        <w:t>这句表达式做了三件事：</w:t>
      </w:r>
    </w:p>
    <w:p w14:paraId="1ED06B3F" w14:textId="77777777" w:rsidR="00EB044E" w:rsidRDefault="00EB044E" w:rsidP="00EB044E">
      <w:pPr>
        <w:pStyle w:val="af7"/>
      </w:pPr>
      <w:r>
        <w:rPr>
          <w:rFonts w:hint="eastAsia"/>
        </w:rPr>
        <w:t>1</w:t>
      </w:r>
      <w:r>
        <w:rPr>
          <w:rFonts w:hint="eastAsia"/>
        </w:rPr>
        <w:t>）调用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3CAF200F" w14:textId="77777777" w:rsidR="00EB044E" w:rsidRDefault="00EB044E" w:rsidP="00EB044E">
      <w:pPr>
        <w:pStyle w:val="af7"/>
      </w:pPr>
      <w:r>
        <w:rPr>
          <w:rFonts w:hint="eastAsia"/>
        </w:rPr>
        <w:t>2</w:t>
      </w:r>
      <w:r>
        <w:rPr>
          <w:rFonts w:hint="eastAsia"/>
        </w:rPr>
        <w:t>）调用构造函数生成类对象存入内存；</w:t>
      </w:r>
    </w:p>
    <w:p w14:paraId="256DC6ED" w14:textId="77777777" w:rsidR="00EB044E" w:rsidRDefault="00EB044E" w:rsidP="00EB044E">
      <w:pPr>
        <w:pStyle w:val="af7"/>
      </w:pPr>
      <w:r>
        <w:rPr>
          <w:rFonts w:hint="eastAsia"/>
        </w:rPr>
        <w:t>3</w:t>
      </w:r>
      <w:r>
        <w:rPr>
          <w:rFonts w:hint="eastAsia"/>
        </w:rPr>
        <w:t>）返回该内存指针；</w:t>
      </w:r>
    </w:p>
    <w:p w14:paraId="74F58B6D" w14:textId="7F754604" w:rsidR="00EB044E" w:rsidRDefault="00EB044E" w:rsidP="00EB044E">
      <w:pPr>
        <w:pStyle w:val="af7"/>
      </w:pPr>
      <w:r>
        <w:rPr>
          <w:rFonts w:hint="eastAsia"/>
        </w:rPr>
        <w:t>new</w:t>
      </w:r>
      <w:r>
        <w:rPr>
          <w:rFonts w:hint="eastAsia"/>
        </w:rPr>
        <w:t>本来是全局的。根据你的重载的情况调用方式不同。</w:t>
      </w:r>
    </w:p>
  </w:comment>
  <w:comment w:id="46" w:author="yangmengchao" w:date="2022-10-12T22:05:00Z" w:initials="y">
    <w:p w14:paraId="2720CA69" w14:textId="49C0D028" w:rsidR="00E642D7" w:rsidRDefault="00E642D7" w:rsidP="00684224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2</w:t>
      </w:r>
      <w:r>
        <w:t>5 26 26 25</w:t>
      </w:r>
    </w:p>
    <w:p w14:paraId="510BF213" w14:textId="0909099D" w:rsidR="00EB044E" w:rsidRDefault="00EB044E" w:rsidP="00684224">
      <w:pPr>
        <w:pStyle w:val="af7"/>
        <w:spacing w:before="312"/>
      </w:pPr>
      <w:r w:rsidRPr="00EB044E">
        <w:rPr>
          <w:rFonts w:hint="eastAsia"/>
        </w:rPr>
        <w:t>注意捕获发生在</w:t>
      </w:r>
      <w:r w:rsidRPr="00EB044E">
        <w:rPr>
          <w:rFonts w:hint="eastAsia"/>
        </w:rPr>
        <w:t>lambda</w:t>
      </w:r>
      <w:r w:rsidRPr="00EB044E">
        <w:rPr>
          <w:rFonts w:hint="eastAsia"/>
        </w:rPr>
        <w:t>表示创建时而不是调用时</w:t>
      </w:r>
    </w:p>
    <w:p w14:paraId="3AC290D2" w14:textId="6C19EA92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=]</w:t>
      </w:r>
      <w:r>
        <w:t>值捕获</w:t>
      </w:r>
    </w:p>
    <w:p w14:paraId="3948D9E0" w14:textId="504C72DE" w:rsidR="00EB044E" w:rsidRDefault="00EB044E" w:rsidP="00684224">
      <w:pPr>
        <w:pStyle w:val="af7"/>
        <w:spacing w:before="312"/>
      </w:pPr>
      <w:r>
        <w:rPr>
          <w:rFonts w:hint="eastAsia"/>
        </w:rPr>
        <w:t>[</w:t>
      </w:r>
      <w:r>
        <w:t>&amp;]</w:t>
      </w:r>
      <w:r>
        <w:t>地址捕获</w:t>
      </w:r>
    </w:p>
  </w:comment>
  <w:comment w:id="47" w:author="yangmengchao" w:date="2022-10-12T22:06:00Z" w:initials="y">
    <w:p w14:paraId="790021B6" w14:textId="77777777" w:rsidR="00E642D7" w:rsidRDefault="00E642D7" w:rsidP="00684224">
      <w:pPr>
        <w:pStyle w:val="af7"/>
      </w:pPr>
      <w:r>
        <w:rPr>
          <w:rStyle w:val="af6"/>
        </w:rPr>
        <w:annotationRef/>
      </w:r>
      <w:r>
        <w:t>C</w:t>
      </w:r>
    </w:p>
    <w:p w14:paraId="541B6C6B" w14:textId="151A3B74" w:rsidR="00E642D7" w:rsidRDefault="00E642D7" w:rsidP="00684224">
      <w:pPr>
        <w:pStyle w:val="af7"/>
      </w:pPr>
      <w:proofErr w:type="spellStart"/>
      <w:r>
        <w:rPr>
          <w:rFonts w:hint="eastAsia"/>
        </w:rPr>
        <w:t>GetString</w:t>
      </w:r>
      <w:proofErr w:type="spellEnd"/>
      <w:r>
        <w:rPr>
          <w:rFonts w:hint="eastAsia"/>
        </w:rPr>
        <w:t>(String &amp;str)</w:t>
      </w:r>
      <w:r>
        <w:rPr>
          <w:rFonts w:hint="eastAsia"/>
        </w:rPr>
        <w:t>定义在后面，</w:t>
      </w:r>
      <w:r>
        <w:rPr>
          <w:rFonts w:hint="eastAsia"/>
        </w:rPr>
        <w:t>main</w:t>
      </w:r>
      <w:r>
        <w:rPr>
          <w:rFonts w:hint="eastAsia"/>
        </w:rPr>
        <w:t>函数找不到匹配的函数</w:t>
      </w:r>
    </w:p>
  </w:comment>
  <w:comment w:id="48" w:author="yangmengchao" w:date="2022-10-12T22:07:00Z" w:initials="y">
    <w:p w14:paraId="41BE85D3" w14:textId="6A52D6B9" w:rsidR="00E642D7" w:rsidRDefault="00E642D7">
      <w:pPr>
        <w:pStyle w:val="af7"/>
      </w:pPr>
      <w:r>
        <w:rPr>
          <w:rStyle w:val="af6"/>
        </w:rPr>
        <w:annotationRef/>
      </w:r>
      <w:r w:rsidRPr="00684224">
        <w:t>AB</w:t>
      </w:r>
    </w:p>
  </w:comment>
  <w:comment w:id="49" w:author="yangmengchao" w:date="2022-10-12T22:08:00Z" w:initials="y">
    <w:p w14:paraId="69A75D12" w14:textId="6EBA8769" w:rsidR="00E642D7" w:rsidRDefault="00E642D7">
      <w:pPr>
        <w:pStyle w:val="af7"/>
      </w:pPr>
      <w:r>
        <w:rPr>
          <w:rStyle w:val="af6"/>
        </w:rPr>
        <w:annotationRef/>
      </w:r>
      <w:r w:rsidRPr="00BB2E70">
        <w:t>A</w:t>
      </w:r>
    </w:p>
    <w:p w14:paraId="1FDF91A2" w14:textId="14617F4D" w:rsidR="00EB044E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B5D5B46" wp14:editId="4783965F">
            <wp:extent cx="5128704" cy="59136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0" w:author="yangmengchao" w:date="2022-10-12T22:09:00Z" w:initials="y">
    <w:p w14:paraId="181C41F6" w14:textId="678C1731" w:rsidR="00E642D7" w:rsidRDefault="00E642D7">
      <w:pPr>
        <w:pStyle w:val="af7"/>
      </w:pPr>
      <w:r>
        <w:rPr>
          <w:rStyle w:val="af6"/>
        </w:rPr>
        <w:annotationRef/>
      </w:r>
      <w:r w:rsidRPr="00BB2E70">
        <w:t>4123</w:t>
      </w:r>
    </w:p>
  </w:comment>
  <w:comment w:id="51" w:author="yangmengchao" w:date="2022-10-12T22:12:00Z" w:initials="y">
    <w:p w14:paraId="127088DB" w14:textId="2FA12574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</w:p>
    <w:p w14:paraId="1E2CA3CA" w14:textId="661548FC" w:rsidR="00EB044E" w:rsidRDefault="00EB044E">
      <w:pPr>
        <w:pStyle w:val="af7"/>
      </w:pPr>
      <w:r w:rsidRPr="00EB044E">
        <w:rPr>
          <w:rFonts w:hint="eastAsia"/>
        </w:rPr>
        <w:t>map</w:t>
      </w:r>
      <w:r w:rsidRPr="00EB044E">
        <w:rPr>
          <w:rFonts w:hint="eastAsia"/>
        </w:rPr>
        <w:t>的排序默认按照</w:t>
      </w:r>
      <w:r w:rsidRPr="00EB044E">
        <w:rPr>
          <w:rFonts w:hint="eastAsia"/>
        </w:rPr>
        <w:t>key</w:t>
      </w:r>
      <w:r w:rsidRPr="00EB044E">
        <w:rPr>
          <w:rFonts w:hint="eastAsia"/>
        </w:rPr>
        <w:t>从小到大进行排序</w:t>
      </w:r>
    </w:p>
  </w:comment>
  <w:comment w:id="52" w:author="yangmengchao" w:date="2022-10-12T22:12:00Z" w:initials="y">
    <w:p w14:paraId="3043ACB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D</w:t>
      </w:r>
    </w:p>
    <w:p w14:paraId="31A94A45" w14:textId="1AF3093E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78B64385" wp14:editId="034947C5">
            <wp:extent cx="4755292" cy="627180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3" w:author="yangmengchao" w:date="2022-10-12T22:15:00Z" w:initials="y">
    <w:p w14:paraId="7B479045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B</w:t>
      </w:r>
    </w:p>
    <w:p w14:paraId="087619DB" w14:textId="0376A7B9" w:rsidR="00E642D7" w:rsidRDefault="00E642D7" w:rsidP="00BB2E70">
      <w:pPr>
        <w:pStyle w:val="af7"/>
      </w:pPr>
      <w:r>
        <w:rPr>
          <w:rFonts w:hint="eastAsia"/>
        </w:rPr>
        <w:t>要打断点在文件名后面跟具体的行数才行。</w:t>
      </w:r>
    </w:p>
  </w:comment>
  <w:comment w:id="54" w:author="yangmengchao" w:date="2022-10-12T22:16:00Z" w:initials="y">
    <w:p w14:paraId="0B37FBA8" w14:textId="7D0A1B0E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4410C553" w14:textId="7DBDFFC5" w:rsidR="00E642D7" w:rsidRDefault="00E642D7" w:rsidP="00BB2E70">
      <w:pPr>
        <w:pStyle w:val="af7"/>
      </w:pPr>
      <w:r>
        <w:rPr>
          <w:rFonts w:hint="eastAsia"/>
        </w:rPr>
        <w:t>B</w:t>
      </w:r>
      <w:r>
        <w:rPr>
          <w:rFonts w:hint="eastAsia"/>
        </w:rPr>
        <w:t>选项中的</w:t>
      </w:r>
      <w:r>
        <w:rPr>
          <w:rFonts w:hint="eastAsia"/>
        </w:rPr>
        <w:t>BC</w:t>
      </w:r>
      <w:r>
        <w:rPr>
          <w:rFonts w:hint="eastAsia"/>
        </w:rPr>
        <w:t>其实应该也能做到。</w:t>
      </w:r>
      <w:r>
        <w:rPr>
          <w:rFonts w:hint="eastAsia"/>
        </w:rPr>
        <w:t>BC</w:t>
      </w:r>
      <w:r>
        <w:rPr>
          <w:rFonts w:hint="eastAsia"/>
        </w:rPr>
        <w:t>（基本选择），以基本组合为基础通过更改一个输入的取值创建新的组合</w:t>
      </w:r>
    </w:p>
  </w:comment>
  <w:comment w:id="55" w:author="yangmengchao" w:date="2022-10-12T22:17:00Z" w:initials="y">
    <w:p w14:paraId="29F45DF7" w14:textId="77777777" w:rsidR="00E642D7" w:rsidRDefault="00E642D7" w:rsidP="00BB2E70">
      <w:pPr>
        <w:pStyle w:val="af7"/>
        <w:spacing w:before="312"/>
      </w:pPr>
      <w:r>
        <w:rPr>
          <w:rStyle w:val="af6"/>
        </w:rPr>
        <w:annotationRef/>
      </w:r>
      <w:r>
        <w:t>D</w:t>
      </w:r>
    </w:p>
    <w:p w14:paraId="1EC58561" w14:textId="77777777" w:rsidR="00E642D7" w:rsidRPr="00AD1DE7" w:rsidRDefault="00E642D7" w:rsidP="00BB2E70">
      <w:pPr>
        <w:pStyle w:val="af7"/>
        <w:spacing w:before="312"/>
      </w:pPr>
      <w:r>
        <w:t>编程规范</w:t>
      </w:r>
      <w:r>
        <w:rPr>
          <w:rFonts w:hint="eastAsia"/>
        </w:rPr>
        <w:t>，</w:t>
      </w:r>
      <w:r>
        <w:t>使用</w:t>
      </w:r>
      <w:proofErr w:type="spellStart"/>
      <w:r>
        <w:t>static</w:t>
      </w:r>
      <w:r>
        <w:rPr>
          <w:rFonts w:hint="eastAsia"/>
        </w:rPr>
        <w:t>_</w:t>
      </w:r>
      <w:r>
        <w:t>assert</w:t>
      </w:r>
      <w:proofErr w:type="spellEnd"/>
      <w:r>
        <w:t xml:space="preserve"> </w:t>
      </w:r>
    </w:p>
    <w:p w14:paraId="14C0C41B" w14:textId="20FCC7F1" w:rsidR="00E642D7" w:rsidRDefault="00EB044E">
      <w:pPr>
        <w:pStyle w:val="af7"/>
      </w:pPr>
      <w:r>
        <w:rPr>
          <w:noProof/>
          <w:snapToGrid/>
        </w:rPr>
        <w:drawing>
          <wp:inline distT="0" distB="0" distL="0" distR="0" wp14:anchorId="1C8F288B" wp14:editId="3B13149E">
            <wp:extent cx="4991533" cy="3475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6" w:author="yangmengchao" w:date="2022-10-12T22:18:00Z" w:initials="y">
    <w:p w14:paraId="1BBEEC08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t>A</w:t>
      </w:r>
    </w:p>
    <w:p w14:paraId="0671B139" w14:textId="77777777" w:rsidR="00E642D7" w:rsidRDefault="00E642D7" w:rsidP="00BB2E70">
      <w:pPr>
        <w:pStyle w:val="af7"/>
      </w:pPr>
    </w:p>
    <w:p w14:paraId="52A881AB" w14:textId="77777777" w:rsidR="00E642D7" w:rsidRDefault="00E642D7" w:rsidP="00BB2E70">
      <w:pPr>
        <w:pStyle w:val="af7"/>
      </w:pPr>
      <w:r>
        <w:rPr>
          <w:rFonts w:hint="eastAsia"/>
        </w:rPr>
        <w:t>当然，</w:t>
      </w:r>
      <w:r>
        <w:rPr>
          <w:rFonts w:hint="eastAsia"/>
        </w:rPr>
        <w:t>C++</w:t>
      </w:r>
      <w:r>
        <w:rPr>
          <w:rFonts w:hint="eastAsia"/>
        </w:rPr>
        <w:t>中建议使用</w:t>
      </w:r>
      <w:r>
        <w:rPr>
          <w:rFonts w:hint="eastAsia"/>
        </w:rPr>
        <w:t>std::string</w:t>
      </w:r>
      <w:r>
        <w:rPr>
          <w:rFonts w:hint="eastAsia"/>
        </w:rPr>
        <w:t>，不建议使用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C</w:t>
      </w:r>
      <w:r>
        <w:rPr>
          <w:rFonts w:hint="eastAsia"/>
        </w:rPr>
        <w:t>风格的函数。</w:t>
      </w:r>
    </w:p>
    <w:p w14:paraId="72D6D72F" w14:textId="370A2740" w:rsidR="00E642D7" w:rsidRDefault="00E642D7">
      <w:pPr>
        <w:pStyle w:val="af7"/>
      </w:pPr>
    </w:p>
  </w:comment>
  <w:comment w:id="57" w:author="yangmengchao" w:date="2022-10-12T22:18:00Z" w:initials="y">
    <w:p w14:paraId="69AFD826" w14:textId="77777777" w:rsidR="00E642D7" w:rsidRDefault="00E642D7" w:rsidP="00BB2E70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C</w:t>
      </w:r>
      <w:r>
        <w:rPr>
          <w:rFonts w:hint="eastAsia"/>
        </w:rPr>
        <w:t>？</w:t>
      </w:r>
    </w:p>
    <w:p w14:paraId="1A042C55" w14:textId="77777777" w:rsidR="00E642D7" w:rsidRDefault="00E642D7" w:rsidP="00BB2E70">
      <w:pPr>
        <w:pStyle w:val="af7"/>
      </w:pPr>
      <w:r>
        <w:rPr>
          <w:rFonts w:hint="eastAsia"/>
        </w:rPr>
        <w:t>（待确定）</w:t>
      </w:r>
    </w:p>
    <w:p w14:paraId="2D257C64" w14:textId="77777777" w:rsidR="00E642D7" w:rsidRDefault="00E642D7" w:rsidP="00BB2E70">
      <w:pPr>
        <w:pStyle w:val="af7"/>
      </w:pPr>
      <w:r>
        <w:rPr>
          <w:rFonts w:hint="eastAsia"/>
        </w:rPr>
        <w:t>Atomic</w:t>
      </w:r>
      <w:r>
        <w:rPr>
          <w:rFonts w:hint="eastAsia"/>
        </w:rPr>
        <w:t>代表原子操作，用来封装某个类的值。类似于加锁，能够让并发操作按照我们预想的进行操作执行。</w:t>
      </w:r>
      <w:r>
        <w:rPr>
          <w:rFonts w:hint="eastAsia"/>
        </w:rPr>
        <w:t xml:space="preserve"> https://blog.csdn.net/wzyaiwl/article/details/116034262 </w:t>
      </w:r>
    </w:p>
    <w:p w14:paraId="1221D50F" w14:textId="77777777" w:rsidR="00E642D7" w:rsidRDefault="00E642D7" w:rsidP="00BB2E70">
      <w:pPr>
        <w:pStyle w:val="af7"/>
      </w:pPr>
      <w:r>
        <w:t>Volatile</w:t>
      </w:r>
    </w:p>
    <w:p w14:paraId="36F753ED" w14:textId="77777777" w:rsidR="00E642D7" w:rsidRDefault="00E642D7" w:rsidP="00BB2E70">
      <w:pPr>
        <w:pStyle w:val="af7"/>
      </w:pPr>
      <w:r>
        <w:rPr>
          <w:rFonts w:hint="eastAsia"/>
        </w:rPr>
        <w:t>告诉编译器每次要从原地址去读取数据，不要自行对程序进行优化。</w:t>
      </w:r>
    </w:p>
    <w:p w14:paraId="495B7CC5" w14:textId="77777777" w:rsidR="00E642D7" w:rsidRDefault="00E642D7" w:rsidP="00BB2E70">
      <w:pPr>
        <w:pStyle w:val="af7"/>
      </w:pPr>
      <w:r>
        <w:t xml:space="preserve">https://www.runoob.com/w3cnote/c-volatile-keyword.html </w:t>
      </w:r>
    </w:p>
    <w:p w14:paraId="55CE6AF4" w14:textId="77777777" w:rsidR="00E642D7" w:rsidRDefault="00E642D7" w:rsidP="00BB2E70">
      <w:pPr>
        <w:pStyle w:val="af7"/>
      </w:pPr>
      <w:r>
        <w:rPr>
          <w:rFonts w:hint="eastAsia"/>
        </w:rPr>
        <w:t>（但是</w:t>
      </w:r>
      <w:r>
        <w:rPr>
          <w:rFonts w:hint="eastAsia"/>
        </w:rPr>
        <w:t>volatile</w:t>
      </w:r>
      <w:r>
        <w:rPr>
          <w:rFonts w:hint="eastAsia"/>
        </w:rPr>
        <w:t>不是为了多线程而生的。）</w:t>
      </w:r>
    </w:p>
    <w:p w14:paraId="5679B582" w14:textId="6AEA073A" w:rsidR="00E642D7" w:rsidRDefault="00E642D7" w:rsidP="00BB2E70">
      <w:pPr>
        <w:pStyle w:val="af7"/>
      </w:pPr>
      <w:r>
        <w:t>https://www.zhihu.com/question/31490495</w:t>
      </w:r>
    </w:p>
  </w:comment>
  <w:comment w:id="58" w:author="yangmengchao" w:date="2022-10-13T18:00:00Z" w:initials="y">
    <w:p w14:paraId="535F1F3A" w14:textId="73DAC348" w:rsidR="00E47619" w:rsidRDefault="00E47619">
      <w:pPr>
        <w:pStyle w:val="af7"/>
      </w:pPr>
      <w:r>
        <w:rPr>
          <w:rStyle w:val="af6"/>
        </w:rPr>
        <w:annotationRef/>
      </w:r>
      <w:r>
        <w:t>不会</w:t>
      </w:r>
    </w:p>
    <w:p w14:paraId="2A8291A1" w14:textId="37B84305" w:rsidR="00E47619" w:rsidRDefault="00E47619">
      <w:pPr>
        <w:pStyle w:val="af7"/>
      </w:pPr>
      <w:r w:rsidRPr="00E47619">
        <w:t>https://stackoverflow.com/questions/58600728/what-is-the-difference-between-test-test-f-and-test-p</w:t>
      </w:r>
    </w:p>
  </w:comment>
  <w:comment w:id="59" w:author="yangmengchao" w:date="2022-10-12T22:23:00Z" w:initials="y">
    <w:p w14:paraId="3E206CF8" w14:textId="77777777" w:rsidR="00E642D7" w:rsidRDefault="00E642D7" w:rsidP="00B02ABB">
      <w:pPr>
        <w:pStyle w:val="af7"/>
        <w:spacing w:before="312"/>
      </w:pPr>
      <w:r>
        <w:rPr>
          <w:rStyle w:val="af6"/>
        </w:rPr>
        <w:annotationRef/>
      </w:r>
      <w:r>
        <w:rPr>
          <w:rFonts w:hint="eastAsia"/>
        </w:rPr>
        <w:t>BD</w:t>
      </w:r>
    </w:p>
    <w:p w14:paraId="7D012960" w14:textId="77777777" w:rsidR="00E642D7" w:rsidRDefault="00E642D7" w:rsidP="00B02ABB">
      <w:pPr>
        <w:pStyle w:val="af7"/>
        <w:spacing w:before="312"/>
      </w:pPr>
      <w:proofErr w:type="spellStart"/>
      <w:r>
        <w:t>S</w:t>
      </w:r>
      <w:r>
        <w:rPr>
          <w:rFonts w:hint="eastAsia"/>
        </w:rPr>
        <w:t>tat</w:t>
      </w:r>
      <w:r>
        <w:t>iccast</w:t>
      </w:r>
      <w:proofErr w:type="spellEnd"/>
      <w:r>
        <w:rPr>
          <w:rFonts w:hint="eastAsia"/>
        </w:rPr>
        <w:t>主要是下行转换</w:t>
      </w:r>
    </w:p>
    <w:p w14:paraId="309D4C6D" w14:textId="77777777" w:rsidR="00E642D7" w:rsidRDefault="00E642D7" w:rsidP="00B02ABB">
      <w:pPr>
        <w:pStyle w:val="af7"/>
        <w:spacing w:before="312"/>
      </w:pPr>
      <w:r>
        <w:rPr>
          <w:rFonts w:hint="eastAsia"/>
        </w:rPr>
        <w:t>C</w:t>
      </w:r>
      <w:r>
        <w:rPr>
          <w:rFonts w:hint="eastAsia"/>
        </w:rPr>
        <w:t>选项将</w:t>
      </w:r>
      <w:r>
        <w:t xml:space="preserve">char </w:t>
      </w:r>
      <w:r>
        <w:rPr>
          <w:rFonts w:hint="eastAsia"/>
        </w:rPr>
        <w:t>强为</w:t>
      </w:r>
      <w:r>
        <w:rPr>
          <w:rFonts w:hint="eastAsia"/>
        </w:rPr>
        <w:t>i</w:t>
      </w:r>
      <w:r>
        <w:t>nt</w:t>
      </w:r>
    </w:p>
    <w:p w14:paraId="236422AB" w14:textId="5392BBC2" w:rsidR="00E642D7" w:rsidRDefault="00E642D7">
      <w:pPr>
        <w:pStyle w:val="af7"/>
      </w:pPr>
    </w:p>
  </w:comment>
  <w:comment w:id="60" w:author="yangmengchao" w:date="2022-10-12T22:23:00Z" w:initials="y">
    <w:p w14:paraId="0D4A5158" w14:textId="54AE7B3F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D</w:t>
      </w:r>
    </w:p>
  </w:comment>
  <w:comment w:id="61" w:author="yangmengchao" w:date="2022-10-13T17:52:00Z" w:initials="y">
    <w:p w14:paraId="7DB7F3A5" w14:textId="6A4D3F65" w:rsidR="00AD1398" w:rsidRDefault="00AD1398" w:rsidP="00AD1398">
      <w:pPr>
        <w:pStyle w:val="af7"/>
      </w:pPr>
      <w:r>
        <w:rPr>
          <w:rStyle w:val="af6"/>
        </w:rPr>
        <w:annotationRef/>
      </w:r>
      <w:r>
        <w:t>应该是选</w:t>
      </w:r>
      <w:r>
        <w:rPr>
          <w:rFonts w:hint="eastAsia"/>
        </w:rPr>
        <w:t>A</w:t>
      </w:r>
      <w:r>
        <w:rPr>
          <w:rFonts w:hint="eastAsia"/>
        </w:rPr>
        <w:t>，同步执行，防止数据竞争</w:t>
      </w:r>
    </w:p>
    <w:p w14:paraId="63A9916E" w14:textId="150B0BA3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</w:t>
      </w:r>
      <w:r>
        <w:rPr>
          <w:rFonts w:hint="eastAsia"/>
        </w:rPr>
        <w:t>传递的可调用对象异步执行；</w:t>
      </w:r>
    </w:p>
    <w:p w14:paraId="6EC0E2B8" w14:textId="59AA915F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 xml:space="preserve">std::launch::deferred </w:t>
      </w:r>
      <w:r>
        <w:rPr>
          <w:rFonts w:hint="eastAsia"/>
        </w:rPr>
        <w:t>传递的可调用对象同步执行；</w:t>
      </w:r>
    </w:p>
    <w:p w14:paraId="77CFC3C7" w14:textId="7F97CD9D" w:rsidR="00AD1398" w:rsidRP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 xml:space="preserve">std::launch::async | std::launch::deferred </w:t>
      </w:r>
      <w:r>
        <w:rPr>
          <w:rFonts w:hint="eastAsia"/>
        </w:rPr>
        <w:t>可以异步或是同步，取决于操作系统，我们无法控制；</w:t>
      </w:r>
    </w:p>
    <w:p w14:paraId="13C2C66B" w14:textId="78969DF4" w:rsidR="00AD1398" w:rsidRDefault="00AD1398" w:rsidP="00AD1398">
      <w:pPr>
        <w:pStyle w:val="af7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）、如果我们不指定策略，则相当于（</w:t>
      </w:r>
      <w:r>
        <w:rPr>
          <w:rFonts w:hint="eastAsia"/>
        </w:rPr>
        <w:t>3</w:t>
      </w:r>
      <w:r>
        <w:rPr>
          <w:rFonts w:hint="eastAsia"/>
        </w:rPr>
        <w:t>）。</w:t>
      </w:r>
    </w:p>
  </w:comment>
  <w:comment w:id="62" w:author="yangmengchao" w:date="2022-10-12T22:33:00Z" w:initials="y">
    <w:p w14:paraId="7A0F5521" w14:textId="2D733042" w:rsidR="00E642D7" w:rsidRDefault="00E642D7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A</w:t>
      </w:r>
      <w:r>
        <w:t>BD</w:t>
      </w:r>
      <w:r>
        <w:rPr>
          <w:rFonts w:hint="eastAsia"/>
        </w:rPr>
        <w:t>（</w:t>
      </w:r>
      <w:r>
        <w:rPr>
          <w:rFonts w:hint="eastAsia"/>
        </w:rPr>
        <w:t>存疑）</w:t>
      </w:r>
    </w:p>
  </w:comment>
  <w:comment w:id="63" w:author="yangmengchao" w:date="2022-10-13T17:49:00Z" w:initials="y">
    <w:p w14:paraId="3B41C81E" w14:textId="3179C567" w:rsidR="00AD1398" w:rsidRDefault="00AD1398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考试时候蒙得</w:t>
      </w:r>
      <w:r>
        <w:rPr>
          <w:rFonts w:hint="eastAsia"/>
        </w:rPr>
        <w:t>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6ADCC" w15:done="0"/>
  <w15:commentEx w15:paraId="3F7615AB" w15:done="0"/>
  <w15:commentEx w15:paraId="1B5C5BCE" w15:paraIdParent="3F7615AB" w15:done="0"/>
  <w15:commentEx w15:paraId="7A19BED1" w15:done="0"/>
  <w15:commentEx w15:paraId="48529145" w15:paraIdParent="7A19BED1" w15:done="0"/>
  <w15:commentEx w15:paraId="48BA4758" w15:done="0"/>
  <w15:commentEx w15:paraId="5D1B6643" w15:done="0"/>
  <w15:commentEx w15:paraId="7C9558C4" w15:done="0"/>
  <w15:commentEx w15:paraId="4D9DE089" w15:paraIdParent="7C9558C4" w15:done="0"/>
  <w15:commentEx w15:paraId="013712B3" w15:done="0"/>
  <w15:commentEx w15:paraId="7F509D0A" w15:done="0"/>
  <w15:commentEx w15:paraId="53F45F73" w15:paraIdParent="7F509D0A" w15:done="0"/>
  <w15:commentEx w15:paraId="07F27D26" w15:done="0"/>
  <w15:commentEx w15:paraId="31D40F9E" w15:done="0"/>
  <w15:commentEx w15:paraId="43CC7E43" w15:done="0"/>
  <w15:commentEx w15:paraId="1714ABAE" w15:done="0"/>
  <w15:commentEx w15:paraId="629024D7" w15:done="0"/>
  <w15:commentEx w15:paraId="6628A16E" w15:done="0"/>
  <w15:commentEx w15:paraId="193AC672" w15:done="0"/>
  <w15:commentEx w15:paraId="3A9354C6" w15:done="0"/>
  <w15:commentEx w15:paraId="57B54C1E" w15:done="0"/>
  <w15:commentEx w15:paraId="7C3E446F" w15:done="0"/>
  <w15:commentEx w15:paraId="2EA664B4" w15:done="0"/>
  <w15:commentEx w15:paraId="4AA5F09E" w15:done="0"/>
  <w15:commentEx w15:paraId="1F417067" w15:done="0"/>
  <w15:commentEx w15:paraId="5B0CB12B" w15:done="0"/>
  <w15:commentEx w15:paraId="10F59B50" w15:done="0"/>
  <w15:commentEx w15:paraId="1FBF16A4" w15:done="0"/>
  <w15:commentEx w15:paraId="64B6175E" w15:done="0"/>
  <w15:commentEx w15:paraId="38AB4D9C" w15:done="0"/>
  <w15:commentEx w15:paraId="7AAD9A27" w15:done="0"/>
  <w15:commentEx w15:paraId="4D75C42A" w15:done="0"/>
  <w15:commentEx w15:paraId="46C2305C" w15:done="0"/>
  <w15:commentEx w15:paraId="22B2D077" w15:done="0"/>
  <w15:commentEx w15:paraId="682D58DE" w15:done="0"/>
  <w15:commentEx w15:paraId="56527F05" w15:done="0"/>
  <w15:commentEx w15:paraId="59B75ECA" w15:done="0"/>
  <w15:commentEx w15:paraId="3165AC6A" w15:done="0"/>
  <w15:commentEx w15:paraId="66247530" w15:done="0"/>
  <w15:commentEx w15:paraId="626860DA" w15:done="0"/>
  <w15:commentEx w15:paraId="30BB49D6" w15:done="0"/>
  <w15:commentEx w15:paraId="1C0C6EA3" w15:done="0"/>
  <w15:commentEx w15:paraId="23FD192A" w15:done="0"/>
  <w15:commentEx w15:paraId="7770CF60" w15:done="0"/>
  <w15:commentEx w15:paraId="5FA70A80" w15:paraIdParent="7770CF60" w15:done="0"/>
  <w15:commentEx w15:paraId="74F58B6D" w15:done="0"/>
  <w15:commentEx w15:paraId="3948D9E0" w15:done="0"/>
  <w15:commentEx w15:paraId="541B6C6B" w15:done="0"/>
  <w15:commentEx w15:paraId="41BE85D3" w15:done="0"/>
  <w15:commentEx w15:paraId="1FDF91A2" w15:done="0"/>
  <w15:commentEx w15:paraId="181C41F6" w15:done="0"/>
  <w15:commentEx w15:paraId="1E2CA3CA" w15:done="0"/>
  <w15:commentEx w15:paraId="31A94A45" w15:done="0"/>
  <w15:commentEx w15:paraId="087619DB" w15:done="0"/>
  <w15:commentEx w15:paraId="4410C553" w15:done="0"/>
  <w15:commentEx w15:paraId="14C0C41B" w15:done="0"/>
  <w15:commentEx w15:paraId="72D6D72F" w15:done="0"/>
  <w15:commentEx w15:paraId="5679B582" w15:done="0"/>
  <w15:commentEx w15:paraId="2A8291A1" w15:done="0"/>
  <w15:commentEx w15:paraId="236422AB" w15:done="0"/>
  <w15:commentEx w15:paraId="0D4A5158" w15:done="0"/>
  <w15:commentEx w15:paraId="13C2C66B" w15:done="0"/>
  <w15:commentEx w15:paraId="7A0F5521" w15:done="0"/>
  <w15:commentEx w15:paraId="3B41C8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952A96" w16cex:dateUtc="2024-09-18T02:31:00Z"/>
  <w16cex:commentExtensible w16cex:durableId="2A95399C" w16cex:dateUtc="2024-09-18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6ADCC" w16cid:durableId="26F1A75E"/>
  <w16cid:commentId w16cid:paraId="3F7615AB" w16cid:durableId="26F1A75D"/>
  <w16cid:commentId w16cid:paraId="1B5C5BCE" w16cid:durableId="2A952A96"/>
  <w16cid:commentId w16cid:paraId="7A19BED1" w16cid:durableId="26F1A75C"/>
  <w16cid:commentId w16cid:paraId="48529145" w16cid:durableId="2A95399C"/>
  <w16cid:commentId w16cid:paraId="48BA4758" w16cid:durableId="26F1A75F"/>
  <w16cid:commentId w16cid:paraId="5D1B6643" w16cid:durableId="26F1A760"/>
  <w16cid:commentId w16cid:paraId="7C9558C4" w16cid:durableId="26F1A761"/>
  <w16cid:commentId w16cid:paraId="4D9DE089" w16cid:durableId="2A952804"/>
  <w16cid:commentId w16cid:paraId="013712B3" w16cid:durableId="2A952805"/>
  <w16cid:commentId w16cid:paraId="7F509D0A" w16cid:durableId="26F1A7F8"/>
  <w16cid:commentId w16cid:paraId="53F45F73" w16cid:durableId="2A952807"/>
  <w16cid:commentId w16cid:paraId="07F27D26" w16cid:durableId="2A952808"/>
  <w16cid:commentId w16cid:paraId="31D40F9E" w16cid:durableId="26F1A83B"/>
  <w16cid:commentId w16cid:paraId="43CC7E43" w16cid:durableId="26F1A858"/>
  <w16cid:commentId w16cid:paraId="1714ABAE" w16cid:durableId="26F1A91A"/>
  <w16cid:commentId w16cid:paraId="629024D7" w16cid:durableId="2A95280C"/>
  <w16cid:commentId w16cid:paraId="6628A16E" w16cid:durableId="2A95280D"/>
  <w16cid:commentId w16cid:paraId="193AC672" w16cid:durableId="2A95280E"/>
  <w16cid:commentId w16cid:paraId="3A9354C6" w16cid:durableId="2A95280F"/>
  <w16cid:commentId w16cid:paraId="57B54C1E" w16cid:durableId="2A952810"/>
  <w16cid:commentId w16cid:paraId="7C3E446F" w16cid:durableId="26F1B02F"/>
  <w16cid:commentId w16cid:paraId="2EA664B4" w16cid:durableId="2A952812"/>
  <w16cid:commentId w16cid:paraId="4AA5F09E" w16cid:durableId="26F1B0F9"/>
  <w16cid:commentId w16cid:paraId="1F417067" w16cid:durableId="2A952814"/>
  <w16cid:commentId w16cid:paraId="5B0CB12B" w16cid:durableId="26F1B1F4"/>
  <w16cid:commentId w16cid:paraId="10F59B50" w16cid:durableId="26F1B212"/>
  <w16cid:commentId w16cid:paraId="1FBF16A4" w16cid:durableId="2A952817"/>
  <w16cid:commentId w16cid:paraId="64B6175E" w16cid:durableId="26F1B28F"/>
  <w16cid:commentId w16cid:paraId="38AB4D9C" w16cid:durableId="26F1B2DD"/>
  <w16cid:commentId w16cid:paraId="7AAD9A27" w16cid:durableId="2A95281A"/>
  <w16cid:commentId w16cid:paraId="4D75C42A" w16cid:durableId="26F1B39A"/>
  <w16cid:commentId w16cid:paraId="46C2305C" w16cid:durableId="26F1B3EF"/>
  <w16cid:commentId w16cid:paraId="22B2D077" w16cid:durableId="26F1B40F"/>
  <w16cid:commentId w16cid:paraId="682D58DE" w16cid:durableId="2A95281E"/>
  <w16cid:commentId w16cid:paraId="56527F05" w16cid:durableId="26F1B524"/>
  <w16cid:commentId w16cid:paraId="59B75ECA" w16cid:durableId="26F1B554"/>
  <w16cid:commentId w16cid:paraId="3165AC6A" w16cid:durableId="26F1B5BF"/>
  <w16cid:commentId w16cid:paraId="66247530" w16cid:durableId="2A952822"/>
  <w16cid:commentId w16cid:paraId="626860DA" w16cid:durableId="26F1B66F"/>
  <w16cid:commentId w16cid:paraId="30BB49D6" w16cid:durableId="26F1B689"/>
  <w16cid:commentId w16cid:paraId="1C0C6EA3" w16cid:durableId="26F1B6DC"/>
  <w16cid:commentId w16cid:paraId="23FD192A" w16cid:durableId="26F1B6F6"/>
  <w16cid:commentId w16cid:paraId="7770CF60" w16cid:durableId="26F1B79A"/>
  <w16cid:commentId w16cid:paraId="5FA70A80" w16cid:durableId="26F1B7A7"/>
  <w16cid:commentId w16cid:paraId="74F58B6D" w16cid:durableId="2A952829"/>
  <w16cid:commentId w16cid:paraId="3948D9E0" w16cid:durableId="2A95282A"/>
  <w16cid:commentId w16cid:paraId="541B6C6B" w16cid:durableId="26F1B8FD"/>
  <w16cid:commentId w16cid:paraId="41BE85D3" w16cid:durableId="26F1B92C"/>
  <w16cid:commentId w16cid:paraId="1FDF91A2" w16cid:durableId="2A95282D"/>
  <w16cid:commentId w16cid:paraId="181C41F6" w16cid:durableId="26F1B9A2"/>
  <w16cid:commentId w16cid:paraId="1E2CA3CA" w16cid:durableId="2A95282F"/>
  <w16cid:commentId w16cid:paraId="31A94A45" w16cid:durableId="26F1BA6B"/>
  <w16cid:commentId w16cid:paraId="087619DB" w16cid:durableId="26F1BB17"/>
  <w16cid:commentId w16cid:paraId="4410C553" w16cid:durableId="26F1BB46"/>
  <w16cid:commentId w16cid:paraId="14C0C41B" w16cid:durableId="26F1BB78"/>
  <w16cid:commentId w16cid:paraId="72D6D72F" w16cid:durableId="26F1BB9C"/>
  <w16cid:commentId w16cid:paraId="5679B582" w16cid:durableId="26F1BBB2"/>
  <w16cid:commentId w16cid:paraId="2A8291A1" w16cid:durableId="2A952836"/>
  <w16cid:commentId w16cid:paraId="236422AB" w16cid:durableId="26F1BCC7"/>
  <w16cid:commentId w16cid:paraId="0D4A5158" w16cid:durableId="26F1BCE1"/>
  <w16cid:commentId w16cid:paraId="13C2C66B" w16cid:durableId="2A952839"/>
  <w16cid:commentId w16cid:paraId="7A0F5521" w16cid:durableId="26F1BF49"/>
  <w16cid:commentId w16cid:paraId="3B41C81E" w16cid:durableId="2A9528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5CAA" w14:textId="77777777" w:rsidR="006B0D99" w:rsidRDefault="006B0D99">
      <w:r>
        <w:separator/>
      </w:r>
    </w:p>
  </w:endnote>
  <w:endnote w:type="continuationSeparator" w:id="0">
    <w:p w14:paraId="1263CB3D" w14:textId="77777777" w:rsidR="006B0D99" w:rsidRDefault="006B0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汉仪书宋二KW"/>
    <w:charset w:val="81"/>
    <w:family w:val="modern"/>
    <w:pitch w:val="fixed"/>
    <w:sig w:usb0="B00002AF" w:usb1="69D77CFB" w:usb2="00000030" w:usb3="00000000" w:csb0="0008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581A" w14:textId="77777777" w:rsidR="00E642D7" w:rsidRDefault="00E642D7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E642D7" w14:paraId="55C04B12" w14:textId="77777777" w:rsidTr="0075012D">
      <w:trPr>
        <w:trHeight w:val="257"/>
      </w:trPr>
      <w:tc>
        <w:tcPr>
          <w:tcW w:w="1760" w:type="pct"/>
        </w:tcPr>
        <w:p w14:paraId="34AE6379" w14:textId="56F6626C" w:rsidR="00E642D7" w:rsidRDefault="00E642D7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77A6A">
            <w:rPr>
              <w:noProof/>
            </w:rPr>
            <w:t>2024-9-18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212AEA8E" w14:textId="77777777" w:rsidR="00E642D7" w:rsidRDefault="00E642D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06751C03" w14:textId="77777777" w:rsidR="00E642D7" w:rsidRDefault="00E642D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B044E">
            <w:rPr>
              <w:noProof/>
            </w:rPr>
            <w:t>22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EB044E">
            <w:rPr>
              <w:noProof/>
            </w:rPr>
            <w:t>23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4D0CE348" w14:textId="77777777" w:rsidR="00E642D7" w:rsidRDefault="00E642D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D59B" w14:textId="77777777" w:rsidR="00E642D7" w:rsidRDefault="00E642D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AD57" w14:textId="77777777" w:rsidR="006B0D99" w:rsidRDefault="006B0D99">
      <w:r>
        <w:separator/>
      </w:r>
    </w:p>
  </w:footnote>
  <w:footnote w:type="continuationSeparator" w:id="0">
    <w:p w14:paraId="50B47146" w14:textId="77777777" w:rsidR="006B0D99" w:rsidRDefault="006B0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E85A" w14:textId="77777777" w:rsidR="00E642D7" w:rsidRDefault="00E642D7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E642D7" w14:paraId="1C7AF2FD" w14:textId="77777777">
      <w:trPr>
        <w:cantSplit/>
        <w:trHeight w:hRule="exact" w:val="782"/>
      </w:trPr>
      <w:tc>
        <w:tcPr>
          <w:tcW w:w="500" w:type="pct"/>
        </w:tcPr>
        <w:p w14:paraId="4DEADE7B" w14:textId="77777777" w:rsidR="00E642D7" w:rsidRDefault="00E642D7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554C7415" wp14:editId="710E2437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4665E5AE" w14:textId="77777777" w:rsidR="00E642D7" w:rsidRPr="00780144" w:rsidRDefault="00E642D7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292B9D" w14:textId="77777777" w:rsidR="00E642D7" w:rsidRPr="00780144" w:rsidRDefault="00E642D7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33C89C4B" w14:textId="77777777" w:rsidR="00E642D7" w:rsidRDefault="00E642D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CC28" w14:textId="77777777" w:rsidR="00E642D7" w:rsidRDefault="00E642D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510"/>
    <w:multiLevelType w:val="hybridMultilevel"/>
    <w:tmpl w:val="3E8CD800"/>
    <w:lvl w:ilvl="0" w:tplc="0F103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E7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8EC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DA9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46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00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AF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0ED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6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4775D"/>
    <w:multiLevelType w:val="hybridMultilevel"/>
    <w:tmpl w:val="E854984A"/>
    <w:lvl w:ilvl="0" w:tplc="53EE3C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119B1156"/>
    <w:multiLevelType w:val="hybridMultilevel"/>
    <w:tmpl w:val="442E028C"/>
    <w:lvl w:ilvl="0" w:tplc="B63826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94880"/>
    <w:multiLevelType w:val="multilevel"/>
    <w:tmpl w:val="1D394880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9D220D7"/>
    <w:multiLevelType w:val="hybridMultilevel"/>
    <w:tmpl w:val="6FE8AD00"/>
    <w:lvl w:ilvl="0" w:tplc="6F42C6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10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50633F5"/>
    <w:multiLevelType w:val="hybridMultilevel"/>
    <w:tmpl w:val="2E52887E"/>
    <w:lvl w:ilvl="0" w:tplc="1F6277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6"/>
  </w:num>
  <w:num w:numId="11">
    <w:abstractNumId w:val="6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13"/>
  </w:num>
  <w:num w:numId="19">
    <w:abstractNumId w:val="13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3"/>
  </w:num>
  <w:num w:numId="25">
    <w:abstractNumId w:val="13"/>
  </w:num>
  <w:num w:numId="26">
    <w:abstractNumId w:val="17"/>
  </w:num>
  <w:num w:numId="27">
    <w:abstractNumId w:val="17"/>
  </w:num>
  <w:num w:numId="28">
    <w:abstractNumId w:val="17"/>
  </w:num>
  <w:num w:numId="29">
    <w:abstractNumId w:val="3"/>
  </w:num>
  <w:num w:numId="30">
    <w:abstractNumId w:val="13"/>
  </w:num>
  <w:num w:numId="31">
    <w:abstractNumId w:val="13"/>
  </w:num>
  <w:num w:numId="32">
    <w:abstractNumId w:val="17"/>
  </w:num>
  <w:num w:numId="33">
    <w:abstractNumId w:val="15"/>
  </w:num>
  <w:num w:numId="34">
    <w:abstractNumId w:val="15"/>
  </w:num>
  <w:num w:numId="35">
    <w:abstractNumId w:val="15"/>
  </w:num>
  <w:num w:numId="36">
    <w:abstractNumId w:val="14"/>
  </w:num>
  <w:num w:numId="37">
    <w:abstractNumId w:val="5"/>
  </w:num>
  <w:num w:numId="38">
    <w:abstractNumId w:val="12"/>
  </w:num>
  <w:num w:numId="39">
    <w:abstractNumId w:val="4"/>
  </w:num>
  <w:num w:numId="40">
    <w:abstractNumId w:val="1"/>
  </w:num>
  <w:num w:numId="41">
    <w:abstractNumId w:val="7"/>
  </w:num>
  <w:num w:numId="4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mengchao">
    <w15:presenceInfo w15:providerId="AD" w15:userId="S-1-5-21-147214757-305610072-1517763936-9358282"/>
  </w15:person>
  <w15:person w15:author="hurui (P)">
    <w15:presenceInfo w15:providerId="AD" w15:userId="S-1-5-21-147214757-305610072-1517763936-98403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B1D94"/>
    <w:rsid w:val="0012175A"/>
    <w:rsid w:val="00152B8F"/>
    <w:rsid w:val="002113B8"/>
    <w:rsid w:val="002350EE"/>
    <w:rsid w:val="00251628"/>
    <w:rsid w:val="002D7128"/>
    <w:rsid w:val="003055E4"/>
    <w:rsid w:val="00307760"/>
    <w:rsid w:val="00322719"/>
    <w:rsid w:val="00425F62"/>
    <w:rsid w:val="0052233A"/>
    <w:rsid w:val="00634265"/>
    <w:rsid w:val="00677A6A"/>
    <w:rsid w:val="00684224"/>
    <w:rsid w:val="006B0D99"/>
    <w:rsid w:val="006B5A72"/>
    <w:rsid w:val="007162BA"/>
    <w:rsid w:val="0075012D"/>
    <w:rsid w:val="0075399E"/>
    <w:rsid w:val="00760321"/>
    <w:rsid w:val="00765BB9"/>
    <w:rsid w:val="00775BB5"/>
    <w:rsid w:val="00780144"/>
    <w:rsid w:val="008C31C9"/>
    <w:rsid w:val="00950BF4"/>
    <w:rsid w:val="00A03AC9"/>
    <w:rsid w:val="00AD1398"/>
    <w:rsid w:val="00B02ABB"/>
    <w:rsid w:val="00BB2E70"/>
    <w:rsid w:val="00BE750C"/>
    <w:rsid w:val="00C43257"/>
    <w:rsid w:val="00C53AFA"/>
    <w:rsid w:val="00CD2159"/>
    <w:rsid w:val="00D16C4C"/>
    <w:rsid w:val="00D87114"/>
    <w:rsid w:val="00E47619"/>
    <w:rsid w:val="00E54D62"/>
    <w:rsid w:val="00E642D7"/>
    <w:rsid w:val="00EB044E"/>
    <w:rsid w:val="00EE2438"/>
    <w:rsid w:val="00EE58DB"/>
    <w:rsid w:val="00FA48B6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AC4CF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styleId="af6">
    <w:name w:val="annotation reference"/>
    <w:basedOn w:val="a2"/>
    <w:semiHidden/>
    <w:unhideWhenUsed/>
    <w:rsid w:val="008C31C9"/>
    <w:rPr>
      <w:sz w:val="21"/>
      <w:szCs w:val="21"/>
    </w:rPr>
  </w:style>
  <w:style w:type="paragraph" w:styleId="af7">
    <w:name w:val="annotation text"/>
    <w:basedOn w:val="a1"/>
    <w:link w:val="af8"/>
    <w:uiPriority w:val="99"/>
    <w:unhideWhenUsed/>
    <w:rsid w:val="008C31C9"/>
  </w:style>
  <w:style w:type="character" w:customStyle="1" w:styleId="af8">
    <w:name w:val="批注文字 字符"/>
    <w:basedOn w:val="a2"/>
    <w:link w:val="af7"/>
    <w:uiPriority w:val="99"/>
    <w:rsid w:val="008C31C9"/>
    <w:rPr>
      <w:snapToGrid w:val="0"/>
      <w:sz w:val="21"/>
      <w:szCs w:val="21"/>
    </w:rPr>
  </w:style>
  <w:style w:type="paragraph" w:styleId="af9">
    <w:name w:val="annotation subject"/>
    <w:basedOn w:val="af7"/>
    <w:next w:val="af7"/>
    <w:link w:val="afa"/>
    <w:semiHidden/>
    <w:unhideWhenUsed/>
    <w:rsid w:val="008C31C9"/>
    <w:rPr>
      <w:b/>
      <w:bCs/>
    </w:rPr>
  </w:style>
  <w:style w:type="character" w:customStyle="1" w:styleId="afa">
    <w:name w:val="批注主题 字符"/>
    <w:basedOn w:val="af8"/>
    <w:link w:val="af9"/>
    <w:semiHidden/>
    <w:rsid w:val="008C31C9"/>
    <w:rPr>
      <w:b/>
      <w:b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4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8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8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8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20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20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1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7" Type="http://schemas.openxmlformats.org/officeDocument/2006/relationships/image" Target="media/image7.png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odelingRelations>
  <IsProjectSpace Bool="true"/>
  <IsDiagramSize Bool="true"/>
</ModelingRelations>
</file>

<file path=customXml/itemProps1.xml><?xml version="1.0" encoding="utf-8"?>
<ds:datastoreItem xmlns:ds="http://schemas.openxmlformats.org/officeDocument/2006/customXml" ds:itemID="{B5158F94-CF76-415B-AB05-42D6204C70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41A96F-EE0E-403D-9F44-E0E5CBA41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402</TotalTime>
  <Pages>23</Pages>
  <Words>2316</Words>
  <Characters>13204</Characters>
  <Application>Microsoft Office Word</Application>
  <DocSecurity>0</DocSecurity>
  <Lines>110</Lines>
  <Paragraphs>30</Paragraphs>
  <ScaleCrop>false</ScaleCrop>
  <Company>Huawei Technologies Co.,Ltd.</Company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yangmengchao</dc:creator>
  <cp:keywords/>
  <dc:description/>
  <cp:lastModifiedBy>hurui (P)</cp:lastModifiedBy>
  <cp:revision>4</cp:revision>
  <dcterms:created xsi:type="dcterms:W3CDTF">2022-10-13T09:23:00Z</dcterms:created>
  <dcterms:modified xsi:type="dcterms:W3CDTF">2024-09-18T13:30:00Z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(3)WwM1AacyGjcBKOZ7ULR24Xmc7v/9cPhUQtlVCyenFbZQInchm+0EyQnvhZkvX44TpKPaznoO
KprL4bFYxzd8MRsk2OkMne+x9jjA1hi7utt3ImvSujGpEBIHqLYTG8Oy6/VScOJQyu5PMYjT
l5Q1iRvg2Vba6ACqxR2eC6eYpjSPrkZ4Hy54i3IEduDYt1j792Ajq0PJ/cgwOLtv51dGvJL7
6p55sy1BfvototLMim</vt:lpwstr>
  </property>
  <property fmtid="{D5CDD505-2E9C-101B-9397-08002B2CF9AE}" pid="7" name="_2015_ms_pID_7253431">
    <vt:lpwstr>gdm//PsFQgjxJGuw8bOSG7yOr+03sGwPfTV5LXg5sN4Ihmr6N81hUD
08dun1DCooWv286BA+b+eCssqln54fY7Oxe452NTEZ8e9b4IPIlktOozv39NZ1BEGf4pmMfI
yJofryctKki/YBPklP5H6JDWTFMRak841gDsdEroU53arT9+qD74F1r5ikMK6hOUwI11gp79
YE+0IvsNQu8XFQVHK1Y7+5wUc+oLXBAeereW</vt:lpwstr>
  </property>
  <property fmtid="{D5CDD505-2E9C-101B-9397-08002B2CF9AE}" pid="8" name="_2015_ms_pID_7253432">
    <vt:lpwstr>OA==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1665653055</vt:lpwstr>
  </property>
  <property fmtid="{D5CDD505-2E9C-101B-9397-08002B2CF9AE}" pid="13" name="KeyAssetLabel_HuaWei">
    <vt:lpwstr>{mb/OJpON0/J3iK80HfG/0DnJ7I3JkH}</vt:lpwstr>
  </property>
</Properties>
</file>